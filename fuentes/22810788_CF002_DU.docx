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7C26DCE3" w:rsidR="00FA6D4D" w:rsidRPr="00F97DDD" w:rsidRDefault="006A6680" w:rsidP="00442B0D">
      <w:r w:rsidRPr="00F97DDD">
        <w:rPr>
          <w:noProof/>
        </w:rPr>
        <w:drawing>
          <wp:anchor distT="0" distB="0" distL="114300" distR="114300" simplePos="0" relativeHeight="251657214" behindDoc="1" locked="0" layoutInCell="1" allowOverlap="1" wp14:anchorId="1B32C791" wp14:editId="2092DE6D">
            <wp:simplePos x="0" y="0"/>
            <wp:positionH relativeFrom="column">
              <wp:posOffset>-723900</wp:posOffset>
            </wp:positionH>
            <wp:positionV relativeFrom="paragraph">
              <wp:posOffset>-1068705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3276C120" w14:textId="3FC751A8" w:rsidR="00BD50A4" w:rsidRPr="00F97DDD" w:rsidRDefault="00BD50A4" w:rsidP="00907010">
      <w:pPr>
        <w:ind w:firstLine="0"/>
        <w:jc w:val="center"/>
      </w:pPr>
    </w:p>
    <w:p w14:paraId="56AC8456" w14:textId="19BB82C8" w:rsidR="00BD50A4" w:rsidRPr="00F97DDD" w:rsidRDefault="00BD50A4" w:rsidP="00BD50A4">
      <w:pPr>
        <w:jc w:val="center"/>
      </w:pPr>
    </w:p>
    <w:p w14:paraId="2ECC285E" w14:textId="07AA899B" w:rsidR="00BD50A4" w:rsidRPr="00F97DDD" w:rsidRDefault="00E3417D" w:rsidP="00BD50A4">
      <w:pPr>
        <w:jc w:val="center"/>
      </w:pPr>
      <w:r w:rsidRPr="00F97DDD">
        <w:rPr>
          <w:noProof/>
        </w:rPr>
        <mc:AlternateContent>
          <mc:Choice Requires="wps">
            <w:drawing>
              <wp:anchor distT="0" distB="0" distL="114300" distR="114300" simplePos="0" relativeHeight="251658239" behindDoc="1" locked="0" layoutInCell="1" allowOverlap="1" wp14:anchorId="5668CE74" wp14:editId="0E7690CA">
                <wp:simplePos x="0" y="0"/>
                <wp:positionH relativeFrom="column">
                  <wp:posOffset>-748665</wp:posOffset>
                </wp:positionH>
                <wp:positionV relativeFrom="paragraph">
                  <wp:posOffset>543560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A001B90" id="Rectángulo 3" o:spid="_x0000_s1026" alt="&quot;&quot;" style="position:absolute;margin-left:-58.95pt;margin-top:42.8pt;width:613.85pt;height:204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" fillcolor="#00314d" stroked="f" strokeweight="1pt"/>
            </w:pict>
          </mc:Fallback>
        </mc:AlternateContent>
      </w:r>
    </w:p>
    <w:p w14:paraId="274E0D40" w14:textId="5D536C75" w:rsidR="006A6680" w:rsidRPr="00F97DDD" w:rsidRDefault="006A6680" w:rsidP="006A6680">
      <w:pPr>
        <w:ind w:firstLine="0"/>
        <w:jc w:val="center"/>
        <w:rPr>
          <w:b/>
          <w:bCs/>
        </w:rPr>
      </w:pPr>
    </w:p>
    <w:p w14:paraId="2821503B" w14:textId="7774AB53" w:rsidR="006A6680" w:rsidRPr="00F97DDD" w:rsidRDefault="00FA3896" w:rsidP="006A6680">
      <w:pPr>
        <w:ind w:firstLine="0"/>
        <w:jc w:val="center"/>
        <w:rPr>
          <w:b/>
          <w:bCs/>
        </w:rPr>
      </w:pPr>
      <w:r w:rsidRPr="00F97DDD">
        <w:rPr>
          <w:noProof/>
        </w:rPr>
        <mc:AlternateContent>
          <mc:Choice Requires="wps">
            <w:drawing>
              <wp:anchor distT="45720" distB="45720" distL="114300" distR="114300" simplePos="0" relativeHeight="251660287" behindDoc="0" locked="0" layoutInCell="1" allowOverlap="1" wp14:anchorId="63BDDF4C" wp14:editId="6FB8DA4E">
                <wp:simplePos x="0" y="0"/>
                <wp:positionH relativeFrom="column">
                  <wp:posOffset>-472440</wp:posOffset>
                </wp:positionH>
                <wp:positionV relativeFrom="paragraph">
                  <wp:posOffset>280035</wp:posOffset>
                </wp:positionV>
                <wp:extent cx="7267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D701" w14:textId="0417840D" w:rsidR="006A6680" w:rsidRPr="007749D0" w:rsidRDefault="00D53E23" w:rsidP="006A6680">
                            <w:pPr>
                              <w:pStyle w:val="TituloPortada"/>
                            </w:pPr>
                            <w:r w:rsidRPr="00D53E23">
                              <w:t>Aplicaciones web en tiempo real con JavaScript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DDF4C" id="_x0000_t202" coordsize="21600,21600" o:spt="202" path="m,l,21600r21600,l21600,xe">
                <v:stroke joinstyle="miter"/>
                <v:path gradientshapeok="t" o:connecttype="rect"/>
              </v:shapetype>
              <v:shape id="Cuadro de texto 2" o:spid="_x0000_s1026" type="#_x0000_t202" alt="&quot;&quot;" style="position:absolute;left:0;text-align:left;margin-left:-37.2pt;margin-top:22.05pt;width:572.25pt;height:115.5pt;z-index:251660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" filled="f" stroked="f">
                <v:textbox>
                  <w:txbxContent>
                    <w:p w14:paraId="6406D701" w14:textId="0417840D" w:rsidR="006A6680" w:rsidRPr="007749D0" w:rsidRDefault="00D53E23" w:rsidP="006A6680">
                      <w:pPr>
                        <w:pStyle w:val="TituloPortada"/>
                      </w:pPr>
                      <w:r w:rsidRPr="00D53E23">
                        <w:t>Aplicaciones web en tiempo real con JavaScript</w:t>
                      </w:r>
                    </w:p>
                  </w:txbxContent>
                </v:textbox>
              </v:shape>
            </w:pict>
          </mc:Fallback>
        </mc:AlternateContent>
      </w:r>
    </w:p>
    <w:p w14:paraId="4B0BDDE1" w14:textId="4E784826" w:rsidR="006A6680" w:rsidRPr="00F97DDD" w:rsidRDefault="006A6680" w:rsidP="006A6680">
      <w:pPr>
        <w:rPr>
          <w:b/>
          <w:bCs/>
        </w:rPr>
      </w:pPr>
    </w:p>
    <w:p w14:paraId="734C43A4" w14:textId="5E663E11" w:rsidR="006A6680" w:rsidRPr="00F97DDD" w:rsidRDefault="006A6680" w:rsidP="0024663E">
      <w:pPr>
        <w:rPr>
          <w:b/>
          <w:bCs/>
        </w:rPr>
      </w:pPr>
    </w:p>
    <w:p w14:paraId="5A9F278F" w14:textId="65A9FA1D" w:rsidR="006A6680" w:rsidRPr="00F97DDD" w:rsidRDefault="006A6680" w:rsidP="0024663E">
      <w:pPr>
        <w:rPr>
          <w:b/>
          <w:bCs/>
        </w:rPr>
      </w:pPr>
    </w:p>
    <w:p w14:paraId="5119B0D1" w14:textId="77777777" w:rsidR="006A6680" w:rsidRPr="00F97DDD" w:rsidRDefault="006A6680" w:rsidP="0024663E">
      <w:pPr>
        <w:rPr>
          <w:b/>
          <w:bCs/>
        </w:rPr>
      </w:pPr>
    </w:p>
    <w:p w14:paraId="27570E1E" w14:textId="77777777" w:rsidR="006A6680" w:rsidRPr="00F97DDD" w:rsidRDefault="006A6680" w:rsidP="0024663E">
      <w:pPr>
        <w:rPr>
          <w:b/>
          <w:bCs/>
        </w:rPr>
      </w:pPr>
    </w:p>
    <w:p w14:paraId="6C882A56" w14:textId="7D25B42B" w:rsidR="0024663E" w:rsidRPr="00F97DDD" w:rsidRDefault="0024663E" w:rsidP="0024663E">
      <w:pPr>
        <w:rPr>
          <w:b/>
          <w:bCs/>
        </w:rPr>
      </w:pPr>
      <w:r w:rsidRPr="00F97DDD">
        <w:rPr>
          <w:b/>
          <w:bCs/>
        </w:rPr>
        <w:t>Breve descripción:</w:t>
      </w:r>
    </w:p>
    <w:p w14:paraId="139914D1" w14:textId="387F5354" w:rsidR="0095713A" w:rsidRPr="00F97DDD" w:rsidRDefault="00726B64" w:rsidP="004D52DD">
      <w:pPr>
        <w:pBdr>
          <w:bottom w:val="single" w:sz="12" w:space="1" w:color="auto"/>
        </w:pBdr>
      </w:pPr>
      <w:r w:rsidRPr="00726B64">
        <w:t xml:space="preserve">En este componente, se abordarán los conceptos fundamentales y básicos del lenguaje de programación JavaScript, en conjunto con tecnologías como comandos básicos, Node.js, servidor socket y requerimientos de </w:t>
      </w:r>
      <w:r w:rsidRPr="00726B64">
        <w:rPr>
          <w:i/>
          <w:iCs/>
        </w:rPr>
        <w:t>hardware</w:t>
      </w:r>
      <w:r w:rsidRPr="00726B64">
        <w:t xml:space="preserve"> y </w:t>
      </w:r>
      <w:r w:rsidRPr="00726B64">
        <w:rPr>
          <w:i/>
          <w:iCs/>
        </w:rPr>
        <w:t>software</w:t>
      </w:r>
      <w:r w:rsidRPr="00726B64">
        <w:t xml:space="preserve"> de IDE, para el desarrollo de aplicaciones del lado del cliente y servidor</w:t>
      </w:r>
      <w:r w:rsidR="00126585">
        <w:t>.</w:t>
      </w:r>
    </w:p>
    <w:p w14:paraId="738EA668" w14:textId="643BFC5E" w:rsidR="00BD50A4" w:rsidRPr="00F97DDD" w:rsidRDefault="000F049D" w:rsidP="006A6680">
      <w:pPr>
        <w:tabs>
          <w:tab w:val="left" w:pos="6976"/>
        </w:tabs>
        <w:ind w:firstLine="0"/>
        <w:jc w:val="center"/>
        <w:rPr>
          <w:b/>
          <w:bCs/>
          <w:sz w:val="20"/>
          <w:szCs w:val="20"/>
        </w:rPr>
      </w:pPr>
      <w:r>
        <w:rPr>
          <w:b/>
          <w:bCs/>
        </w:rPr>
        <w:t>Octubre</w:t>
      </w:r>
      <w:r w:rsidR="00B40282" w:rsidRPr="00F97DDD">
        <w:rPr>
          <w:b/>
          <w:bCs/>
        </w:rPr>
        <w:t xml:space="preserve"> 202</w:t>
      </w:r>
      <w:r w:rsidR="008525F3" w:rsidRPr="00F97DDD">
        <w:rPr>
          <w:b/>
          <w:bCs/>
        </w:rPr>
        <w:t>3</w:t>
      </w:r>
      <w:r w:rsidR="00BD50A4" w:rsidRPr="00F97DDD">
        <w:rPr>
          <w:b/>
          <w:bCs/>
          <w:sz w:val="20"/>
          <w:szCs w:val="20"/>
        </w:rPr>
        <w:br w:type="page"/>
      </w:r>
    </w:p>
    <w:sdt>
      <w:sdtPr>
        <w:rPr>
          <w:rFonts w:eastAsiaTheme="minorHAnsi" w:cstheme="minorBidi"/>
          <w:sz w:val="24"/>
          <w:szCs w:val="22"/>
          <w:lang w:val="es-CO" w:eastAsia="en-US"/>
        </w:rPr>
        <w:id w:val="205927341"/>
        <w:docPartObj>
          <w:docPartGallery w:val="Table of Contents"/>
          <w:docPartUnique/>
        </w:docPartObj>
      </w:sdtPr>
      <w:sdtEndPr>
        <w:rPr>
          <w:bCs/>
          <w:sz w:val="28"/>
        </w:rPr>
      </w:sdtEndPr>
      <w:sdtContent>
        <w:p w14:paraId="161B2F06" w14:textId="02C16C2A" w:rsidR="0024663E" w:rsidRPr="00F97DDD" w:rsidRDefault="00073205" w:rsidP="006666F4">
          <w:pPr>
            <w:pStyle w:val="TtuloTDC"/>
            <w:rPr>
              <w:b/>
              <w:bCs/>
              <w:lang w:val="es-CO"/>
            </w:rPr>
          </w:pPr>
          <w:r w:rsidRPr="00F97DDD">
            <w:rPr>
              <w:b/>
              <w:bCs/>
              <w:lang w:val="es-CO"/>
            </w:rPr>
            <w:t>Tabla de contenido</w:t>
          </w:r>
        </w:p>
        <w:p w14:paraId="77AC6209" w14:textId="0C8B519C" w:rsidR="00151007" w:rsidRDefault="002D2386">
          <w:pPr>
            <w:pStyle w:val="TDC1"/>
            <w:tabs>
              <w:tab w:val="right" w:leader="dot" w:pos="9962"/>
            </w:tabs>
            <w:rPr>
              <w:rFonts w:asciiTheme="minorHAnsi" w:eastAsiaTheme="minorEastAsia" w:hAnsiTheme="minorHAnsi"/>
              <w:noProof/>
              <w:color w:val="auto"/>
              <w:kern w:val="2"/>
              <w:sz w:val="22"/>
              <w:lang w:eastAsia="es-CO"/>
              <w14:ligatures w14:val="standardContextual"/>
            </w:rPr>
          </w:pPr>
          <w:r w:rsidRPr="00F97DDD">
            <w:fldChar w:fldCharType="begin"/>
          </w:r>
          <w:r w:rsidRPr="00F97DDD">
            <w:instrText xml:space="preserve"> TOC \o "1-3" \h \z \u </w:instrText>
          </w:r>
          <w:r w:rsidRPr="00F97DDD">
            <w:fldChar w:fldCharType="separate"/>
          </w:r>
          <w:hyperlink w:anchor="_Toc144451540" w:history="1">
            <w:r w:rsidR="00151007" w:rsidRPr="009348AE">
              <w:rPr>
                <w:rStyle w:val="Hipervnculo"/>
                <w:noProof/>
              </w:rPr>
              <w:t>Introducción</w:t>
            </w:r>
            <w:r w:rsidR="00151007">
              <w:rPr>
                <w:noProof/>
                <w:webHidden/>
              </w:rPr>
              <w:tab/>
            </w:r>
            <w:r w:rsidR="00151007">
              <w:rPr>
                <w:noProof/>
                <w:webHidden/>
              </w:rPr>
              <w:fldChar w:fldCharType="begin"/>
            </w:r>
            <w:r w:rsidR="00151007">
              <w:rPr>
                <w:noProof/>
                <w:webHidden/>
              </w:rPr>
              <w:instrText xml:space="preserve"> PAGEREF _Toc144451540 \h </w:instrText>
            </w:r>
            <w:r w:rsidR="00151007">
              <w:rPr>
                <w:noProof/>
                <w:webHidden/>
              </w:rPr>
            </w:r>
            <w:r w:rsidR="00151007">
              <w:rPr>
                <w:noProof/>
                <w:webHidden/>
              </w:rPr>
              <w:fldChar w:fldCharType="separate"/>
            </w:r>
            <w:r w:rsidR="00481C2D">
              <w:rPr>
                <w:noProof/>
                <w:webHidden/>
              </w:rPr>
              <w:t>3</w:t>
            </w:r>
            <w:r w:rsidR="00151007">
              <w:rPr>
                <w:noProof/>
                <w:webHidden/>
              </w:rPr>
              <w:fldChar w:fldCharType="end"/>
            </w:r>
          </w:hyperlink>
        </w:p>
        <w:p w14:paraId="2B39EA42" w14:textId="73306A3F" w:rsidR="00151007"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4451541" w:history="1">
            <w:r w:rsidR="00151007" w:rsidRPr="009348AE">
              <w:rPr>
                <w:rStyle w:val="Hipervnculo"/>
                <w:noProof/>
              </w:rPr>
              <w:t>1.</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Preparación del entorno</w:t>
            </w:r>
            <w:r w:rsidR="00151007">
              <w:rPr>
                <w:noProof/>
                <w:webHidden/>
              </w:rPr>
              <w:tab/>
            </w:r>
            <w:r w:rsidR="00151007">
              <w:rPr>
                <w:noProof/>
                <w:webHidden/>
              </w:rPr>
              <w:fldChar w:fldCharType="begin"/>
            </w:r>
            <w:r w:rsidR="00151007">
              <w:rPr>
                <w:noProof/>
                <w:webHidden/>
              </w:rPr>
              <w:instrText xml:space="preserve"> PAGEREF _Toc144451541 \h </w:instrText>
            </w:r>
            <w:r w:rsidR="00151007">
              <w:rPr>
                <w:noProof/>
                <w:webHidden/>
              </w:rPr>
            </w:r>
            <w:r w:rsidR="00151007">
              <w:rPr>
                <w:noProof/>
                <w:webHidden/>
              </w:rPr>
              <w:fldChar w:fldCharType="separate"/>
            </w:r>
            <w:r w:rsidR="00481C2D">
              <w:rPr>
                <w:noProof/>
                <w:webHidden/>
              </w:rPr>
              <w:t>5</w:t>
            </w:r>
            <w:r w:rsidR="00151007">
              <w:rPr>
                <w:noProof/>
                <w:webHidden/>
              </w:rPr>
              <w:fldChar w:fldCharType="end"/>
            </w:r>
          </w:hyperlink>
        </w:p>
        <w:p w14:paraId="67DCAA89" w14:textId="09A7A91C"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2" w:history="1">
            <w:r w:rsidR="00151007" w:rsidRPr="009348AE">
              <w:rPr>
                <w:rStyle w:val="Hipervnculo"/>
                <w:noProof/>
              </w:rPr>
              <w:t>1.1.</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Requerimientos hardware y software de IDE</w:t>
            </w:r>
            <w:r w:rsidR="00151007">
              <w:rPr>
                <w:noProof/>
                <w:webHidden/>
              </w:rPr>
              <w:tab/>
            </w:r>
            <w:r w:rsidR="00151007">
              <w:rPr>
                <w:noProof/>
                <w:webHidden/>
              </w:rPr>
              <w:fldChar w:fldCharType="begin"/>
            </w:r>
            <w:r w:rsidR="00151007">
              <w:rPr>
                <w:noProof/>
                <w:webHidden/>
              </w:rPr>
              <w:instrText xml:space="preserve"> PAGEREF _Toc144451542 \h </w:instrText>
            </w:r>
            <w:r w:rsidR="00151007">
              <w:rPr>
                <w:noProof/>
                <w:webHidden/>
              </w:rPr>
            </w:r>
            <w:r w:rsidR="00151007">
              <w:rPr>
                <w:noProof/>
                <w:webHidden/>
              </w:rPr>
              <w:fldChar w:fldCharType="separate"/>
            </w:r>
            <w:r w:rsidR="00481C2D">
              <w:rPr>
                <w:noProof/>
                <w:webHidden/>
              </w:rPr>
              <w:t>8</w:t>
            </w:r>
            <w:r w:rsidR="00151007">
              <w:rPr>
                <w:noProof/>
                <w:webHidden/>
              </w:rPr>
              <w:fldChar w:fldCharType="end"/>
            </w:r>
          </w:hyperlink>
        </w:p>
        <w:p w14:paraId="17872B54" w14:textId="6636ADE5"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3" w:history="1">
            <w:r w:rsidR="00151007" w:rsidRPr="009348AE">
              <w:rPr>
                <w:rStyle w:val="Hipervnculo"/>
                <w:noProof/>
              </w:rPr>
              <w:t>1.2.</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Configuración e instalación de entorno Node.js</w:t>
            </w:r>
            <w:r w:rsidR="00151007">
              <w:rPr>
                <w:noProof/>
                <w:webHidden/>
              </w:rPr>
              <w:tab/>
            </w:r>
            <w:r w:rsidR="00151007">
              <w:rPr>
                <w:noProof/>
                <w:webHidden/>
              </w:rPr>
              <w:fldChar w:fldCharType="begin"/>
            </w:r>
            <w:r w:rsidR="00151007">
              <w:rPr>
                <w:noProof/>
                <w:webHidden/>
              </w:rPr>
              <w:instrText xml:space="preserve"> PAGEREF _Toc144451543 \h </w:instrText>
            </w:r>
            <w:r w:rsidR="00151007">
              <w:rPr>
                <w:noProof/>
                <w:webHidden/>
              </w:rPr>
            </w:r>
            <w:r w:rsidR="00151007">
              <w:rPr>
                <w:noProof/>
                <w:webHidden/>
              </w:rPr>
              <w:fldChar w:fldCharType="separate"/>
            </w:r>
            <w:r w:rsidR="00481C2D">
              <w:rPr>
                <w:noProof/>
                <w:webHidden/>
              </w:rPr>
              <w:t>14</w:t>
            </w:r>
            <w:r w:rsidR="00151007">
              <w:rPr>
                <w:noProof/>
                <w:webHidden/>
              </w:rPr>
              <w:fldChar w:fldCharType="end"/>
            </w:r>
          </w:hyperlink>
        </w:p>
        <w:p w14:paraId="3795FC06" w14:textId="32A02803"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4" w:history="1">
            <w:r w:rsidR="00151007" w:rsidRPr="009348AE">
              <w:rPr>
                <w:rStyle w:val="Hipervnculo"/>
                <w:noProof/>
              </w:rPr>
              <w:t>1.3.</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Comandos básicos</w:t>
            </w:r>
            <w:r w:rsidR="00151007">
              <w:rPr>
                <w:noProof/>
                <w:webHidden/>
              </w:rPr>
              <w:tab/>
            </w:r>
            <w:r w:rsidR="00151007">
              <w:rPr>
                <w:noProof/>
                <w:webHidden/>
              </w:rPr>
              <w:fldChar w:fldCharType="begin"/>
            </w:r>
            <w:r w:rsidR="00151007">
              <w:rPr>
                <w:noProof/>
                <w:webHidden/>
              </w:rPr>
              <w:instrText xml:space="preserve"> PAGEREF _Toc144451544 \h </w:instrText>
            </w:r>
            <w:r w:rsidR="00151007">
              <w:rPr>
                <w:noProof/>
                <w:webHidden/>
              </w:rPr>
            </w:r>
            <w:r w:rsidR="00151007">
              <w:rPr>
                <w:noProof/>
                <w:webHidden/>
              </w:rPr>
              <w:fldChar w:fldCharType="separate"/>
            </w:r>
            <w:r w:rsidR="00481C2D">
              <w:rPr>
                <w:noProof/>
                <w:webHidden/>
              </w:rPr>
              <w:t>18</w:t>
            </w:r>
            <w:r w:rsidR="00151007">
              <w:rPr>
                <w:noProof/>
                <w:webHidden/>
              </w:rPr>
              <w:fldChar w:fldCharType="end"/>
            </w:r>
          </w:hyperlink>
        </w:p>
        <w:p w14:paraId="0FF2491A" w14:textId="39FF8963" w:rsidR="00151007" w:rsidRDefault="00000000">
          <w:pPr>
            <w:pStyle w:val="TDC1"/>
            <w:tabs>
              <w:tab w:val="left" w:pos="1200"/>
              <w:tab w:val="right" w:leader="dot" w:pos="9962"/>
            </w:tabs>
            <w:rPr>
              <w:rFonts w:asciiTheme="minorHAnsi" w:eastAsiaTheme="minorEastAsia" w:hAnsiTheme="minorHAnsi"/>
              <w:noProof/>
              <w:color w:val="auto"/>
              <w:kern w:val="2"/>
              <w:sz w:val="22"/>
              <w:lang w:eastAsia="es-CO"/>
              <w14:ligatures w14:val="standardContextual"/>
            </w:rPr>
          </w:pPr>
          <w:hyperlink w:anchor="_Toc144451545" w:history="1">
            <w:r w:rsidR="00151007" w:rsidRPr="009348AE">
              <w:rPr>
                <w:rStyle w:val="Hipervnculo"/>
                <w:noProof/>
                <w:lang w:val="es-ES_tradnl"/>
              </w:rPr>
              <w:t>2.</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lang w:val="es-ES_tradnl"/>
              </w:rPr>
              <w:t>Codificación web</w:t>
            </w:r>
            <w:r w:rsidR="00151007">
              <w:rPr>
                <w:noProof/>
                <w:webHidden/>
              </w:rPr>
              <w:tab/>
            </w:r>
            <w:r w:rsidR="00151007">
              <w:rPr>
                <w:noProof/>
                <w:webHidden/>
              </w:rPr>
              <w:fldChar w:fldCharType="begin"/>
            </w:r>
            <w:r w:rsidR="00151007">
              <w:rPr>
                <w:noProof/>
                <w:webHidden/>
              </w:rPr>
              <w:instrText xml:space="preserve"> PAGEREF _Toc144451545 \h </w:instrText>
            </w:r>
            <w:r w:rsidR="00151007">
              <w:rPr>
                <w:noProof/>
                <w:webHidden/>
              </w:rPr>
            </w:r>
            <w:r w:rsidR="00151007">
              <w:rPr>
                <w:noProof/>
                <w:webHidden/>
              </w:rPr>
              <w:fldChar w:fldCharType="separate"/>
            </w:r>
            <w:r w:rsidR="00481C2D">
              <w:rPr>
                <w:noProof/>
                <w:webHidden/>
              </w:rPr>
              <w:t>21</w:t>
            </w:r>
            <w:r w:rsidR="00151007">
              <w:rPr>
                <w:noProof/>
                <w:webHidden/>
              </w:rPr>
              <w:fldChar w:fldCharType="end"/>
            </w:r>
          </w:hyperlink>
        </w:p>
        <w:p w14:paraId="5CEB1288" w14:textId="7A746390"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6" w:history="1">
            <w:r w:rsidR="00151007" w:rsidRPr="009348AE">
              <w:rPr>
                <w:rStyle w:val="Hipervnculo"/>
                <w:noProof/>
              </w:rPr>
              <w:t>2.1.</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Creación proyecto Node.js</w:t>
            </w:r>
            <w:r w:rsidR="00151007">
              <w:rPr>
                <w:noProof/>
                <w:webHidden/>
              </w:rPr>
              <w:tab/>
            </w:r>
            <w:r w:rsidR="00151007">
              <w:rPr>
                <w:noProof/>
                <w:webHidden/>
              </w:rPr>
              <w:fldChar w:fldCharType="begin"/>
            </w:r>
            <w:r w:rsidR="00151007">
              <w:rPr>
                <w:noProof/>
                <w:webHidden/>
              </w:rPr>
              <w:instrText xml:space="preserve"> PAGEREF _Toc144451546 \h </w:instrText>
            </w:r>
            <w:r w:rsidR="00151007">
              <w:rPr>
                <w:noProof/>
                <w:webHidden/>
              </w:rPr>
            </w:r>
            <w:r w:rsidR="00151007">
              <w:rPr>
                <w:noProof/>
                <w:webHidden/>
              </w:rPr>
              <w:fldChar w:fldCharType="separate"/>
            </w:r>
            <w:r w:rsidR="00481C2D">
              <w:rPr>
                <w:noProof/>
                <w:webHidden/>
              </w:rPr>
              <w:t>29</w:t>
            </w:r>
            <w:r w:rsidR="00151007">
              <w:rPr>
                <w:noProof/>
                <w:webHidden/>
              </w:rPr>
              <w:fldChar w:fldCharType="end"/>
            </w:r>
          </w:hyperlink>
        </w:p>
        <w:p w14:paraId="4132CC10" w14:textId="07A57E31"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7" w:history="1">
            <w:r w:rsidR="00151007" w:rsidRPr="009348AE">
              <w:rPr>
                <w:rStyle w:val="Hipervnculo"/>
                <w:noProof/>
              </w:rPr>
              <w:t>2.2.</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Creación e instalación de servidor Express sobre Node.js</w:t>
            </w:r>
            <w:r w:rsidR="00151007">
              <w:rPr>
                <w:noProof/>
                <w:webHidden/>
              </w:rPr>
              <w:tab/>
            </w:r>
            <w:r w:rsidR="00151007">
              <w:rPr>
                <w:noProof/>
                <w:webHidden/>
              </w:rPr>
              <w:fldChar w:fldCharType="begin"/>
            </w:r>
            <w:r w:rsidR="00151007">
              <w:rPr>
                <w:noProof/>
                <w:webHidden/>
              </w:rPr>
              <w:instrText xml:space="preserve"> PAGEREF _Toc144451547 \h </w:instrText>
            </w:r>
            <w:r w:rsidR="00151007">
              <w:rPr>
                <w:noProof/>
                <w:webHidden/>
              </w:rPr>
            </w:r>
            <w:r w:rsidR="00151007">
              <w:rPr>
                <w:noProof/>
                <w:webHidden/>
              </w:rPr>
              <w:fldChar w:fldCharType="separate"/>
            </w:r>
            <w:r w:rsidR="00481C2D">
              <w:rPr>
                <w:noProof/>
                <w:webHidden/>
              </w:rPr>
              <w:t>38</w:t>
            </w:r>
            <w:r w:rsidR="00151007">
              <w:rPr>
                <w:noProof/>
                <w:webHidden/>
              </w:rPr>
              <w:fldChar w:fldCharType="end"/>
            </w:r>
          </w:hyperlink>
        </w:p>
        <w:p w14:paraId="54CB67CA" w14:textId="19B59C76"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8" w:history="1">
            <w:r w:rsidR="00151007" w:rsidRPr="009348AE">
              <w:rPr>
                <w:rStyle w:val="Hipervnculo"/>
                <w:noProof/>
              </w:rPr>
              <w:t>2.3.</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Configuración de apache para aplicación cliente</w:t>
            </w:r>
            <w:r w:rsidR="00151007">
              <w:rPr>
                <w:noProof/>
                <w:webHidden/>
              </w:rPr>
              <w:tab/>
            </w:r>
            <w:r w:rsidR="00151007">
              <w:rPr>
                <w:noProof/>
                <w:webHidden/>
              </w:rPr>
              <w:fldChar w:fldCharType="begin"/>
            </w:r>
            <w:r w:rsidR="00151007">
              <w:rPr>
                <w:noProof/>
                <w:webHidden/>
              </w:rPr>
              <w:instrText xml:space="preserve"> PAGEREF _Toc144451548 \h </w:instrText>
            </w:r>
            <w:r w:rsidR="00151007">
              <w:rPr>
                <w:noProof/>
                <w:webHidden/>
              </w:rPr>
            </w:r>
            <w:r w:rsidR="00151007">
              <w:rPr>
                <w:noProof/>
                <w:webHidden/>
              </w:rPr>
              <w:fldChar w:fldCharType="separate"/>
            </w:r>
            <w:r w:rsidR="00481C2D">
              <w:rPr>
                <w:noProof/>
                <w:webHidden/>
              </w:rPr>
              <w:t>38</w:t>
            </w:r>
            <w:r w:rsidR="00151007">
              <w:rPr>
                <w:noProof/>
                <w:webHidden/>
              </w:rPr>
              <w:fldChar w:fldCharType="end"/>
            </w:r>
          </w:hyperlink>
        </w:p>
        <w:p w14:paraId="1A599264" w14:textId="22CBB11B"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49" w:history="1">
            <w:r w:rsidR="00151007" w:rsidRPr="009348AE">
              <w:rPr>
                <w:rStyle w:val="Hipervnculo"/>
                <w:noProof/>
              </w:rPr>
              <w:t>2.4.</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Codificación de petición tradicional HTTP, síncrona</w:t>
            </w:r>
            <w:r w:rsidR="00151007">
              <w:rPr>
                <w:noProof/>
                <w:webHidden/>
              </w:rPr>
              <w:tab/>
            </w:r>
            <w:r w:rsidR="00151007">
              <w:rPr>
                <w:noProof/>
                <w:webHidden/>
              </w:rPr>
              <w:fldChar w:fldCharType="begin"/>
            </w:r>
            <w:r w:rsidR="00151007">
              <w:rPr>
                <w:noProof/>
                <w:webHidden/>
              </w:rPr>
              <w:instrText xml:space="preserve"> PAGEREF _Toc144451549 \h </w:instrText>
            </w:r>
            <w:r w:rsidR="00151007">
              <w:rPr>
                <w:noProof/>
                <w:webHidden/>
              </w:rPr>
            </w:r>
            <w:r w:rsidR="00151007">
              <w:rPr>
                <w:noProof/>
                <w:webHidden/>
              </w:rPr>
              <w:fldChar w:fldCharType="separate"/>
            </w:r>
            <w:r w:rsidR="00481C2D">
              <w:rPr>
                <w:noProof/>
                <w:webHidden/>
              </w:rPr>
              <w:t>46</w:t>
            </w:r>
            <w:r w:rsidR="00151007">
              <w:rPr>
                <w:noProof/>
                <w:webHidden/>
              </w:rPr>
              <w:fldChar w:fldCharType="end"/>
            </w:r>
          </w:hyperlink>
        </w:p>
        <w:p w14:paraId="7951D047" w14:textId="2EFF9FBF"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50" w:history="1">
            <w:r w:rsidR="00151007" w:rsidRPr="009348AE">
              <w:rPr>
                <w:rStyle w:val="Hipervnculo"/>
                <w:noProof/>
              </w:rPr>
              <w:t>2.5.</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Codificación de servidor socket con Node.js</w:t>
            </w:r>
            <w:r w:rsidR="00151007">
              <w:rPr>
                <w:noProof/>
                <w:webHidden/>
              </w:rPr>
              <w:tab/>
            </w:r>
            <w:r w:rsidR="00151007">
              <w:rPr>
                <w:noProof/>
                <w:webHidden/>
              </w:rPr>
              <w:fldChar w:fldCharType="begin"/>
            </w:r>
            <w:r w:rsidR="00151007">
              <w:rPr>
                <w:noProof/>
                <w:webHidden/>
              </w:rPr>
              <w:instrText xml:space="preserve"> PAGEREF _Toc144451550 \h </w:instrText>
            </w:r>
            <w:r w:rsidR="00151007">
              <w:rPr>
                <w:noProof/>
                <w:webHidden/>
              </w:rPr>
            </w:r>
            <w:r w:rsidR="00151007">
              <w:rPr>
                <w:noProof/>
                <w:webHidden/>
              </w:rPr>
              <w:fldChar w:fldCharType="separate"/>
            </w:r>
            <w:r w:rsidR="00481C2D">
              <w:rPr>
                <w:noProof/>
                <w:webHidden/>
              </w:rPr>
              <w:t>49</w:t>
            </w:r>
            <w:r w:rsidR="00151007">
              <w:rPr>
                <w:noProof/>
                <w:webHidden/>
              </w:rPr>
              <w:fldChar w:fldCharType="end"/>
            </w:r>
          </w:hyperlink>
        </w:p>
        <w:p w14:paraId="52B03EB6" w14:textId="5D117E55" w:rsidR="00151007"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4451551" w:history="1">
            <w:r w:rsidR="00151007" w:rsidRPr="009348AE">
              <w:rPr>
                <w:rStyle w:val="Hipervnculo"/>
                <w:noProof/>
              </w:rPr>
              <w:t>2.6.</w:t>
            </w:r>
            <w:r w:rsidR="00151007">
              <w:rPr>
                <w:rFonts w:asciiTheme="minorHAnsi" w:eastAsiaTheme="minorEastAsia" w:hAnsiTheme="minorHAnsi"/>
                <w:noProof/>
                <w:color w:val="auto"/>
                <w:kern w:val="2"/>
                <w:sz w:val="22"/>
                <w:lang w:eastAsia="es-CO"/>
                <w14:ligatures w14:val="standardContextual"/>
              </w:rPr>
              <w:tab/>
            </w:r>
            <w:r w:rsidR="00151007" w:rsidRPr="009348AE">
              <w:rPr>
                <w:rStyle w:val="Hipervnculo"/>
                <w:noProof/>
              </w:rPr>
              <w:t>Codificación de cliente socket con JavaScript</w:t>
            </w:r>
            <w:r w:rsidR="00151007">
              <w:rPr>
                <w:noProof/>
                <w:webHidden/>
              </w:rPr>
              <w:tab/>
            </w:r>
            <w:r w:rsidR="00151007">
              <w:rPr>
                <w:noProof/>
                <w:webHidden/>
              </w:rPr>
              <w:fldChar w:fldCharType="begin"/>
            </w:r>
            <w:r w:rsidR="00151007">
              <w:rPr>
                <w:noProof/>
                <w:webHidden/>
              </w:rPr>
              <w:instrText xml:space="preserve"> PAGEREF _Toc144451551 \h </w:instrText>
            </w:r>
            <w:r w:rsidR="00151007">
              <w:rPr>
                <w:noProof/>
                <w:webHidden/>
              </w:rPr>
            </w:r>
            <w:r w:rsidR="00151007">
              <w:rPr>
                <w:noProof/>
                <w:webHidden/>
              </w:rPr>
              <w:fldChar w:fldCharType="separate"/>
            </w:r>
            <w:r w:rsidR="00481C2D">
              <w:rPr>
                <w:noProof/>
                <w:webHidden/>
              </w:rPr>
              <w:t>50</w:t>
            </w:r>
            <w:r w:rsidR="00151007">
              <w:rPr>
                <w:noProof/>
                <w:webHidden/>
              </w:rPr>
              <w:fldChar w:fldCharType="end"/>
            </w:r>
          </w:hyperlink>
        </w:p>
        <w:p w14:paraId="4E629CF7" w14:textId="41766E1D" w:rsidR="00151007"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4451552" w:history="1">
            <w:r w:rsidR="00151007" w:rsidRPr="009348AE">
              <w:rPr>
                <w:rStyle w:val="Hipervnculo"/>
                <w:noProof/>
              </w:rPr>
              <w:t>Síntesis</w:t>
            </w:r>
            <w:r w:rsidR="00151007">
              <w:rPr>
                <w:noProof/>
                <w:webHidden/>
              </w:rPr>
              <w:tab/>
            </w:r>
            <w:r w:rsidR="00151007">
              <w:rPr>
                <w:noProof/>
                <w:webHidden/>
              </w:rPr>
              <w:fldChar w:fldCharType="begin"/>
            </w:r>
            <w:r w:rsidR="00151007">
              <w:rPr>
                <w:noProof/>
                <w:webHidden/>
              </w:rPr>
              <w:instrText xml:space="preserve"> PAGEREF _Toc144451552 \h </w:instrText>
            </w:r>
            <w:r w:rsidR="00151007">
              <w:rPr>
                <w:noProof/>
                <w:webHidden/>
              </w:rPr>
            </w:r>
            <w:r w:rsidR="00151007">
              <w:rPr>
                <w:noProof/>
                <w:webHidden/>
              </w:rPr>
              <w:fldChar w:fldCharType="separate"/>
            </w:r>
            <w:r w:rsidR="00481C2D">
              <w:rPr>
                <w:noProof/>
                <w:webHidden/>
              </w:rPr>
              <w:t>58</w:t>
            </w:r>
            <w:r w:rsidR="00151007">
              <w:rPr>
                <w:noProof/>
                <w:webHidden/>
              </w:rPr>
              <w:fldChar w:fldCharType="end"/>
            </w:r>
          </w:hyperlink>
        </w:p>
        <w:p w14:paraId="382C8932" w14:textId="675A3821" w:rsidR="00151007"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4451553" w:history="1">
            <w:r w:rsidR="00151007" w:rsidRPr="009348AE">
              <w:rPr>
                <w:rStyle w:val="Hipervnculo"/>
                <w:noProof/>
              </w:rPr>
              <w:t>Material complementario</w:t>
            </w:r>
            <w:r w:rsidR="00151007">
              <w:rPr>
                <w:noProof/>
                <w:webHidden/>
              </w:rPr>
              <w:tab/>
            </w:r>
            <w:r w:rsidR="00151007">
              <w:rPr>
                <w:noProof/>
                <w:webHidden/>
              </w:rPr>
              <w:fldChar w:fldCharType="begin"/>
            </w:r>
            <w:r w:rsidR="00151007">
              <w:rPr>
                <w:noProof/>
                <w:webHidden/>
              </w:rPr>
              <w:instrText xml:space="preserve"> PAGEREF _Toc144451553 \h </w:instrText>
            </w:r>
            <w:r w:rsidR="00151007">
              <w:rPr>
                <w:noProof/>
                <w:webHidden/>
              </w:rPr>
            </w:r>
            <w:r w:rsidR="00151007">
              <w:rPr>
                <w:noProof/>
                <w:webHidden/>
              </w:rPr>
              <w:fldChar w:fldCharType="separate"/>
            </w:r>
            <w:r w:rsidR="00481C2D">
              <w:rPr>
                <w:noProof/>
                <w:webHidden/>
              </w:rPr>
              <w:t>59</w:t>
            </w:r>
            <w:r w:rsidR="00151007">
              <w:rPr>
                <w:noProof/>
                <w:webHidden/>
              </w:rPr>
              <w:fldChar w:fldCharType="end"/>
            </w:r>
          </w:hyperlink>
        </w:p>
        <w:p w14:paraId="1F98185C" w14:textId="23964CC5" w:rsidR="00151007"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4451554" w:history="1">
            <w:r w:rsidR="00151007" w:rsidRPr="009348AE">
              <w:rPr>
                <w:rStyle w:val="Hipervnculo"/>
                <w:noProof/>
              </w:rPr>
              <w:t>Glosario</w:t>
            </w:r>
            <w:r w:rsidR="00151007">
              <w:rPr>
                <w:noProof/>
                <w:webHidden/>
              </w:rPr>
              <w:tab/>
            </w:r>
            <w:r w:rsidR="00151007">
              <w:rPr>
                <w:noProof/>
                <w:webHidden/>
              </w:rPr>
              <w:fldChar w:fldCharType="begin"/>
            </w:r>
            <w:r w:rsidR="00151007">
              <w:rPr>
                <w:noProof/>
                <w:webHidden/>
              </w:rPr>
              <w:instrText xml:space="preserve"> PAGEREF _Toc144451554 \h </w:instrText>
            </w:r>
            <w:r w:rsidR="00151007">
              <w:rPr>
                <w:noProof/>
                <w:webHidden/>
              </w:rPr>
            </w:r>
            <w:r w:rsidR="00151007">
              <w:rPr>
                <w:noProof/>
                <w:webHidden/>
              </w:rPr>
              <w:fldChar w:fldCharType="separate"/>
            </w:r>
            <w:r w:rsidR="00481C2D">
              <w:rPr>
                <w:noProof/>
                <w:webHidden/>
              </w:rPr>
              <w:t>60</w:t>
            </w:r>
            <w:r w:rsidR="00151007">
              <w:rPr>
                <w:noProof/>
                <w:webHidden/>
              </w:rPr>
              <w:fldChar w:fldCharType="end"/>
            </w:r>
          </w:hyperlink>
        </w:p>
        <w:p w14:paraId="28EB490E" w14:textId="5954D487" w:rsidR="00151007"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4451555" w:history="1">
            <w:r w:rsidR="00151007" w:rsidRPr="009348AE">
              <w:rPr>
                <w:rStyle w:val="Hipervnculo"/>
                <w:noProof/>
              </w:rPr>
              <w:t>Referencias bibliográficas</w:t>
            </w:r>
            <w:r w:rsidR="00151007">
              <w:rPr>
                <w:noProof/>
                <w:webHidden/>
              </w:rPr>
              <w:tab/>
            </w:r>
            <w:r w:rsidR="00151007">
              <w:rPr>
                <w:noProof/>
                <w:webHidden/>
              </w:rPr>
              <w:fldChar w:fldCharType="begin"/>
            </w:r>
            <w:r w:rsidR="00151007">
              <w:rPr>
                <w:noProof/>
                <w:webHidden/>
              </w:rPr>
              <w:instrText xml:space="preserve"> PAGEREF _Toc144451555 \h </w:instrText>
            </w:r>
            <w:r w:rsidR="00151007">
              <w:rPr>
                <w:noProof/>
                <w:webHidden/>
              </w:rPr>
            </w:r>
            <w:r w:rsidR="00151007">
              <w:rPr>
                <w:noProof/>
                <w:webHidden/>
              </w:rPr>
              <w:fldChar w:fldCharType="separate"/>
            </w:r>
            <w:r w:rsidR="00481C2D">
              <w:rPr>
                <w:noProof/>
                <w:webHidden/>
              </w:rPr>
              <w:t>61</w:t>
            </w:r>
            <w:r w:rsidR="00151007">
              <w:rPr>
                <w:noProof/>
                <w:webHidden/>
              </w:rPr>
              <w:fldChar w:fldCharType="end"/>
            </w:r>
          </w:hyperlink>
        </w:p>
        <w:p w14:paraId="655E6A70" w14:textId="5274034D" w:rsidR="00151007" w:rsidRDefault="00000000">
          <w:pPr>
            <w:pStyle w:val="TDC1"/>
            <w:tabs>
              <w:tab w:val="right" w:leader="dot" w:pos="9962"/>
            </w:tabs>
            <w:rPr>
              <w:rFonts w:asciiTheme="minorHAnsi" w:eastAsiaTheme="minorEastAsia" w:hAnsiTheme="minorHAnsi"/>
              <w:noProof/>
              <w:color w:val="auto"/>
              <w:kern w:val="2"/>
              <w:sz w:val="22"/>
              <w:lang w:eastAsia="es-CO"/>
              <w14:ligatures w14:val="standardContextual"/>
            </w:rPr>
          </w:pPr>
          <w:hyperlink w:anchor="_Toc144451556" w:history="1">
            <w:r w:rsidR="00151007" w:rsidRPr="009348AE">
              <w:rPr>
                <w:rStyle w:val="Hipervnculo"/>
                <w:noProof/>
              </w:rPr>
              <w:t>Créditos</w:t>
            </w:r>
            <w:r w:rsidR="00151007">
              <w:rPr>
                <w:noProof/>
                <w:webHidden/>
              </w:rPr>
              <w:tab/>
            </w:r>
            <w:r w:rsidR="00151007">
              <w:rPr>
                <w:noProof/>
                <w:webHidden/>
              </w:rPr>
              <w:fldChar w:fldCharType="begin"/>
            </w:r>
            <w:r w:rsidR="00151007">
              <w:rPr>
                <w:noProof/>
                <w:webHidden/>
              </w:rPr>
              <w:instrText xml:space="preserve"> PAGEREF _Toc144451556 \h </w:instrText>
            </w:r>
            <w:r w:rsidR="00151007">
              <w:rPr>
                <w:noProof/>
                <w:webHidden/>
              </w:rPr>
            </w:r>
            <w:r w:rsidR="00151007">
              <w:rPr>
                <w:noProof/>
                <w:webHidden/>
              </w:rPr>
              <w:fldChar w:fldCharType="separate"/>
            </w:r>
            <w:r w:rsidR="00481C2D">
              <w:rPr>
                <w:noProof/>
                <w:webHidden/>
              </w:rPr>
              <w:t>62</w:t>
            </w:r>
            <w:r w:rsidR="00151007">
              <w:rPr>
                <w:noProof/>
                <w:webHidden/>
              </w:rPr>
              <w:fldChar w:fldCharType="end"/>
            </w:r>
          </w:hyperlink>
        </w:p>
        <w:p w14:paraId="3F6482FD" w14:textId="7226280C" w:rsidR="00075879" w:rsidRPr="00F02F9F" w:rsidRDefault="002D2386" w:rsidP="00F02F9F">
          <w:pPr>
            <w:pStyle w:val="TDC1"/>
            <w:tabs>
              <w:tab w:val="right" w:leader="dot" w:pos="9395"/>
            </w:tabs>
            <w:ind w:firstLine="0"/>
            <w:rPr>
              <w:b/>
              <w:bCs/>
            </w:rPr>
          </w:pPr>
          <w:r w:rsidRPr="00F97DDD">
            <w:rPr>
              <w:b/>
              <w:bCs/>
            </w:rPr>
            <w:fldChar w:fldCharType="end"/>
          </w:r>
        </w:p>
      </w:sdtContent>
    </w:sdt>
    <w:p w14:paraId="2C27F9B0" w14:textId="53057D59" w:rsidR="00E3417D" w:rsidRPr="00F97DDD" w:rsidRDefault="00FD6CC1" w:rsidP="00E3417D">
      <w:pPr>
        <w:pStyle w:val="Titulosgenerales"/>
        <w:tabs>
          <w:tab w:val="left" w:pos="4282"/>
        </w:tabs>
        <w:rPr>
          <w:lang w:val="es-CO"/>
        </w:rPr>
      </w:pPr>
      <w:bookmarkStart w:id="0" w:name="_Toc144451540"/>
      <w:r w:rsidRPr="00F97DDD">
        <w:rPr>
          <w:lang w:val="es-CO"/>
        </w:rPr>
        <w:t>Introducción</w:t>
      </w:r>
      <w:bookmarkEnd w:id="0"/>
    </w:p>
    <w:p w14:paraId="73973FD3" w14:textId="7BCC625E" w:rsidR="004D52DD" w:rsidRDefault="00FE0C37" w:rsidP="004D52DD">
      <w:pPr>
        <w:rPr>
          <w:lang w:eastAsia="es-CO"/>
        </w:rPr>
      </w:pPr>
      <w:r w:rsidRPr="00FE0C37">
        <w:rPr>
          <w:lang w:eastAsia="es-CO"/>
        </w:rPr>
        <w:t xml:space="preserve">En el desarrollo de este componente formativo se hace necesario hacer un recorrido por algunos elementos a tener en cuenta, para ello se debe </w:t>
      </w:r>
      <w:r>
        <w:rPr>
          <w:lang w:eastAsia="es-CO"/>
        </w:rPr>
        <w:t>revisar</w:t>
      </w:r>
      <w:r w:rsidR="00F02F9F">
        <w:rPr>
          <w:lang w:eastAsia="es-CO"/>
        </w:rPr>
        <w:t>.</w:t>
      </w:r>
    </w:p>
    <w:p w14:paraId="303DD9BA" w14:textId="1D46EBC1" w:rsidR="00481F1A" w:rsidRDefault="000F049D" w:rsidP="000F049D">
      <w:pPr>
        <w:pStyle w:val="Video"/>
        <w:rPr>
          <w:noProof/>
        </w:rPr>
      </w:pPr>
      <w:r w:rsidRPr="000F049D">
        <w:rPr>
          <w:lang w:eastAsia="es-CO"/>
        </w:rPr>
        <w:t>Desarrollo de aplicaciones web</w:t>
      </w:r>
    </w:p>
    <w:p w14:paraId="56935B4C" w14:textId="6B92637E" w:rsidR="000F049D" w:rsidRPr="000F049D" w:rsidRDefault="000F049D" w:rsidP="000F049D">
      <w:pPr>
        <w:ind w:firstLine="851"/>
      </w:pPr>
      <w:r>
        <w:rPr>
          <w:noProof/>
        </w:rPr>
        <w:drawing>
          <wp:inline distT="0" distB="0" distL="0" distR="0" wp14:anchorId="35CBD670" wp14:editId="7D29AC64">
            <wp:extent cx="5379720" cy="3025958"/>
            <wp:effectExtent l="0" t="0" r="0" b="3175"/>
            <wp:docPr id="20815848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489"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3114" cy="3027867"/>
                    </a:xfrm>
                    <a:prstGeom prst="rect">
                      <a:avLst/>
                    </a:prstGeom>
                    <a:noFill/>
                    <a:ln>
                      <a:noFill/>
                    </a:ln>
                  </pic:spPr>
                </pic:pic>
              </a:graphicData>
            </a:graphic>
          </wp:inline>
        </w:drawing>
      </w:r>
    </w:p>
    <w:p w14:paraId="4FD673A9" w14:textId="05DF9F82" w:rsidR="00481F1A" w:rsidRPr="00F97DDD" w:rsidRDefault="00000000" w:rsidP="00481F1A">
      <w:pPr>
        <w:ind w:firstLine="0"/>
        <w:jc w:val="center"/>
        <w:rPr>
          <w:b/>
          <w:bCs/>
          <w:i/>
          <w:iCs/>
          <w:color w:val="auto"/>
        </w:rPr>
      </w:pPr>
      <w:hyperlink r:id="rId13" w:history="1">
        <w:r w:rsidR="00481F1A" w:rsidRPr="000F049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81F1A" w:rsidRPr="00F97DDD" w14:paraId="71933759" w14:textId="77777777" w:rsidTr="00BD48FF">
        <w:tc>
          <w:tcPr>
            <w:tcW w:w="9962" w:type="dxa"/>
          </w:tcPr>
          <w:p w14:paraId="711FF1FC" w14:textId="32EAFCAD" w:rsidR="00481F1A" w:rsidRPr="00F97DDD" w:rsidRDefault="00481F1A" w:rsidP="00BD48FF">
            <w:pPr>
              <w:ind w:firstLine="0"/>
              <w:jc w:val="center"/>
              <w:rPr>
                <w:b/>
              </w:rPr>
            </w:pPr>
            <w:r w:rsidRPr="00F97DDD">
              <w:rPr>
                <w:b/>
              </w:rPr>
              <w:t xml:space="preserve">Síntesis del video: </w:t>
            </w:r>
            <w:r w:rsidR="000F049D" w:rsidRPr="000F049D">
              <w:rPr>
                <w:b/>
              </w:rPr>
              <w:t>Desarrollo de aplicaciones web</w:t>
            </w:r>
          </w:p>
        </w:tc>
      </w:tr>
      <w:tr w:rsidR="00481F1A" w:rsidRPr="00F97DDD" w14:paraId="3E5FB340" w14:textId="77777777" w:rsidTr="00BD48FF">
        <w:tc>
          <w:tcPr>
            <w:tcW w:w="9962" w:type="dxa"/>
          </w:tcPr>
          <w:p w14:paraId="669C466E" w14:textId="2A942AD5" w:rsidR="00F02F9F" w:rsidRDefault="00FE0C37" w:rsidP="00FE0C37">
            <w:pPr>
              <w:rPr>
                <w:lang w:val="es-ES_tradnl"/>
              </w:rPr>
            </w:pPr>
            <w:r w:rsidRPr="00FE0C37">
              <w:rPr>
                <w:lang w:val="es-ES_tradnl"/>
              </w:rPr>
              <w:t>El desarrollo de aplicaciones optimizadas, eficaces y eficientes es cada vez más necesario, teniendo en cuenta el hábito de consumo de las personas en las actividades cotidianas.</w:t>
            </w:r>
            <w:r>
              <w:rPr>
                <w:lang w:val="es-ES_tradnl"/>
              </w:rPr>
              <w:t xml:space="preserve"> </w:t>
            </w:r>
            <w:r w:rsidRPr="00FE0C37">
              <w:rPr>
                <w:lang w:val="es-ES_tradnl"/>
              </w:rPr>
              <w:t xml:space="preserve">Es por esto que es muy importante entender el uso de </w:t>
            </w:r>
            <w:r w:rsidR="000F049D">
              <w:rPr>
                <w:lang w:val="es-ES_tradnl"/>
              </w:rPr>
              <w:t>“</w:t>
            </w:r>
            <w:r w:rsidRPr="000F049D">
              <w:rPr>
                <w:rStyle w:val="Extranjerismo"/>
                <w:lang w:val="es-CO"/>
              </w:rPr>
              <w:t>frameworks</w:t>
            </w:r>
            <w:r w:rsidR="000F049D">
              <w:rPr>
                <w:rStyle w:val="Extranjerismo"/>
                <w:lang w:val="es-CO"/>
              </w:rPr>
              <w:t>”</w:t>
            </w:r>
            <w:r w:rsidRPr="00FE0C37">
              <w:rPr>
                <w:lang w:val="es-ES_tradnl"/>
              </w:rPr>
              <w:t xml:space="preserve">, estándares, patrones, diseño, arquitectura de </w:t>
            </w:r>
            <w:r w:rsidR="000F049D">
              <w:rPr>
                <w:lang w:val="es-ES_tradnl"/>
              </w:rPr>
              <w:t>“</w:t>
            </w:r>
            <w:r w:rsidRPr="000F049D">
              <w:rPr>
                <w:rStyle w:val="Extranjerismo"/>
                <w:lang w:val="es-CO"/>
              </w:rPr>
              <w:t>software</w:t>
            </w:r>
            <w:r w:rsidR="000F049D" w:rsidRPr="000F049D">
              <w:rPr>
                <w:rStyle w:val="Extranjerismo"/>
                <w:lang w:val="es-CO"/>
              </w:rPr>
              <w:t>”</w:t>
            </w:r>
            <w:r w:rsidRPr="000F049D">
              <w:rPr>
                <w:rStyle w:val="Extranjerismo"/>
                <w:lang w:val="es-CO"/>
              </w:rPr>
              <w:t>,</w:t>
            </w:r>
            <w:r w:rsidRPr="00FE0C37">
              <w:rPr>
                <w:lang w:val="es-ES_tradnl"/>
              </w:rPr>
              <w:t xml:space="preserve"> entre otros; todo esto en busca de la construcción de un producto ideal para el uso de los actores.</w:t>
            </w:r>
          </w:p>
          <w:p w14:paraId="745F9A12" w14:textId="77777777" w:rsidR="00FE0C37" w:rsidRDefault="00FE0C37" w:rsidP="00FE0C37">
            <w:pPr>
              <w:rPr>
                <w:lang w:val="es-ES_tradnl"/>
              </w:rPr>
            </w:pPr>
            <w:r w:rsidRPr="00FE0C37">
              <w:rPr>
                <w:lang w:val="es-ES_tradnl"/>
              </w:rPr>
              <w:t>En la actualidad, se pueden encontrar múltiples librerías del lado del cliente, del lado</w:t>
            </w:r>
            <w:r>
              <w:rPr>
                <w:lang w:val="es-ES_tradnl"/>
              </w:rPr>
              <w:t xml:space="preserve"> </w:t>
            </w:r>
            <w:r w:rsidRPr="00FE0C37">
              <w:rPr>
                <w:lang w:val="es-ES_tradnl"/>
              </w:rPr>
              <w:t xml:space="preserve">del servidor, del lado de la metodología, de la infraestructura, entre otros frentes del desarrollo de </w:t>
            </w:r>
            <w:r w:rsidRPr="00FE0C37">
              <w:rPr>
                <w:i/>
                <w:iCs/>
                <w:lang w:val="es-ES_tradnl"/>
              </w:rPr>
              <w:t>software</w:t>
            </w:r>
            <w:r w:rsidRPr="00FE0C37">
              <w:rPr>
                <w:lang w:val="es-ES_tradnl"/>
              </w:rPr>
              <w:t>, por lo cual cada vez se vuelve más exigente el conocimiento genérico de los procesos e integración de los componentes. Teniendo en cuenta que cada vez surgen más nuevas tecnologías, herramientas y lenguajes, es útil contar con elementos como JavaScript y Node.js, ya que permiten tener desarrolladores enfocados en un solo lenguaje de programación, sin importar el frente de desarrollo.</w:t>
            </w:r>
          </w:p>
          <w:p w14:paraId="627B56BD" w14:textId="77777777" w:rsidR="00FE0C37" w:rsidRDefault="00FE0C37" w:rsidP="00FE0C37">
            <w:pPr>
              <w:rPr>
                <w:lang w:val="es-ES_tradnl"/>
              </w:rPr>
            </w:pPr>
            <w:r w:rsidRPr="00FE0C37">
              <w:rPr>
                <w:lang w:val="es-ES_tradnl"/>
              </w:rPr>
              <w:t xml:space="preserve">El </w:t>
            </w:r>
            <w:r w:rsidRPr="00FE0C37">
              <w:rPr>
                <w:i/>
                <w:iCs/>
                <w:lang w:val="es-ES_tradnl"/>
              </w:rPr>
              <w:t>front</w:t>
            </w:r>
            <w:r w:rsidRPr="00FE0C37">
              <w:rPr>
                <w:lang w:val="es-ES_tradnl"/>
              </w:rPr>
              <w:t xml:space="preserve"> se puede construir con JavaScript, el </w:t>
            </w:r>
            <w:r w:rsidRPr="00FE0C37">
              <w:rPr>
                <w:i/>
                <w:iCs/>
                <w:lang w:val="es-ES_tradnl"/>
              </w:rPr>
              <w:t>backend</w:t>
            </w:r>
            <w:r w:rsidRPr="00FE0C37">
              <w:rPr>
                <w:lang w:val="es-ES_tradnl"/>
              </w:rPr>
              <w:t xml:space="preserve"> con Node.js, las API, archivos de configuración, entre otros, se definen o transfieren datos en formatos Json y algunas bases de datos no relacionales utilizan estas estructuras para almacenar la información. </w:t>
            </w:r>
          </w:p>
          <w:p w14:paraId="55587A7B" w14:textId="4979A43B" w:rsidR="00FE0C37" w:rsidRPr="00B12B7A" w:rsidRDefault="00FE0C37" w:rsidP="00FE0C37">
            <w:pPr>
              <w:rPr>
                <w:lang w:val="es-ES_tradnl"/>
              </w:rPr>
            </w:pPr>
            <w:r w:rsidRPr="00FE0C37">
              <w:rPr>
                <w:lang w:val="es-ES_tradnl"/>
              </w:rPr>
              <w:t>Cabe mencionar también que, dadas las características del lenguaje, la curva de aprendizaje es mucho más rápida que en otros lenguajes, permitiendo implementar diversos paradigmas y estilos de programación. </w:t>
            </w:r>
          </w:p>
        </w:tc>
      </w:tr>
    </w:tbl>
    <w:p w14:paraId="37F4D71E" w14:textId="77777777" w:rsidR="002F0289" w:rsidRDefault="002F0289" w:rsidP="00E51ED2">
      <w:pPr>
        <w:ind w:firstLine="0"/>
        <w:rPr>
          <w:lang w:eastAsia="es-CO"/>
        </w:rPr>
      </w:pPr>
    </w:p>
    <w:p w14:paraId="45E2A870" w14:textId="77777777" w:rsidR="008865D4" w:rsidRDefault="008865D4" w:rsidP="00E51ED2">
      <w:pPr>
        <w:ind w:firstLine="0"/>
        <w:rPr>
          <w:lang w:eastAsia="es-CO"/>
        </w:rPr>
      </w:pPr>
    </w:p>
    <w:p w14:paraId="3FB23224" w14:textId="77777777" w:rsidR="008865D4" w:rsidRDefault="008865D4" w:rsidP="00E51ED2">
      <w:pPr>
        <w:ind w:firstLine="0"/>
        <w:rPr>
          <w:lang w:eastAsia="es-CO"/>
        </w:rPr>
      </w:pPr>
    </w:p>
    <w:p w14:paraId="0487802E" w14:textId="77777777" w:rsidR="008865D4" w:rsidRDefault="008865D4" w:rsidP="00E51ED2">
      <w:pPr>
        <w:ind w:firstLine="0"/>
        <w:rPr>
          <w:lang w:eastAsia="es-CO"/>
        </w:rPr>
      </w:pPr>
    </w:p>
    <w:p w14:paraId="6F193877" w14:textId="77777777" w:rsidR="008865D4" w:rsidRDefault="008865D4" w:rsidP="00E51ED2">
      <w:pPr>
        <w:ind w:firstLine="0"/>
        <w:rPr>
          <w:lang w:eastAsia="es-CO"/>
        </w:rPr>
      </w:pPr>
    </w:p>
    <w:p w14:paraId="267916A9" w14:textId="77777777" w:rsidR="008865D4" w:rsidRDefault="008865D4" w:rsidP="00E51ED2">
      <w:pPr>
        <w:ind w:firstLine="0"/>
        <w:rPr>
          <w:lang w:eastAsia="es-CO"/>
        </w:rPr>
      </w:pPr>
    </w:p>
    <w:p w14:paraId="3C895327" w14:textId="2B6B9391" w:rsidR="00EE3906" w:rsidRPr="00F97DDD" w:rsidRDefault="008865D4" w:rsidP="006666F4">
      <w:pPr>
        <w:pStyle w:val="Ttulo1"/>
        <w:rPr>
          <w:lang w:val="es-CO"/>
        </w:rPr>
      </w:pPr>
      <w:bookmarkStart w:id="1" w:name="_Toc144451541"/>
      <w:r w:rsidRPr="008865D4">
        <w:rPr>
          <w:lang w:val="es-CO"/>
        </w:rPr>
        <w:t>Preparación del entorno</w:t>
      </w:r>
      <w:bookmarkEnd w:id="1"/>
      <w:r w:rsidR="00FA3896" w:rsidRPr="00F97DDD">
        <w:rPr>
          <w:lang w:val="es-CO"/>
        </w:rPr>
        <w:t xml:space="preserve"> </w:t>
      </w:r>
    </w:p>
    <w:p w14:paraId="6C1BC1C6" w14:textId="77777777" w:rsidR="008865D4" w:rsidRDefault="008865D4" w:rsidP="008865D4">
      <w:pPr>
        <w:rPr>
          <w:lang w:eastAsia="es-CO"/>
        </w:rPr>
      </w:pPr>
      <w:r>
        <w:rPr>
          <w:lang w:eastAsia="es-CO"/>
        </w:rPr>
        <w:t xml:space="preserve">Node.js llegó para quedarse y, como lo expresan los desarrolladores del </w:t>
      </w:r>
      <w:r w:rsidRPr="008865D4">
        <w:rPr>
          <w:b/>
          <w:bCs/>
          <w:i/>
          <w:iCs/>
          <w:lang w:eastAsia="es-CO"/>
        </w:rPr>
        <w:t>frontend</w:t>
      </w:r>
      <w:r>
        <w:rPr>
          <w:lang w:eastAsia="es-CO"/>
        </w:rPr>
        <w:t xml:space="preserve">, es un beneficio para todos aquellos que trabajan con JavaScript, ya que, para codificar en el </w:t>
      </w:r>
      <w:r w:rsidRPr="008865D4">
        <w:rPr>
          <w:b/>
          <w:bCs/>
          <w:i/>
          <w:iCs/>
          <w:lang w:eastAsia="es-CO"/>
        </w:rPr>
        <w:t>backend</w:t>
      </w:r>
      <w:r>
        <w:rPr>
          <w:lang w:eastAsia="es-CO"/>
        </w:rPr>
        <w:t xml:space="preserve">, entre otros, no será necesario aprender otro lenguaje. En este momento, es posible crear aplicaciones bidireccionales, en las que tanto el cliente como el servidor pueden comunicarse a fondo en tiempo real e intercambiar datos, de hecho, </w:t>
      </w:r>
      <w:r w:rsidRPr="008865D4">
        <w:rPr>
          <w:b/>
          <w:bCs/>
          <w:i/>
          <w:iCs/>
          <w:lang w:eastAsia="es-CO"/>
        </w:rPr>
        <w:t>Node.js</w:t>
      </w:r>
      <w:r>
        <w:rPr>
          <w:lang w:eastAsia="es-CO"/>
        </w:rPr>
        <w:t xml:space="preserve"> ha promovido y revolucionado los desarrollos implementando funcionalidades en tiempo real con </w:t>
      </w:r>
      <w:r w:rsidRPr="008865D4">
        <w:rPr>
          <w:b/>
          <w:bCs/>
          <w:i/>
          <w:iCs/>
          <w:lang w:eastAsia="es-CO"/>
        </w:rPr>
        <w:t>WebSockets</w:t>
      </w:r>
      <w:r>
        <w:rPr>
          <w:lang w:eastAsia="es-CO"/>
        </w:rPr>
        <w:t>.</w:t>
      </w:r>
    </w:p>
    <w:p w14:paraId="29A79A09" w14:textId="77777777" w:rsidR="008865D4" w:rsidRDefault="008865D4" w:rsidP="008865D4">
      <w:pPr>
        <w:rPr>
          <w:lang w:eastAsia="es-CO"/>
        </w:rPr>
      </w:pPr>
      <w:r>
        <w:rPr>
          <w:lang w:eastAsia="es-CO"/>
        </w:rPr>
        <w:t>Esta tecnología es empleada por muchas compañías, entre las cuales se pueden encontrar:</w:t>
      </w:r>
    </w:p>
    <w:p w14:paraId="1DCD1ED1" w14:textId="5A7E4CD7" w:rsidR="008865D4" w:rsidRDefault="008865D4" w:rsidP="008865D4">
      <w:pPr>
        <w:jc w:val="center"/>
        <w:rPr>
          <w:lang w:eastAsia="es-CO"/>
        </w:rPr>
      </w:pPr>
      <w:r>
        <w:rPr>
          <w:noProof/>
        </w:rPr>
        <w:drawing>
          <wp:inline distT="0" distB="0" distL="0" distR="0" wp14:anchorId="0A162E01" wp14:editId="61E648A8">
            <wp:extent cx="2495550" cy="1314450"/>
            <wp:effectExtent l="0" t="0" r="0" b="0"/>
            <wp:docPr id="415875391" name="Imagen 1" descr="Logo de La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5391" name="Imagen 1" descr="Logo de La Nasa."/>
                    <pic:cNvPicPr/>
                  </pic:nvPicPr>
                  <pic:blipFill>
                    <a:blip r:embed="rId14"/>
                    <a:stretch>
                      <a:fillRect/>
                    </a:stretch>
                  </pic:blipFill>
                  <pic:spPr>
                    <a:xfrm>
                      <a:off x="0" y="0"/>
                      <a:ext cx="2495550" cy="1314450"/>
                    </a:xfrm>
                    <a:prstGeom prst="rect">
                      <a:avLst/>
                    </a:prstGeom>
                  </pic:spPr>
                </pic:pic>
              </a:graphicData>
            </a:graphic>
          </wp:inline>
        </w:drawing>
      </w:r>
      <w:r>
        <w:rPr>
          <w:noProof/>
        </w:rPr>
        <w:drawing>
          <wp:inline distT="0" distB="0" distL="0" distR="0" wp14:anchorId="5B570EEF" wp14:editId="5F3E4366">
            <wp:extent cx="2533650" cy="1304925"/>
            <wp:effectExtent l="0" t="0" r="0" b="9525"/>
            <wp:docPr id="1635165240" name="Imagen 1" descr="Logo de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65240" name="Imagen 1" descr="Logo de Twitter."/>
                    <pic:cNvPicPr/>
                  </pic:nvPicPr>
                  <pic:blipFill>
                    <a:blip r:embed="rId15"/>
                    <a:stretch>
                      <a:fillRect/>
                    </a:stretch>
                  </pic:blipFill>
                  <pic:spPr>
                    <a:xfrm>
                      <a:off x="0" y="0"/>
                      <a:ext cx="2533650" cy="1304925"/>
                    </a:xfrm>
                    <a:prstGeom prst="rect">
                      <a:avLst/>
                    </a:prstGeom>
                  </pic:spPr>
                </pic:pic>
              </a:graphicData>
            </a:graphic>
          </wp:inline>
        </w:drawing>
      </w:r>
    </w:p>
    <w:p w14:paraId="6123FFB5" w14:textId="58B8B494" w:rsidR="008865D4" w:rsidRDefault="008865D4" w:rsidP="008865D4">
      <w:pPr>
        <w:jc w:val="center"/>
        <w:rPr>
          <w:lang w:eastAsia="es-CO"/>
        </w:rPr>
      </w:pPr>
      <w:r>
        <w:rPr>
          <w:noProof/>
        </w:rPr>
        <w:drawing>
          <wp:inline distT="0" distB="0" distL="0" distR="0" wp14:anchorId="2FECC602" wp14:editId="27DE254F">
            <wp:extent cx="2552700" cy="1352550"/>
            <wp:effectExtent l="0" t="0" r="0" b="0"/>
            <wp:docPr id="241458400" name="Imagen 1" descr="Log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8400" name="Imagen 1" descr="Logo de Trello."/>
                    <pic:cNvPicPr/>
                  </pic:nvPicPr>
                  <pic:blipFill>
                    <a:blip r:embed="rId16"/>
                    <a:stretch>
                      <a:fillRect/>
                    </a:stretch>
                  </pic:blipFill>
                  <pic:spPr>
                    <a:xfrm>
                      <a:off x="0" y="0"/>
                      <a:ext cx="2552700" cy="1352550"/>
                    </a:xfrm>
                    <a:prstGeom prst="rect">
                      <a:avLst/>
                    </a:prstGeom>
                  </pic:spPr>
                </pic:pic>
              </a:graphicData>
            </a:graphic>
          </wp:inline>
        </w:drawing>
      </w:r>
      <w:r>
        <w:rPr>
          <w:lang w:eastAsia="es-CO"/>
        </w:rPr>
        <w:t xml:space="preserve"> </w:t>
      </w:r>
      <w:r>
        <w:rPr>
          <w:noProof/>
        </w:rPr>
        <w:drawing>
          <wp:inline distT="0" distB="0" distL="0" distR="0" wp14:anchorId="40F48994" wp14:editId="504266AA">
            <wp:extent cx="2505075" cy="1333500"/>
            <wp:effectExtent l="0" t="0" r="9525" b="0"/>
            <wp:docPr id="1032736672" name="Imagen 1" descr="Logo de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6672" name="Imagen 1" descr="Logo de ebay."/>
                    <pic:cNvPicPr/>
                  </pic:nvPicPr>
                  <pic:blipFill>
                    <a:blip r:embed="rId17"/>
                    <a:stretch>
                      <a:fillRect/>
                    </a:stretch>
                  </pic:blipFill>
                  <pic:spPr>
                    <a:xfrm>
                      <a:off x="0" y="0"/>
                      <a:ext cx="2505075" cy="1333500"/>
                    </a:xfrm>
                    <a:prstGeom prst="rect">
                      <a:avLst/>
                    </a:prstGeom>
                  </pic:spPr>
                </pic:pic>
              </a:graphicData>
            </a:graphic>
          </wp:inline>
        </w:drawing>
      </w:r>
    </w:p>
    <w:p w14:paraId="3D159D0B" w14:textId="54451A3D" w:rsidR="008865D4" w:rsidRDefault="00861A58" w:rsidP="00861A58">
      <w:pPr>
        <w:jc w:val="center"/>
        <w:rPr>
          <w:lang w:eastAsia="es-CO"/>
        </w:rPr>
      </w:pPr>
      <w:r>
        <w:rPr>
          <w:noProof/>
        </w:rPr>
        <w:drawing>
          <wp:inline distT="0" distB="0" distL="0" distR="0" wp14:anchorId="7ADBF1F1" wp14:editId="19833690">
            <wp:extent cx="2533650" cy="1533525"/>
            <wp:effectExtent l="0" t="0" r="0" b="9525"/>
            <wp:docPr id="719026192" name="Imagen 1" descr="Logo de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6192" name="Imagen 1" descr="Logo de NETFLIX."/>
                    <pic:cNvPicPr/>
                  </pic:nvPicPr>
                  <pic:blipFill>
                    <a:blip r:embed="rId18"/>
                    <a:stretch>
                      <a:fillRect/>
                    </a:stretch>
                  </pic:blipFill>
                  <pic:spPr>
                    <a:xfrm>
                      <a:off x="0" y="0"/>
                      <a:ext cx="2533650" cy="1533525"/>
                    </a:xfrm>
                    <a:prstGeom prst="rect">
                      <a:avLst/>
                    </a:prstGeom>
                  </pic:spPr>
                </pic:pic>
              </a:graphicData>
            </a:graphic>
          </wp:inline>
        </w:drawing>
      </w:r>
      <w:r>
        <w:rPr>
          <w:noProof/>
        </w:rPr>
        <w:drawing>
          <wp:inline distT="0" distB="0" distL="0" distR="0" wp14:anchorId="7A0C71B8" wp14:editId="44E009B1">
            <wp:extent cx="2533650" cy="1476375"/>
            <wp:effectExtent l="0" t="0" r="0" b="9525"/>
            <wp:docPr id="1459729807" name="Imagen 1" descr="Logo de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29807" name="Imagen 1" descr="Logo de LinkedIn."/>
                    <pic:cNvPicPr/>
                  </pic:nvPicPr>
                  <pic:blipFill>
                    <a:blip r:embed="rId19"/>
                    <a:stretch>
                      <a:fillRect/>
                    </a:stretch>
                  </pic:blipFill>
                  <pic:spPr>
                    <a:xfrm>
                      <a:off x="0" y="0"/>
                      <a:ext cx="2533650" cy="1476375"/>
                    </a:xfrm>
                    <a:prstGeom prst="rect">
                      <a:avLst/>
                    </a:prstGeom>
                  </pic:spPr>
                </pic:pic>
              </a:graphicData>
            </a:graphic>
          </wp:inline>
        </w:drawing>
      </w:r>
    </w:p>
    <w:p w14:paraId="0136841E" w14:textId="2D3DAF99" w:rsidR="008865D4" w:rsidRDefault="00861A58" w:rsidP="00861A58">
      <w:pPr>
        <w:jc w:val="center"/>
        <w:rPr>
          <w:lang w:eastAsia="es-CO"/>
        </w:rPr>
      </w:pPr>
      <w:r>
        <w:rPr>
          <w:noProof/>
        </w:rPr>
        <w:drawing>
          <wp:inline distT="0" distB="0" distL="0" distR="0" wp14:anchorId="70C91204" wp14:editId="29E27CB0">
            <wp:extent cx="2562225" cy="1552575"/>
            <wp:effectExtent l="0" t="0" r="9525" b="9525"/>
            <wp:docPr id="1652571818" name="Imagen 1" descr="Logo de 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1818" name="Imagen 1" descr="Logo de PayPal."/>
                    <pic:cNvPicPr/>
                  </pic:nvPicPr>
                  <pic:blipFill>
                    <a:blip r:embed="rId20"/>
                    <a:stretch>
                      <a:fillRect/>
                    </a:stretch>
                  </pic:blipFill>
                  <pic:spPr>
                    <a:xfrm>
                      <a:off x="0" y="0"/>
                      <a:ext cx="2562225" cy="1552575"/>
                    </a:xfrm>
                    <a:prstGeom prst="rect">
                      <a:avLst/>
                    </a:prstGeom>
                  </pic:spPr>
                </pic:pic>
              </a:graphicData>
            </a:graphic>
          </wp:inline>
        </w:drawing>
      </w:r>
      <w:r>
        <w:rPr>
          <w:noProof/>
        </w:rPr>
        <w:drawing>
          <wp:inline distT="0" distB="0" distL="0" distR="0" wp14:anchorId="328655B4" wp14:editId="3C34B02D">
            <wp:extent cx="2533650" cy="1495425"/>
            <wp:effectExtent l="0" t="0" r="0" b="9525"/>
            <wp:docPr id="130694231" name="Imagen 1" descr="Logo de Mo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231" name="Imagen 1" descr="Logo de Mozilla."/>
                    <pic:cNvPicPr/>
                  </pic:nvPicPr>
                  <pic:blipFill>
                    <a:blip r:embed="rId21"/>
                    <a:stretch>
                      <a:fillRect/>
                    </a:stretch>
                  </pic:blipFill>
                  <pic:spPr>
                    <a:xfrm>
                      <a:off x="0" y="0"/>
                      <a:ext cx="2533650" cy="1495425"/>
                    </a:xfrm>
                    <a:prstGeom prst="rect">
                      <a:avLst/>
                    </a:prstGeom>
                  </pic:spPr>
                </pic:pic>
              </a:graphicData>
            </a:graphic>
          </wp:inline>
        </w:drawing>
      </w:r>
    </w:p>
    <w:p w14:paraId="28AA827A" w14:textId="77777777" w:rsidR="008865D4" w:rsidRDefault="008865D4" w:rsidP="008865D4">
      <w:pPr>
        <w:rPr>
          <w:lang w:eastAsia="es-CO"/>
        </w:rPr>
      </w:pPr>
      <w:r>
        <w:rPr>
          <w:lang w:eastAsia="es-CO"/>
        </w:rPr>
        <w:t>Analizando la operación de las compañías mencionadas, es posible destacar su operación en el ámbito del servicio o producto, y sus desarrollos dependen de Node.js, para poder implementar estas funcionalidades que son críticas, y es que Node.js se puede aplicar para cualquier solución, de cualquier negocio.</w:t>
      </w:r>
    </w:p>
    <w:p w14:paraId="4BDA869C" w14:textId="77777777" w:rsidR="008865D4" w:rsidRDefault="008865D4" w:rsidP="008865D4">
      <w:pPr>
        <w:rPr>
          <w:lang w:eastAsia="es-CO"/>
        </w:rPr>
      </w:pPr>
      <w:r>
        <w:rPr>
          <w:lang w:eastAsia="es-CO"/>
        </w:rPr>
        <w:t>Algunas de las particularidades y ventajas de usar Node.js son las siguientes:</w:t>
      </w:r>
    </w:p>
    <w:p w14:paraId="377A8356" w14:textId="77777777" w:rsidR="008865D4" w:rsidRPr="0094035D" w:rsidRDefault="008865D4" w:rsidP="003363CA">
      <w:pPr>
        <w:pStyle w:val="Prrafodelista"/>
        <w:numPr>
          <w:ilvl w:val="0"/>
          <w:numId w:val="484"/>
        </w:numPr>
        <w:rPr>
          <w:lang w:val="es-CO" w:eastAsia="es-CO"/>
        </w:rPr>
      </w:pPr>
      <w:r w:rsidRPr="0094035D">
        <w:rPr>
          <w:lang w:val="es-CO" w:eastAsia="es-CO"/>
        </w:rPr>
        <w:t>Sintaxis simple, heredada de JavaScript.</w:t>
      </w:r>
    </w:p>
    <w:p w14:paraId="050913AD" w14:textId="77777777" w:rsidR="008865D4" w:rsidRPr="0094035D" w:rsidRDefault="008865D4" w:rsidP="003363CA">
      <w:pPr>
        <w:pStyle w:val="Prrafodelista"/>
        <w:numPr>
          <w:ilvl w:val="0"/>
          <w:numId w:val="484"/>
        </w:numPr>
        <w:rPr>
          <w:lang w:val="es-CO" w:eastAsia="es-CO"/>
        </w:rPr>
      </w:pPr>
      <w:r w:rsidRPr="0094035D">
        <w:rPr>
          <w:lang w:val="es-CO" w:eastAsia="es-CO"/>
        </w:rPr>
        <w:t>Una curva de aprendizaje ágil y sencilla.</w:t>
      </w:r>
    </w:p>
    <w:p w14:paraId="0608A3D9" w14:textId="77777777" w:rsidR="008865D4" w:rsidRPr="0094035D" w:rsidRDefault="008865D4" w:rsidP="003363CA">
      <w:pPr>
        <w:pStyle w:val="Prrafodelista"/>
        <w:numPr>
          <w:ilvl w:val="0"/>
          <w:numId w:val="484"/>
        </w:numPr>
        <w:rPr>
          <w:lang w:val="es-CO" w:eastAsia="es-CO"/>
        </w:rPr>
      </w:pPr>
      <w:r w:rsidRPr="0094035D">
        <w:rPr>
          <w:lang w:val="es-CO" w:eastAsia="es-CO"/>
        </w:rPr>
        <w:t>Capacidad de escalar rápidamente cualquier solución.</w:t>
      </w:r>
    </w:p>
    <w:p w14:paraId="6B95F420" w14:textId="77777777" w:rsidR="008865D4" w:rsidRDefault="008865D4" w:rsidP="003363CA">
      <w:pPr>
        <w:pStyle w:val="Prrafodelista"/>
        <w:numPr>
          <w:ilvl w:val="0"/>
          <w:numId w:val="484"/>
        </w:numPr>
        <w:rPr>
          <w:lang w:eastAsia="es-CO"/>
        </w:rPr>
      </w:pPr>
      <w:r>
        <w:rPr>
          <w:lang w:eastAsia="es-CO"/>
        </w:rPr>
        <w:t>Código abierto y flexible.</w:t>
      </w:r>
    </w:p>
    <w:p w14:paraId="4E7DAB93" w14:textId="77777777" w:rsidR="008865D4" w:rsidRPr="0094035D" w:rsidRDefault="008865D4" w:rsidP="003363CA">
      <w:pPr>
        <w:pStyle w:val="Prrafodelista"/>
        <w:numPr>
          <w:ilvl w:val="0"/>
          <w:numId w:val="484"/>
        </w:numPr>
        <w:rPr>
          <w:lang w:val="es-CO" w:eastAsia="es-CO"/>
        </w:rPr>
      </w:pPr>
      <w:r w:rsidRPr="0094035D">
        <w:rPr>
          <w:lang w:val="es-CO" w:eastAsia="es-CO"/>
        </w:rPr>
        <w:t>Desarrollo de aplicaciones multiplataforma, es compatible con Windows, Linux y OSX.</w:t>
      </w:r>
    </w:p>
    <w:p w14:paraId="1F34F1AA" w14:textId="77777777" w:rsidR="008865D4" w:rsidRPr="0094035D" w:rsidRDefault="008865D4" w:rsidP="003363CA">
      <w:pPr>
        <w:pStyle w:val="Prrafodelista"/>
        <w:numPr>
          <w:ilvl w:val="0"/>
          <w:numId w:val="484"/>
        </w:numPr>
        <w:rPr>
          <w:lang w:val="es-CO" w:eastAsia="es-CO"/>
        </w:rPr>
      </w:pPr>
      <w:r w:rsidRPr="0094035D">
        <w:rPr>
          <w:lang w:val="es-CO" w:eastAsia="es-CO"/>
        </w:rPr>
        <w:t>Ser fullstack con un solo lenguaje de programación.</w:t>
      </w:r>
    </w:p>
    <w:p w14:paraId="0CD7AB28" w14:textId="77777777" w:rsidR="008865D4" w:rsidRDefault="008865D4" w:rsidP="003363CA">
      <w:pPr>
        <w:pStyle w:val="Prrafodelista"/>
        <w:numPr>
          <w:ilvl w:val="0"/>
          <w:numId w:val="484"/>
        </w:numPr>
        <w:rPr>
          <w:lang w:eastAsia="es-CO"/>
        </w:rPr>
      </w:pPr>
      <w:r>
        <w:rPr>
          <w:lang w:eastAsia="es-CO"/>
        </w:rPr>
        <w:t xml:space="preserve">Desarrollos en </w:t>
      </w:r>
      <w:r w:rsidRPr="00BA0E25">
        <w:rPr>
          <w:i/>
          <w:iCs/>
          <w:lang w:eastAsia="es-CO"/>
        </w:rPr>
        <w:t>real time</w:t>
      </w:r>
      <w:r>
        <w:rPr>
          <w:lang w:eastAsia="es-CO"/>
        </w:rPr>
        <w:t>.</w:t>
      </w:r>
    </w:p>
    <w:p w14:paraId="1A1A53F0" w14:textId="77777777" w:rsidR="008865D4" w:rsidRDefault="008865D4" w:rsidP="003363CA">
      <w:pPr>
        <w:pStyle w:val="Prrafodelista"/>
        <w:numPr>
          <w:ilvl w:val="0"/>
          <w:numId w:val="484"/>
        </w:numPr>
        <w:rPr>
          <w:lang w:eastAsia="es-CO"/>
        </w:rPr>
      </w:pPr>
      <w:r>
        <w:rPr>
          <w:lang w:eastAsia="es-CO"/>
        </w:rPr>
        <w:t>Alta comunidad y activa.</w:t>
      </w:r>
    </w:p>
    <w:p w14:paraId="10753343" w14:textId="77777777" w:rsidR="008865D4" w:rsidRDefault="008865D4" w:rsidP="008865D4">
      <w:pPr>
        <w:rPr>
          <w:lang w:eastAsia="es-CO"/>
        </w:rPr>
      </w:pPr>
      <w:r>
        <w:rPr>
          <w:lang w:eastAsia="es-CO"/>
        </w:rPr>
        <w:t>Node.js está fundamentado en una arquitectura ‘</w:t>
      </w:r>
      <w:r w:rsidRPr="000F1273">
        <w:rPr>
          <w:b/>
          <w:bCs/>
          <w:i/>
          <w:iCs/>
          <w:lang w:eastAsia="es-CO"/>
        </w:rPr>
        <w:t>Single Threaded Event Loop’</w:t>
      </w:r>
      <w:r>
        <w:rPr>
          <w:lang w:eastAsia="es-CO"/>
        </w:rPr>
        <w:t>, el que permite manejar varios clientes al mismo tiempo. Esto es un modelo solicitud-respuesta multihilo, en el que cada petición se controla por un hilo aparte, con lo que agiliza el proceso de solicitudes concurrentes.</w:t>
      </w:r>
    </w:p>
    <w:p w14:paraId="50686BC6" w14:textId="0913A784" w:rsidR="008865D4" w:rsidRDefault="008865D4" w:rsidP="009E417E">
      <w:pPr>
        <w:pStyle w:val="Figura"/>
      </w:pPr>
      <w:r>
        <w:t>Arquitectura Node.js</w:t>
      </w:r>
    </w:p>
    <w:p w14:paraId="50FB5B2D" w14:textId="04070E91" w:rsidR="008865D4" w:rsidRDefault="000F1273" w:rsidP="000F1273">
      <w:pPr>
        <w:jc w:val="center"/>
        <w:rPr>
          <w:lang w:eastAsia="es-CO"/>
        </w:rPr>
      </w:pPr>
      <w:r w:rsidRPr="00740FDD">
        <w:rPr>
          <w:noProof/>
          <w:lang w:val="en-US"/>
        </w:rPr>
        <w:drawing>
          <wp:inline distT="0" distB="0" distL="0" distR="0" wp14:anchorId="3BD8E7DC" wp14:editId="4E3555DC">
            <wp:extent cx="5143500" cy="2867816"/>
            <wp:effectExtent l="0" t="0" r="0" b="8890"/>
            <wp:docPr id="1841225826" name="Imagen 2" descr="Imagen que muestra la arquitectura Node.js, la cual se representa así:&#10;&#10;Incoming Requests - Event Queue - Event Loop - Worker Thread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5826" name="Imagen 2" descr="Imagen que muestra la arquitectura Node.js, la cual se representa así:&#10;&#10;Incoming Requests - Event Queue - Event Loop - Worker Thread po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0553" cy="2871748"/>
                    </a:xfrm>
                    <a:prstGeom prst="rect">
                      <a:avLst/>
                    </a:prstGeom>
                    <a:noFill/>
                    <a:ln>
                      <a:noFill/>
                    </a:ln>
                  </pic:spPr>
                </pic:pic>
              </a:graphicData>
            </a:graphic>
          </wp:inline>
        </w:drawing>
      </w:r>
    </w:p>
    <w:p w14:paraId="69622A8B" w14:textId="77777777" w:rsidR="008865D4" w:rsidRDefault="008865D4" w:rsidP="008865D4">
      <w:pPr>
        <w:rPr>
          <w:lang w:eastAsia="es-CO"/>
        </w:rPr>
      </w:pPr>
      <w:r>
        <w:rPr>
          <w:lang w:eastAsia="es-CO"/>
        </w:rPr>
        <w:t>Node.js tiene una forma particular de funcionar, explicada en la siguiente manera:</w:t>
      </w:r>
    </w:p>
    <w:p w14:paraId="26D3BF1A" w14:textId="77777777" w:rsidR="00740FDD" w:rsidRPr="0094035D" w:rsidRDefault="008865D4" w:rsidP="00740FDD">
      <w:pPr>
        <w:pStyle w:val="Prrafodelista"/>
        <w:numPr>
          <w:ilvl w:val="0"/>
          <w:numId w:val="485"/>
        </w:numPr>
        <w:ind w:left="1418"/>
        <w:rPr>
          <w:lang w:val="es-CO" w:eastAsia="es-CO"/>
        </w:rPr>
      </w:pPr>
      <w:r w:rsidRPr="0094035D">
        <w:rPr>
          <w:lang w:val="es-CO" w:eastAsia="es-CO"/>
        </w:rPr>
        <w:t>Node.js tiene un número limitado de pool de hilos para atender solicitudes.</w:t>
      </w:r>
    </w:p>
    <w:p w14:paraId="20BB9579" w14:textId="77777777" w:rsidR="00740FDD" w:rsidRPr="0094035D" w:rsidRDefault="008865D4" w:rsidP="00740FDD">
      <w:pPr>
        <w:pStyle w:val="Prrafodelista"/>
        <w:numPr>
          <w:ilvl w:val="0"/>
          <w:numId w:val="485"/>
        </w:numPr>
        <w:ind w:left="1418"/>
        <w:rPr>
          <w:lang w:val="es-CO" w:eastAsia="es-CO"/>
        </w:rPr>
      </w:pPr>
      <w:r w:rsidRPr="0094035D">
        <w:rPr>
          <w:lang w:val="es-CO" w:eastAsia="es-CO"/>
        </w:rPr>
        <w:t>Cada que llega una petición, Node.js la pone en cola.</w:t>
      </w:r>
    </w:p>
    <w:p w14:paraId="06F6F3B5" w14:textId="77777777" w:rsidR="00740FDD" w:rsidRPr="0094035D" w:rsidRDefault="008865D4" w:rsidP="00740FDD">
      <w:pPr>
        <w:pStyle w:val="Prrafodelista"/>
        <w:numPr>
          <w:ilvl w:val="0"/>
          <w:numId w:val="485"/>
        </w:numPr>
        <w:ind w:left="1418"/>
        <w:rPr>
          <w:lang w:val="es-CO" w:eastAsia="es-CO"/>
        </w:rPr>
      </w:pPr>
      <w:r w:rsidRPr="0094035D">
        <w:rPr>
          <w:lang w:val="es-CO" w:eastAsia="es-CO"/>
        </w:rPr>
        <w:t>El bucle de eventos, que se ejecuta en un solo hilo principal, actúa esperando de forma indefinida las peticiones.</w:t>
      </w:r>
    </w:p>
    <w:p w14:paraId="20F3C11C" w14:textId="77777777" w:rsidR="00740FDD" w:rsidRPr="0094035D" w:rsidRDefault="008865D4" w:rsidP="00740FDD">
      <w:pPr>
        <w:pStyle w:val="Prrafodelista"/>
        <w:numPr>
          <w:ilvl w:val="0"/>
          <w:numId w:val="485"/>
        </w:numPr>
        <w:ind w:left="1418"/>
        <w:rPr>
          <w:lang w:val="es-CO" w:eastAsia="es-CO"/>
        </w:rPr>
      </w:pPr>
      <w:r w:rsidRPr="0094035D">
        <w:rPr>
          <w:lang w:val="es-CO" w:eastAsia="es-CO"/>
        </w:rPr>
        <w:t>Al llegar una petición, el bucle recoge la cola y valida si hay alguna petición de E/S bloqueante; en caso de que no sea así, procesa la solicitud y envía una respuesta.</w:t>
      </w:r>
    </w:p>
    <w:p w14:paraId="6384A558" w14:textId="77777777" w:rsidR="00740FDD" w:rsidRPr="0094035D" w:rsidRDefault="008865D4" w:rsidP="00740FDD">
      <w:pPr>
        <w:pStyle w:val="Prrafodelista"/>
        <w:numPr>
          <w:ilvl w:val="0"/>
          <w:numId w:val="485"/>
        </w:numPr>
        <w:ind w:left="1418"/>
        <w:rPr>
          <w:lang w:val="es-CO" w:eastAsia="es-CO"/>
        </w:rPr>
      </w:pPr>
      <w:r w:rsidRPr="0094035D">
        <w:rPr>
          <w:lang w:val="es-CO" w:eastAsia="es-CO"/>
        </w:rPr>
        <w:t>Si llega una solicitud de bloqueo, el bucle asigna un hilo de ejecución definido en el pool. A estos hilos auxiliares se les denomina grupo de trabajadores.</w:t>
      </w:r>
    </w:p>
    <w:p w14:paraId="56994599" w14:textId="3D619457" w:rsidR="008865D4" w:rsidRPr="0094035D" w:rsidRDefault="008865D4" w:rsidP="00740FDD">
      <w:pPr>
        <w:pStyle w:val="Prrafodelista"/>
        <w:numPr>
          <w:ilvl w:val="0"/>
          <w:numId w:val="485"/>
        </w:numPr>
        <w:ind w:left="1418"/>
        <w:rPr>
          <w:lang w:val="es-CO" w:eastAsia="es-CO"/>
        </w:rPr>
      </w:pPr>
      <w:r w:rsidRPr="0094035D">
        <w:rPr>
          <w:lang w:val="es-CO" w:eastAsia="es-CO"/>
        </w:rPr>
        <w:t>El bucle tiene la trazabilidad de las solicitudes que se bloquean y las maneja en una cola, de tal modo que cuando se procese el resultado, se libera el hilo. De esta forma, Node.js presenta siempre una funcionalidad no bloqueante.</w:t>
      </w:r>
    </w:p>
    <w:p w14:paraId="6AF0D63F" w14:textId="77777777" w:rsidR="008865D4" w:rsidRDefault="008865D4" w:rsidP="008865D4">
      <w:pPr>
        <w:rPr>
          <w:lang w:eastAsia="es-CO"/>
        </w:rPr>
      </w:pPr>
      <w:r>
        <w:rPr>
          <w:lang w:eastAsia="es-CO"/>
        </w:rPr>
        <w:t>Teniendo en cuenta que Node.js utiliza menos hilos, por lógica, utiliza menos recursos CPU / memoria y ejecuta más rápido las tareas.</w:t>
      </w:r>
    </w:p>
    <w:p w14:paraId="3178CC21" w14:textId="5CAB324F" w:rsidR="008865D4" w:rsidRDefault="008865D4" w:rsidP="00740FDD">
      <w:pPr>
        <w:pStyle w:val="Ttulo2"/>
      </w:pPr>
      <w:bookmarkStart w:id="2" w:name="_Toc144451542"/>
      <w:r>
        <w:t>Requerimientos hardware y software de IDE</w:t>
      </w:r>
      <w:bookmarkEnd w:id="2"/>
    </w:p>
    <w:p w14:paraId="4AB315CE" w14:textId="77777777" w:rsidR="008865D4" w:rsidRDefault="008865D4" w:rsidP="008865D4">
      <w:pPr>
        <w:rPr>
          <w:lang w:eastAsia="es-CO"/>
        </w:rPr>
      </w:pPr>
      <w:r>
        <w:rPr>
          <w:lang w:eastAsia="es-CO"/>
        </w:rPr>
        <w:t xml:space="preserve">Para instalar Node.js, no se tendrán requerimientos muy complejos; el primero y más importante es conceptual, y es tener un conocimiento previo del lenguaje de programación </w:t>
      </w:r>
      <w:r w:rsidRPr="00CC7393">
        <w:rPr>
          <w:b/>
          <w:bCs/>
          <w:i/>
          <w:iCs/>
          <w:lang w:eastAsia="es-CO"/>
        </w:rPr>
        <w:t>JavaScript</w:t>
      </w:r>
      <w:r>
        <w:rPr>
          <w:lang w:eastAsia="es-CO"/>
        </w:rPr>
        <w:t>; por otro lado, en segundo lugar, es muy importante tener conocimientos en POO (Programación orientada a objetos).</w:t>
      </w:r>
    </w:p>
    <w:p w14:paraId="66424D5E" w14:textId="77777777" w:rsidR="008865D4" w:rsidRPr="00727DFE" w:rsidRDefault="008865D4" w:rsidP="008865D4">
      <w:pPr>
        <w:rPr>
          <w:b/>
          <w:bCs/>
          <w:lang w:eastAsia="es-CO"/>
        </w:rPr>
      </w:pPr>
      <w:r w:rsidRPr="00727DFE">
        <w:rPr>
          <w:b/>
          <w:bCs/>
          <w:lang w:eastAsia="es-CO"/>
        </w:rPr>
        <w:t>Requisitos de sistema</w:t>
      </w:r>
    </w:p>
    <w:p w14:paraId="189EED6A" w14:textId="77777777" w:rsidR="008865D4" w:rsidRDefault="008865D4" w:rsidP="008865D4">
      <w:pPr>
        <w:rPr>
          <w:lang w:eastAsia="es-CO"/>
        </w:rPr>
      </w:pPr>
      <w:r>
        <w:rPr>
          <w:lang w:eastAsia="es-CO"/>
        </w:rPr>
        <w:t>Node.js no requiere una configuración compleja para poder instalarse, prácticamente en cualquiera de los equipos usados en esta época se puede ejecutar Node.js, incluso en tarjetas de Arduino puede ser instalado y ejecutado. Solo se vería afectado si hay otro aplicativo que aparque gran porcentaje de memoria, de lo contrario, a no ser que se tenga un equipo extremadamente viejo, Node.js se ejecuta con normalidad.</w:t>
      </w:r>
    </w:p>
    <w:p w14:paraId="7F9BE20A" w14:textId="77777777" w:rsidR="008865D4" w:rsidRPr="00727DFE" w:rsidRDefault="008865D4" w:rsidP="008865D4">
      <w:pPr>
        <w:rPr>
          <w:b/>
          <w:bCs/>
          <w:lang w:eastAsia="es-CO"/>
        </w:rPr>
      </w:pPr>
      <w:r w:rsidRPr="00727DFE">
        <w:rPr>
          <w:b/>
          <w:bCs/>
          <w:lang w:eastAsia="es-CO"/>
        </w:rPr>
        <w:t>IDE o Editores de Texto</w:t>
      </w:r>
    </w:p>
    <w:p w14:paraId="1A3B962B" w14:textId="77777777" w:rsidR="008865D4" w:rsidRDefault="008865D4" w:rsidP="008865D4">
      <w:pPr>
        <w:rPr>
          <w:lang w:eastAsia="es-CO"/>
        </w:rPr>
      </w:pPr>
      <w:r>
        <w:rPr>
          <w:lang w:eastAsia="es-CO"/>
        </w:rPr>
        <w:t>Los IDE (Entornos de desarrollo integrado, en español), o editores de texto, son aplicativos que permiten crear otros aplicativos, sus interfaces son relativamente similares unas a las otras, ya que presentan un panel izquierdo donde se puede visualizar el namespace o el folder del proyecto; en la parte central, el editor de código; y a la parte derecha, por lo general, un panel de extensiones o utilidades adicionales, entre otros.</w:t>
      </w:r>
    </w:p>
    <w:p w14:paraId="7AFC9EE6" w14:textId="77777777" w:rsidR="008865D4" w:rsidRDefault="008865D4" w:rsidP="008865D4">
      <w:pPr>
        <w:rPr>
          <w:lang w:eastAsia="es-CO"/>
        </w:rPr>
      </w:pPr>
      <w:r>
        <w:rPr>
          <w:lang w:eastAsia="es-CO"/>
        </w:rPr>
        <w:t>Una de las principales diferencias entre un IDE y un editor de texto es que el primero, por lo general, contiene más ayudas, plugins y componentes que apoyan el proceso de desarrollo, aunque también y más importante, es que, por lo general, contiene un compilador, lo que permite que el código fuente sea chequeado antes de ser empaquetado y desplegado, esto los hace herramientas complejas y pesadas, tanto para descarga como en consumo de recursos, por ejemplo .Net framework y Windows Forms; para poder crear una aplicación en estas tecnologías, será necesario utilizar Visual Studio, que es el IDE de Microsoft para crear aplicaciones para Windows. Por otro lado, los editores son, por decirlo de una manera, una parte de un IDE, donde se pueden codificar aplicaciones, y el proceso de compilación se realiza o delega a otro componente externo. Una particularidad de este tipo de herramientas es que son muy livianas y consumen menos recursos.</w:t>
      </w:r>
    </w:p>
    <w:p w14:paraId="4868CEFF" w14:textId="77777777" w:rsidR="008865D4" w:rsidRDefault="008865D4" w:rsidP="008865D4">
      <w:pPr>
        <w:rPr>
          <w:lang w:eastAsia="es-CO"/>
        </w:rPr>
      </w:pPr>
    </w:p>
    <w:p w14:paraId="19EBFB6A" w14:textId="77777777" w:rsidR="00727DFE" w:rsidRDefault="00727DFE" w:rsidP="008865D4">
      <w:pPr>
        <w:rPr>
          <w:lang w:eastAsia="es-CO"/>
        </w:rPr>
      </w:pPr>
    </w:p>
    <w:p w14:paraId="77D9E6C6" w14:textId="77777777" w:rsidR="008865D4" w:rsidRPr="00727DFE" w:rsidRDefault="008865D4" w:rsidP="008865D4">
      <w:pPr>
        <w:rPr>
          <w:lang w:val="es-ES_tradnl" w:eastAsia="es-CO"/>
        </w:rPr>
      </w:pPr>
      <w:r w:rsidRPr="00727DFE">
        <w:rPr>
          <w:lang w:val="es-ES_tradnl" w:eastAsia="es-CO"/>
        </w:rPr>
        <w:t>Algunas recomendaciones para usar son las siguientes:</w:t>
      </w:r>
    </w:p>
    <w:p w14:paraId="5F5CC505" w14:textId="77777777" w:rsidR="00727DFE" w:rsidRPr="00727DFE" w:rsidRDefault="00727DFE" w:rsidP="00727DFE">
      <w:pPr>
        <w:pStyle w:val="Prrafodelista"/>
        <w:numPr>
          <w:ilvl w:val="0"/>
          <w:numId w:val="486"/>
        </w:numPr>
        <w:ind w:left="1418"/>
        <w:rPr>
          <w:lang w:val="es-ES_tradnl" w:eastAsia="es-CO"/>
        </w:rPr>
      </w:pPr>
      <w:r w:rsidRPr="00727DFE">
        <w:rPr>
          <w:b/>
          <w:bCs/>
          <w:lang w:val="es-ES_tradnl" w:eastAsia="es-CO"/>
        </w:rPr>
        <w:t>Visual Studio Code:</w:t>
      </w:r>
      <w:r w:rsidRPr="00727DFE">
        <w:rPr>
          <w:lang w:val="es-ES_tradnl" w:eastAsia="es-CO"/>
        </w:rPr>
        <w:t xml:space="preserve"> e</w:t>
      </w:r>
      <w:r w:rsidR="008865D4" w:rsidRPr="00727DFE">
        <w:rPr>
          <w:lang w:val="es-ES_tradnl" w:eastAsia="es-CO"/>
        </w:rPr>
        <w:t>s una herramienta de Microsoft, una aplicación de código abierto que permite desarrollar aplicaciones en NodeJs, con las funcionalidades de edición, depuración y compilación de código, es un software ligero, pero muy potente.</w:t>
      </w:r>
    </w:p>
    <w:p w14:paraId="2C437B80" w14:textId="77777777" w:rsidR="00727DFE" w:rsidRPr="00727DFE" w:rsidRDefault="008865D4" w:rsidP="00727DFE">
      <w:pPr>
        <w:pStyle w:val="Prrafodelista"/>
        <w:numPr>
          <w:ilvl w:val="0"/>
          <w:numId w:val="0"/>
        </w:numPr>
        <w:ind w:left="1418"/>
        <w:rPr>
          <w:lang w:val="es-ES_tradnl" w:eastAsia="es-CO"/>
        </w:rPr>
      </w:pPr>
      <w:r w:rsidRPr="00727DFE">
        <w:rPr>
          <w:lang w:val="es-ES_tradnl" w:eastAsia="es-CO"/>
        </w:rPr>
        <w:t>Viene de forma predeterminada con soporte a JavaScript y con plugins para dar soporte a NodeJs; otra característica es que es multiplataforma, dado que existe su versión para Windows, Mac y Linux.</w:t>
      </w:r>
    </w:p>
    <w:p w14:paraId="779BCC49" w14:textId="4C6A7CD3" w:rsidR="008865D4" w:rsidRPr="00727DFE" w:rsidRDefault="008865D4" w:rsidP="00727DFE">
      <w:pPr>
        <w:pStyle w:val="Prrafodelista"/>
        <w:numPr>
          <w:ilvl w:val="0"/>
          <w:numId w:val="0"/>
        </w:numPr>
        <w:ind w:left="1418"/>
        <w:rPr>
          <w:b/>
          <w:bCs/>
          <w:lang w:val="es-ES_tradnl" w:eastAsia="es-CO"/>
        </w:rPr>
      </w:pPr>
      <w:r w:rsidRPr="00727DFE">
        <w:rPr>
          <w:b/>
          <w:bCs/>
          <w:lang w:val="es-ES_tradnl" w:eastAsia="es-CO"/>
        </w:rPr>
        <w:t>Interfaz Visual Studio Code</w:t>
      </w:r>
    </w:p>
    <w:p w14:paraId="0EA8F6ED" w14:textId="4A1CB87D" w:rsidR="00727DFE" w:rsidRPr="00727DFE" w:rsidRDefault="00727DFE" w:rsidP="00727DFE">
      <w:pPr>
        <w:pStyle w:val="Prrafodelista"/>
        <w:numPr>
          <w:ilvl w:val="0"/>
          <w:numId w:val="0"/>
        </w:numPr>
        <w:ind w:left="1418"/>
        <w:rPr>
          <w:b/>
          <w:bCs/>
          <w:lang w:eastAsia="es-CO"/>
        </w:rPr>
      </w:pPr>
      <w:r>
        <w:rPr>
          <w:noProof/>
        </w:rPr>
        <w:drawing>
          <wp:inline distT="0" distB="0" distL="0" distR="0" wp14:anchorId="28737B9B" wp14:editId="19D4D571">
            <wp:extent cx="5335730" cy="4171950"/>
            <wp:effectExtent l="0" t="0" r="0" b="0"/>
            <wp:docPr id="1352064411" name="Imagen 3" descr="Imagen de la interfaz de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4411" name="Imagen 3" descr="Imagen de la interfaz de Visual Studio Cod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1545" cy="4176496"/>
                    </a:xfrm>
                    <a:prstGeom prst="rect">
                      <a:avLst/>
                    </a:prstGeom>
                    <a:noFill/>
                    <a:ln>
                      <a:noFill/>
                    </a:ln>
                  </pic:spPr>
                </pic:pic>
              </a:graphicData>
            </a:graphic>
          </wp:inline>
        </w:drawing>
      </w:r>
    </w:p>
    <w:p w14:paraId="21BD9A4D" w14:textId="77777777" w:rsidR="008865D4" w:rsidRDefault="008865D4" w:rsidP="008865D4">
      <w:pPr>
        <w:rPr>
          <w:lang w:eastAsia="es-CO"/>
        </w:rPr>
      </w:pPr>
    </w:p>
    <w:p w14:paraId="0EA5ED70" w14:textId="77777777" w:rsidR="004849D7" w:rsidRDefault="004849D7" w:rsidP="004849D7">
      <w:pPr>
        <w:pStyle w:val="Prrafodelista"/>
        <w:numPr>
          <w:ilvl w:val="0"/>
          <w:numId w:val="486"/>
        </w:numPr>
        <w:ind w:left="1418"/>
        <w:rPr>
          <w:lang w:val="es-ES_tradnl" w:eastAsia="es-CO"/>
        </w:rPr>
      </w:pPr>
      <w:r w:rsidRPr="004849D7">
        <w:rPr>
          <w:b/>
          <w:bCs/>
          <w:lang w:val="es-ES_tradnl" w:eastAsia="es-CO"/>
        </w:rPr>
        <w:t xml:space="preserve">Intellij IDEA: </w:t>
      </w:r>
      <w:r w:rsidRPr="004849D7">
        <w:rPr>
          <w:lang w:val="es-ES_tradnl" w:eastAsia="es-CO"/>
        </w:rPr>
        <w:t>Es otro popular editor usado para el desarrollo en diferentes plataformas y lenguajes, es desarrollado por JetBrains con el apoyo de Java y Kotlin. Permite aplicaciones desarrolladas en Java, JavaScript, HTML, CSS, Node.Js, Angular.js, React, entre otros. Es una de las mejores herramientas, teniendo en cuenta los múltiples complementos para realizar conexiones, como base de datos, contenedores Docker, entre otros.</w:t>
      </w:r>
    </w:p>
    <w:p w14:paraId="50C282C8" w14:textId="77777777" w:rsidR="004849D7" w:rsidRDefault="004849D7" w:rsidP="004849D7">
      <w:pPr>
        <w:pStyle w:val="Prrafodelista"/>
        <w:numPr>
          <w:ilvl w:val="0"/>
          <w:numId w:val="0"/>
        </w:numPr>
        <w:ind w:left="1418"/>
        <w:rPr>
          <w:lang w:val="es-ES_tradnl" w:eastAsia="es-CO"/>
        </w:rPr>
      </w:pPr>
      <w:r w:rsidRPr="004849D7">
        <w:rPr>
          <w:lang w:val="es-ES_tradnl" w:eastAsia="es-CO"/>
        </w:rPr>
        <w:t>Esta plataforma tiene dos versiones, una community, que es gratuita, y la que es licenciada, para la cual se puede crear una cuenta estudiantil por un año; también cuenta con licencias individuales o empresariales.</w:t>
      </w:r>
    </w:p>
    <w:p w14:paraId="6C9828C8" w14:textId="33A15EE7" w:rsidR="008865D4" w:rsidRDefault="008865D4" w:rsidP="004849D7">
      <w:pPr>
        <w:pStyle w:val="Prrafodelista"/>
        <w:numPr>
          <w:ilvl w:val="0"/>
          <w:numId w:val="0"/>
        </w:numPr>
        <w:ind w:left="1418"/>
        <w:rPr>
          <w:b/>
          <w:bCs/>
          <w:lang w:val="es-ES_tradnl" w:eastAsia="es-CO"/>
        </w:rPr>
      </w:pPr>
      <w:r w:rsidRPr="004849D7">
        <w:rPr>
          <w:b/>
          <w:bCs/>
          <w:lang w:val="es-ES_tradnl" w:eastAsia="es-CO"/>
        </w:rPr>
        <w:t>Interfaz Intellij IDEA</w:t>
      </w:r>
    </w:p>
    <w:p w14:paraId="5BD139E4" w14:textId="53D94C54" w:rsidR="004849D7" w:rsidRPr="004849D7" w:rsidRDefault="004849D7" w:rsidP="004849D7">
      <w:pPr>
        <w:pStyle w:val="Prrafodelista"/>
        <w:numPr>
          <w:ilvl w:val="0"/>
          <w:numId w:val="0"/>
        </w:numPr>
        <w:ind w:left="1418"/>
        <w:rPr>
          <w:lang w:val="es-ES_tradnl" w:eastAsia="es-CO"/>
        </w:rPr>
      </w:pPr>
      <w:r>
        <w:rPr>
          <w:noProof/>
        </w:rPr>
        <w:drawing>
          <wp:inline distT="0" distB="0" distL="0" distR="0" wp14:anchorId="52520709" wp14:editId="521ACC4E">
            <wp:extent cx="5476875" cy="3837987"/>
            <wp:effectExtent l="0" t="0" r="0" b="0"/>
            <wp:docPr id="793264772" name="Imagen 4" descr="Imagen de la interfaz de Intellij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4772" name="Imagen 4" descr="Imagen de la interfaz de Intellij IDE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4712" cy="3843479"/>
                    </a:xfrm>
                    <a:prstGeom prst="rect">
                      <a:avLst/>
                    </a:prstGeom>
                    <a:noFill/>
                    <a:ln>
                      <a:noFill/>
                    </a:ln>
                  </pic:spPr>
                </pic:pic>
              </a:graphicData>
            </a:graphic>
          </wp:inline>
        </w:drawing>
      </w:r>
    </w:p>
    <w:p w14:paraId="777F1919" w14:textId="3970635D" w:rsidR="004849D7" w:rsidRPr="004849D7" w:rsidRDefault="004849D7" w:rsidP="004849D7">
      <w:pPr>
        <w:pStyle w:val="Prrafodelista"/>
        <w:numPr>
          <w:ilvl w:val="0"/>
          <w:numId w:val="0"/>
        </w:numPr>
        <w:ind w:left="1069"/>
        <w:rPr>
          <w:lang w:eastAsia="es-CO"/>
        </w:rPr>
      </w:pPr>
    </w:p>
    <w:p w14:paraId="23A3D97A" w14:textId="77777777" w:rsidR="004849D7" w:rsidRPr="00450C72" w:rsidRDefault="004849D7" w:rsidP="004849D7">
      <w:pPr>
        <w:pStyle w:val="Prrafodelista"/>
        <w:numPr>
          <w:ilvl w:val="0"/>
          <w:numId w:val="486"/>
        </w:numPr>
        <w:ind w:left="1418"/>
        <w:rPr>
          <w:b/>
          <w:bCs/>
          <w:lang w:val="es-ES_tradnl" w:eastAsia="es-CO"/>
        </w:rPr>
      </w:pPr>
      <w:r w:rsidRPr="00450C72">
        <w:rPr>
          <w:b/>
          <w:bCs/>
          <w:lang w:val="es-ES_tradnl" w:eastAsia="es-CO"/>
        </w:rPr>
        <w:t xml:space="preserve">Eclipse: </w:t>
      </w:r>
      <w:r w:rsidRPr="00450C72">
        <w:rPr>
          <w:lang w:val="es-ES_tradnl" w:eastAsia="es-CO"/>
        </w:rPr>
        <w:t>es un IDE basado en la nube, se considera uno de los mejores editores para desarrollar aplicaciones en NodeJs. Permite establecer un espacio de trabajo para que los desarrolladores puedan trabajar de manera simultánea, de una forma organizada y eficiente; es un proyecto de código abierto, que incluye un servidor tipo de API RestFul, entre otros elementos.</w:t>
      </w:r>
    </w:p>
    <w:p w14:paraId="15C69D48" w14:textId="247E7D91" w:rsidR="008865D4" w:rsidRPr="00450C72" w:rsidRDefault="008865D4" w:rsidP="004849D7">
      <w:pPr>
        <w:pStyle w:val="Prrafodelista"/>
        <w:numPr>
          <w:ilvl w:val="0"/>
          <w:numId w:val="0"/>
        </w:numPr>
        <w:ind w:left="1418"/>
        <w:rPr>
          <w:b/>
          <w:bCs/>
          <w:lang w:val="es-ES_tradnl" w:eastAsia="es-CO"/>
        </w:rPr>
      </w:pPr>
      <w:r w:rsidRPr="00450C72">
        <w:rPr>
          <w:b/>
          <w:bCs/>
          <w:lang w:val="es-ES_tradnl" w:eastAsia="es-CO"/>
        </w:rPr>
        <w:t>Interfaz Eclipse</w:t>
      </w:r>
    </w:p>
    <w:p w14:paraId="6AF0181A" w14:textId="38188125" w:rsidR="004849D7" w:rsidRPr="00450C72" w:rsidRDefault="004849D7" w:rsidP="004849D7">
      <w:pPr>
        <w:pStyle w:val="Prrafodelista"/>
        <w:numPr>
          <w:ilvl w:val="0"/>
          <w:numId w:val="0"/>
        </w:numPr>
        <w:ind w:left="1418"/>
        <w:rPr>
          <w:b/>
          <w:bCs/>
          <w:lang w:val="es-ES_tradnl" w:eastAsia="es-CO"/>
        </w:rPr>
      </w:pPr>
      <w:r w:rsidRPr="00450C72">
        <w:rPr>
          <w:noProof/>
          <w:lang w:val="es-ES_tradnl"/>
        </w:rPr>
        <w:drawing>
          <wp:inline distT="0" distB="0" distL="0" distR="0" wp14:anchorId="47CE905D" wp14:editId="0D535CC6">
            <wp:extent cx="5314950" cy="3164879"/>
            <wp:effectExtent l="0" t="0" r="0" b="0"/>
            <wp:docPr id="1373100184" name="Imagen 5" descr="Imagen de la interfaz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00184" name="Imagen 5" descr="Imagen de la interfaz de  Eclip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9691" cy="3167702"/>
                    </a:xfrm>
                    <a:prstGeom prst="rect">
                      <a:avLst/>
                    </a:prstGeom>
                    <a:noFill/>
                    <a:ln>
                      <a:noFill/>
                    </a:ln>
                  </pic:spPr>
                </pic:pic>
              </a:graphicData>
            </a:graphic>
          </wp:inline>
        </w:drawing>
      </w:r>
    </w:p>
    <w:p w14:paraId="7F8C90AB" w14:textId="77777777" w:rsidR="008865D4" w:rsidRPr="00450C72" w:rsidRDefault="008865D4" w:rsidP="008865D4">
      <w:pPr>
        <w:rPr>
          <w:lang w:val="es-ES_tradnl" w:eastAsia="es-CO"/>
        </w:rPr>
      </w:pPr>
    </w:p>
    <w:p w14:paraId="4E96F531" w14:textId="77777777" w:rsidR="008865D4" w:rsidRPr="00450C72" w:rsidRDefault="008865D4" w:rsidP="008865D4">
      <w:pPr>
        <w:rPr>
          <w:lang w:val="es-ES_tradnl" w:eastAsia="es-CO"/>
        </w:rPr>
      </w:pPr>
    </w:p>
    <w:p w14:paraId="525E539D" w14:textId="77777777" w:rsidR="00A73994" w:rsidRPr="00450C72" w:rsidRDefault="00A73994" w:rsidP="008865D4">
      <w:pPr>
        <w:rPr>
          <w:lang w:val="es-ES_tradnl" w:eastAsia="es-CO"/>
        </w:rPr>
      </w:pPr>
    </w:p>
    <w:p w14:paraId="1B379FD3" w14:textId="77777777" w:rsidR="00A73994" w:rsidRPr="00450C72" w:rsidRDefault="00A73994" w:rsidP="008865D4">
      <w:pPr>
        <w:rPr>
          <w:lang w:val="es-ES_tradnl" w:eastAsia="es-CO"/>
        </w:rPr>
      </w:pPr>
    </w:p>
    <w:p w14:paraId="5704FF16" w14:textId="77777777" w:rsidR="00A73994" w:rsidRPr="00450C72" w:rsidRDefault="00A73994" w:rsidP="008865D4">
      <w:pPr>
        <w:rPr>
          <w:lang w:val="es-ES_tradnl" w:eastAsia="es-CO"/>
        </w:rPr>
      </w:pPr>
    </w:p>
    <w:p w14:paraId="08115D79" w14:textId="77777777" w:rsidR="00A73994" w:rsidRPr="00450C72" w:rsidRDefault="00A73994" w:rsidP="00A73994">
      <w:pPr>
        <w:pStyle w:val="Prrafodelista"/>
        <w:numPr>
          <w:ilvl w:val="0"/>
          <w:numId w:val="486"/>
        </w:numPr>
        <w:ind w:left="1418"/>
        <w:rPr>
          <w:lang w:val="es-ES_tradnl" w:eastAsia="es-CO"/>
        </w:rPr>
      </w:pPr>
      <w:r w:rsidRPr="00450C72">
        <w:rPr>
          <w:b/>
          <w:bCs/>
          <w:lang w:val="es-ES_tradnl" w:eastAsia="es-CO"/>
        </w:rPr>
        <w:t>Sublime Text:</w:t>
      </w:r>
      <w:r w:rsidRPr="00450C72">
        <w:rPr>
          <w:lang w:val="es-ES_tradnl" w:eastAsia="es-CO"/>
        </w:rPr>
        <w:t xml:space="preserve"> es un IDE basado en la nube, también de la casa de Microsoft, muy popular en el desarrollo de aplicaciones web con JavaScript; presenta una interfaz sencilla, liviano, no aparca muchos recursos de CPU y RAM, y algo sumamente agradable e importante es que es gratuito.</w:t>
      </w:r>
    </w:p>
    <w:p w14:paraId="1049496C" w14:textId="02295E40" w:rsidR="008865D4" w:rsidRPr="00450C72" w:rsidRDefault="008865D4" w:rsidP="00A73994">
      <w:pPr>
        <w:pStyle w:val="Prrafodelista"/>
        <w:numPr>
          <w:ilvl w:val="0"/>
          <w:numId w:val="0"/>
        </w:numPr>
        <w:ind w:left="1418"/>
        <w:rPr>
          <w:b/>
          <w:bCs/>
          <w:lang w:val="es-ES_tradnl" w:eastAsia="es-CO"/>
        </w:rPr>
      </w:pPr>
      <w:r w:rsidRPr="00450C72">
        <w:rPr>
          <w:b/>
          <w:bCs/>
          <w:lang w:val="es-ES_tradnl" w:eastAsia="es-CO"/>
        </w:rPr>
        <w:t>Interfaz Sublime Text</w:t>
      </w:r>
    </w:p>
    <w:p w14:paraId="13D52A02" w14:textId="000A6D1E" w:rsidR="00A73994" w:rsidRPr="00450C72" w:rsidRDefault="00A73994" w:rsidP="00A73994">
      <w:pPr>
        <w:pStyle w:val="Prrafodelista"/>
        <w:numPr>
          <w:ilvl w:val="0"/>
          <w:numId w:val="0"/>
        </w:numPr>
        <w:ind w:left="1418"/>
        <w:rPr>
          <w:b/>
          <w:bCs/>
          <w:lang w:val="es-ES_tradnl" w:eastAsia="es-CO"/>
        </w:rPr>
      </w:pPr>
      <w:r w:rsidRPr="00450C72">
        <w:rPr>
          <w:noProof/>
          <w:lang w:val="es-ES_tradnl"/>
        </w:rPr>
        <w:drawing>
          <wp:inline distT="0" distB="0" distL="0" distR="0" wp14:anchorId="2483F6F3" wp14:editId="7A5CFDCC">
            <wp:extent cx="5534025" cy="2906307"/>
            <wp:effectExtent l="0" t="0" r="0" b="8890"/>
            <wp:docPr id="1480649572" name="Imagen 6" descr="Imagen de la interfaz de Sublim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9572" name="Imagen 6" descr="Imagen de la interfaz de Sublime Tex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4490" cy="2911803"/>
                    </a:xfrm>
                    <a:prstGeom prst="rect">
                      <a:avLst/>
                    </a:prstGeom>
                    <a:noFill/>
                    <a:ln>
                      <a:noFill/>
                    </a:ln>
                  </pic:spPr>
                </pic:pic>
              </a:graphicData>
            </a:graphic>
          </wp:inline>
        </w:drawing>
      </w:r>
    </w:p>
    <w:p w14:paraId="669267EF" w14:textId="77777777" w:rsidR="008865D4" w:rsidRPr="00450C72" w:rsidRDefault="008865D4" w:rsidP="008865D4">
      <w:pPr>
        <w:rPr>
          <w:lang w:val="es-ES_tradnl" w:eastAsia="es-CO"/>
        </w:rPr>
      </w:pPr>
    </w:p>
    <w:p w14:paraId="19AA2267" w14:textId="77777777" w:rsidR="008865D4" w:rsidRPr="00450C72" w:rsidRDefault="008865D4" w:rsidP="008865D4">
      <w:pPr>
        <w:rPr>
          <w:lang w:val="es-ES_tradnl" w:eastAsia="es-CO"/>
        </w:rPr>
      </w:pPr>
    </w:p>
    <w:p w14:paraId="196DA4E3" w14:textId="77777777" w:rsidR="00A73994" w:rsidRPr="00450C72" w:rsidRDefault="00A73994" w:rsidP="008865D4">
      <w:pPr>
        <w:rPr>
          <w:lang w:val="es-ES_tradnl" w:eastAsia="es-CO"/>
        </w:rPr>
      </w:pPr>
    </w:p>
    <w:p w14:paraId="31D31353" w14:textId="77777777" w:rsidR="00A73994" w:rsidRPr="00450C72" w:rsidRDefault="00A73994" w:rsidP="008865D4">
      <w:pPr>
        <w:rPr>
          <w:lang w:val="es-ES_tradnl" w:eastAsia="es-CO"/>
        </w:rPr>
      </w:pPr>
    </w:p>
    <w:p w14:paraId="52EE297B" w14:textId="77777777" w:rsidR="00A73994" w:rsidRPr="00450C72" w:rsidRDefault="00A73994" w:rsidP="008865D4">
      <w:pPr>
        <w:rPr>
          <w:lang w:val="es-ES_tradnl" w:eastAsia="es-CO"/>
        </w:rPr>
      </w:pPr>
    </w:p>
    <w:p w14:paraId="258A9BA9" w14:textId="77777777" w:rsidR="00A73994" w:rsidRPr="00450C72" w:rsidRDefault="00A73994" w:rsidP="008865D4">
      <w:pPr>
        <w:rPr>
          <w:lang w:val="es-ES_tradnl" w:eastAsia="es-CO"/>
        </w:rPr>
      </w:pPr>
    </w:p>
    <w:p w14:paraId="1219472F" w14:textId="77777777" w:rsidR="00A73994" w:rsidRPr="00450C72" w:rsidRDefault="00A73994" w:rsidP="008865D4">
      <w:pPr>
        <w:rPr>
          <w:lang w:val="es-ES_tradnl" w:eastAsia="es-CO"/>
        </w:rPr>
      </w:pPr>
    </w:p>
    <w:p w14:paraId="687A2116" w14:textId="77777777" w:rsidR="00A73994" w:rsidRPr="00450C72" w:rsidRDefault="00A73994" w:rsidP="00A73994">
      <w:pPr>
        <w:pStyle w:val="Prrafodelista"/>
        <w:numPr>
          <w:ilvl w:val="0"/>
          <w:numId w:val="486"/>
        </w:numPr>
        <w:ind w:left="1418"/>
        <w:rPr>
          <w:lang w:val="es-ES_tradnl" w:eastAsia="es-CO"/>
        </w:rPr>
      </w:pPr>
      <w:r w:rsidRPr="00450C72">
        <w:rPr>
          <w:b/>
          <w:bCs/>
          <w:lang w:val="es-ES_tradnl" w:eastAsia="es-CO"/>
        </w:rPr>
        <w:t>Atom:</w:t>
      </w:r>
      <w:r w:rsidRPr="00450C72">
        <w:rPr>
          <w:lang w:val="es-ES_tradnl" w:eastAsia="es-CO"/>
        </w:rPr>
        <w:t xml:space="preserve"> es un IDE de código abierto que se encuentra disponible para todos los sistemas operativos; al igual que su competencia, soporta diferentes lenguajes y tipos de proyectos.</w:t>
      </w:r>
    </w:p>
    <w:p w14:paraId="2EF69672" w14:textId="19EB070C" w:rsidR="008865D4" w:rsidRPr="00450C72" w:rsidRDefault="008865D4" w:rsidP="00A73994">
      <w:pPr>
        <w:pStyle w:val="Prrafodelista"/>
        <w:numPr>
          <w:ilvl w:val="0"/>
          <w:numId w:val="0"/>
        </w:numPr>
        <w:ind w:left="1418"/>
        <w:rPr>
          <w:b/>
          <w:bCs/>
          <w:lang w:val="es-ES_tradnl" w:eastAsia="es-CO"/>
        </w:rPr>
      </w:pPr>
      <w:r w:rsidRPr="00450C72">
        <w:rPr>
          <w:b/>
          <w:bCs/>
          <w:lang w:val="es-ES_tradnl" w:eastAsia="es-CO"/>
        </w:rPr>
        <w:t>Interfaz Atom</w:t>
      </w:r>
    </w:p>
    <w:p w14:paraId="2B01E66D" w14:textId="0B829359" w:rsidR="00A73994" w:rsidRPr="00450C72" w:rsidRDefault="00A73994" w:rsidP="00A73994">
      <w:pPr>
        <w:pStyle w:val="Prrafodelista"/>
        <w:numPr>
          <w:ilvl w:val="0"/>
          <w:numId w:val="0"/>
        </w:numPr>
        <w:ind w:left="1418"/>
        <w:rPr>
          <w:b/>
          <w:bCs/>
          <w:lang w:val="es-ES_tradnl" w:eastAsia="es-CO"/>
        </w:rPr>
      </w:pPr>
      <w:r w:rsidRPr="00450C72">
        <w:rPr>
          <w:noProof/>
          <w:lang w:val="es-ES_tradnl"/>
        </w:rPr>
        <w:drawing>
          <wp:inline distT="0" distB="0" distL="0" distR="0" wp14:anchorId="7A9724E0" wp14:editId="4B2F8DBA">
            <wp:extent cx="5381625" cy="3515973"/>
            <wp:effectExtent l="0" t="0" r="0" b="8890"/>
            <wp:docPr id="865743860" name="Imagen 7" descr="Imagen de la interfaz de 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3860" name="Imagen 7" descr="Imagen de la interfaz de At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360" cy="3522333"/>
                    </a:xfrm>
                    <a:prstGeom prst="rect">
                      <a:avLst/>
                    </a:prstGeom>
                    <a:noFill/>
                    <a:ln>
                      <a:noFill/>
                    </a:ln>
                  </pic:spPr>
                </pic:pic>
              </a:graphicData>
            </a:graphic>
          </wp:inline>
        </w:drawing>
      </w:r>
    </w:p>
    <w:p w14:paraId="63F66937" w14:textId="77777777" w:rsidR="008865D4" w:rsidRPr="00450C72" w:rsidRDefault="008865D4" w:rsidP="008865D4">
      <w:pPr>
        <w:rPr>
          <w:lang w:val="es-ES_tradnl" w:eastAsia="es-CO"/>
        </w:rPr>
      </w:pPr>
      <w:r w:rsidRPr="00450C72">
        <w:rPr>
          <w:lang w:val="es-ES_tradnl" w:eastAsia="es-CO"/>
        </w:rPr>
        <w:t>Como se puede concluir, para el desarrollo de aplicaciones web, especialmente de Node.js, se pueden encontrar diferentes IDE con los cuales construir sistemas sorprendentes, todo dependerá de cómo se use cada herramienta y de la preferencia del equipo de desarrollo o del desarrollador, para inclinarse por uno u otro.</w:t>
      </w:r>
    </w:p>
    <w:p w14:paraId="5422E01B" w14:textId="16BA5579" w:rsidR="008865D4" w:rsidRDefault="008865D4" w:rsidP="00450C72">
      <w:pPr>
        <w:pStyle w:val="Ttulo2"/>
      </w:pPr>
      <w:bookmarkStart w:id="3" w:name="_Toc144451543"/>
      <w:r>
        <w:t>Configuración e instalación de entorno Node.js</w:t>
      </w:r>
      <w:bookmarkEnd w:id="3"/>
    </w:p>
    <w:p w14:paraId="58FC3F5A" w14:textId="009F809E" w:rsidR="008865D4" w:rsidRDefault="008865D4" w:rsidP="008865D4">
      <w:pPr>
        <w:rPr>
          <w:lang w:eastAsia="es-CO"/>
        </w:rPr>
      </w:pPr>
      <w:r>
        <w:rPr>
          <w:lang w:eastAsia="es-CO"/>
        </w:rPr>
        <w:t xml:space="preserve">En este punto, se va a recordar el paso a paso para instalar NodeJs. Si ya se realizó previamente, solo valide qué versión tiene en la actualidad; para ello, </w:t>
      </w:r>
      <w:r w:rsidR="00450C72">
        <w:rPr>
          <w:lang w:eastAsia="es-CO"/>
        </w:rPr>
        <w:t>revise</w:t>
      </w:r>
      <w:r>
        <w:rPr>
          <w:lang w:eastAsia="es-CO"/>
        </w:rPr>
        <w:t>:</w:t>
      </w:r>
    </w:p>
    <w:p w14:paraId="60174DD7" w14:textId="77777777" w:rsidR="008865D4" w:rsidRDefault="008865D4" w:rsidP="008865D4">
      <w:pPr>
        <w:rPr>
          <w:lang w:eastAsia="es-CO"/>
        </w:rPr>
      </w:pPr>
    </w:p>
    <w:p w14:paraId="31484A3A" w14:textId="63914E5F" w:rsidR="008865D4" w:rsidRPr="00450C72" w:rsidRDefault="008865D4" w:rsidP="00450C72">
      <w:pPr>
        <w:pStyle w:val="Prrafodelista"/>
        <w:numPr>
          <w:ilvl w:val="0"/>
          <w:numId w:val="487"/>
        </w:numPr>
        <w:ind w:left="1418"/>
        <w:rPr>
          <w:b/>
          <w:bCs/>
          <w:lang w:val="es-ES_tradnl" w:eastAsia="es-CO"/>
        </w:rPr>
      </w:pPr>
      <w:r w:rsidRPr="00450C72">
        <w:rPr>
          <w:b/>
          <w:bCs/>
          <w:lang w:val="es-ES_tradnl" w:eastAsia="es-CO"/>
        </w:rPr>
        <w:t>Descargar el instalador</w:t>
      </w:r>
      <w:r w:rsidR="00450C72" w:rsidRPr="00450C72">
        <w:rPr>
          <w:b/>
          <w:bCs/>
          <w:lang w:val="es-ES_tradnl" w:eastAsia="es-CO"/>
        </w:rPr>
        <w:t xml:space="preserve">: </w:t>
      </w:r>
      <w:r w:rsidR="00450C72" w:rsidRPr="00450C72">
        <w:rPr>
          <w:lang w:val="es-ES_tradnl" w:eastAsia="es-CO"/>
        </w:rPr>
        <w:t>t</w:t>
      </w:r>
      <w:r w:rsidRPr="00450C72">
        <w:rPr>
          <w:lang w:val="es-ES_tradnl" w:eastAsia="es-CO"/>
        </w:rPr>
        <w:t xml:space="preserve">eniendo en cuenta el sistema operativo de su máquina, descargar el paquete de instalación pertinente, el cual podrá encontrar en la siguiente dirección: </w:t>
      </w:r>
    </w:p>
    <w:p w14:paraId="20E41338" w14:textId="327DB2B8" w:rsidR="00450C72" w:rsidRDefault="00000000" w:rsidP="00450C72">
      <w:pPr>
        <w:pStyle w:val="Prrafodelista"/>
        <w:numPr>
          <w:ilvl w:val="0"/>
          <w:numId w:val="0"/>
        </w:numPr>
        <w:ind w:left="1418"/>
        <w:jc w:val="center"/>
        <w:rPr>
          <w:b/>
          <w:bCs/>
          <w:lang w:val="es-ES_tradnl" w:eastAsia="es-CO"/>
        </w:rPr>
      </w:pPr>
      <w:hyperlink r:id="rId28" w:history="1">
        <w:r w:rsidR="00450C72" w:rsidRPr="00450C72">
          <w:rPr>
            <w:rStyle w:val="Hipervnculo"/>
            <w:b/>
            <w:bCs/>
            <w:lang w:val="es-ES_tradnl" w:eastAsia="es-CO"/>
          </w:rPr>
          <w:t>Enlace de la página</w:t>
        </w:r>
      </w:hyperlink>
    </w:p>
    <w:p w14:paraId="0423F4DB" w14:textId="6FC06C64" w:rsidR="003E2DE8" w:rsidRDefault="003E2DE8" w:rsidP="003E2DE8">
      <w:pPr>
        <w:pStyle w:val="Prrafodelista"/>
        <w:numPr>
          <w:ilvl w:val="0"/>
          <w:numId w:val="0"/>
        </w:numPr>
        <w:ind w:left="1418"/>
        <w:rPr>
          <w:b/>
          <w:bCs/>
          <w:lang w:val="es-ES_tradnl" w:eastAsia="es-CO"/>
        </w:rPr>
      </w:pPr>
      <w:r w:rsidRPr="00450C72">
        <w:rPr>
          <w:b/>
          <w:bCs/>
          <w:lang w:val="es-ES_tradnl" w:eastAsia="es-CO"/>
        </w:rPr>
        <w:t>Descargar el instalador</w:t>
      </w:r>
    </w:p>
    <w:p w14:paraId="0AC6C647" w14:textId="4B5DA5A1" w:rsidR="00450C72" w:rsidRPr="00450C72" w:rsidRDefault="00450C72" w:rsidP="00450C72">
      <w:pPr>
        <w:pStyle w:val="Prrafodelista"/>
        <w:numPr>
          <w:ilvl w:val="0"/>
          <w:numId w:val="0"/>
        </w:numPr>
        <w:ind w:left="1418"/>
        <w:jc w:val="center"/>
        <w:rPr>
          <w:b/>
          <w:bCs/>
          <w:lang w:val="es-ES_tradnl" w:eastAsia="es-CO"/>
        </w:rPr>
      </w:pPr>
      <w:r>
        <w:rPr>
          <w:noProof/>
        </w:rPr>
        <w:drawing>
          <wp:inline distT="0" distB="0" distL="0" distR="0" wp14:anchorId="7E35EFD1" wp14:editId="18BC8539">
            <wp:extent cx="3648075" cy="2423221"/>
            <wp:effectExtent l="0" t="0" r="0" b="0"/>
            <wp:docPr id="1531691380" name="Imagen 8" descr="Imagen de descarga del instalador que muestra la página NodeJs, de acuerdo al sistema operativo de su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1380" name="Imagen 8" descr="Imagen de descarga del instalador que muestra la página NodeJs, de acuerdo al sistema operativo de su máquin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5584" cy="2428209"/>
                    </a:xfrm>
                    <a:prstGeom prst="rect">
                      <a:avLst/>
                    </a:prstGeom>
                    <a:noFill/>
                    <a:ln>
                      <a:noFill/>
                    </a:ln>
                  </pic:spPr>
                </pic:pic>
              </a:graphicData>
            </a:graphic>
          </wp:inline>
        </w:drawing>
      </w:r>
    </w:p>
    <w:p w14:paraId="6BEE8C43" w14:textId="77777777" w:rsidR="003E2DE8" w:rsidRDefault="008865D4" w:rsidP="003E2DE8">
      <w:pPr>
        <w:pStyle w:val="Prrafodelista"/>
        <w:numPr>
          <w:ilvl w:val="0"/>
          <w:numId w:val="487"/>
        </w:numPr>
        <w:ind w:left="1418"/>
        <w:rPr>
          <w:lang w:val="es-ES_tradnl" w:eastAsia="es-CO"/>
        </w:rPr>
      </w:pPr>
      <w:r w:rsidRPr="003E2DE8">
        <w:rPr>
          <w:b/>
          <w:bCs/>
          <w:lang w:val="es-ES_tradnl" w:eastAsia="es-CO"/>
        </w:rPr>
        <w:t>Inicio del proceso de instalación</w:t>
      </w:r>
      <w:r w:rsidR="003E2DE8" w:rsidRPr="003E2DE8">
        <w:rPr>
          <w:b/>
          <w:bCs/>
          <w:lang w:val="es-ES_tradnl" w:eastAsia="es-CO"/>
        </w:rPr>
        <w:t>:</w:t>
      </w:r>
      <w:r w:rsidR="003E2DE8" w:rsidRPr="003E2DE8">
        <w:rPr>
          <w:lang w:val="es-ES_tradnl" w:eastAsia="es-CO"/>
        </w:rPr>
        <w:t xml:space="preserve"> u</w:t>
      </w:r>
      <w:r w:rsidRPr="003E2DE8">
        <w:rPr>
          <w:lang w:val="es-ES_tradnl" w:eastAsia="es-CO"/>
        </w:rPr>
        <w:t xml:space="preserve">na vez se tenga el archivo respectivo de instalación, dar doble clic para iniciar el </w:t>
      </w:r>
      <w:r w:rsidRPr="003E2DE8">
        <w:rPr>
          <w:i/>
          <w:iCs/>
          <w:lang w:val="es-ES_tradnl" w:eastAsia="es-CO"/>
        </w:rPr>
        <w:t>wizard</w:t>
      </w:r>
      <w:r w:rsidRPr="003E2DE8">
        <w:rPr>
          <w:lang w:val="es-ES_tradnl" w:eastAsia="es-CO"/>
        </w:rPr>
        <w:t xml:space="preserve"> de instalación, y luego, dar clic en siguiente.</w:t>
      </w:r>
    </w:p>
    <w:p w14:paraId="7C720304" w14:textId="351E7155" w:rsidR="008865D4" w:rsidRDefault="008865D4" w:rsidP="003E2DE8">
      <w:pPr>
        <w:pStyle w:val="Prrafodelista"/>
        <w:numPr>
          <w:ilvl w:val="0"/>
          <w:numId w:val="0"/>
        </w:numPr>
        <w:ind w:left="1418"/>
        <w:rPr>
          <w:b/>
          <w:bCs/>
          <w:lang w:eastAsia="es-CO"/>
        </w:rPr>
      </w:pPr>
      <w:r w:rsidRPr="003E2DE8">
        <w:rPr>
          <w:b/>
          <w:bCs/>
          <w:lang w:eastAsia="es-CO"/>
        </w:rPr>
        <w:t>Proceso de instalación</w:t>
      </w:r>
    </w:p>
    <w:p w14:paraId="2D4278A4" w14:textId="4E64F32F" w:rsidR="003E2DE8" w:rsidRPr="003E2DE8" w:rsidRDefault="003E2DE8" w:rsidP="003E2DE8">
      <w:pPr>
        <w:pStyle w:val="Prrafodelista"/>
        <w:numPr>
          <w:ilvl w:val="0"/>
          <w:numId w:val="0"/>
        </w:numPr>
        <w:ind w:left="1418"/>
        <w:jc w:val="center"/>
        <w:rPr>
          <w:b/>
          <w:bCs/>
          <w:lang w:val="es-ES_tradnl" w:eastAsia="es-CO"/>
        </w:rPr>
      </w:pPr>
      <w:r>
        <w:rPr>
          <w:noProof/>
        </w:rPr>
        <w:drawing>
          <wp:inline distT="0" distB="0" distL="0" distR="0" wp14:anchorId="0EC12C2F" wp14:editId="5DCD1B5F">
            <wp:extent cx="3222709" cy="2524125"/>
            <wp:effectExtent l="0" t="0" r="0" b="0"/>
            <wp:docPr id="912437468" name="Imagen 9" descr="Imagen que muestra el proceso de instalación d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37468" name="Imagen 9" descr="Imagen que muestra el proceso de instalación de NodeJ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1488" cy="2538834"/>
                    </a:xfrm>
                    <a:prstGeom prst="rect">
                      <a:avLst/>
                    </a:prstGeom>
                    <a:noFill/>
                    <a:ln>
                      <a:noFill/>
                    </a:ln>
                  </pic:spPr>
                </pic:pic>
              </a:graphicData>
            </a:graphic>
          </wp:inline>
        </w:drawing>
      </w:r>
    </w:p>
    <w:p w14:paraId="7E44F14B" w14:textId="2DDFD79D" w:rsidR="008865D4" w:rsidRPr="003E2DE8" w:rsidRDefault="008865D4" w:rsidP="003E2DE8">
      <w:pPr>
        <w:pStyle w:val="Prrafodelista"/>
        <w:numPr>
          <w:ilvl w:val="0"/>
          <w:numId w:val="487"/>
        </w:numPr>
        <w:ind w:left="1418"/>
        <w:rPr>
          <w:lang w:val="es-ES_tradnl" w:eastAsia="es-CO"/>
        </w:rPr>
      </w:pPr>
      <w:r w:rsidRPr="003E2DE8">
        <w:rPr>
          <w:b/>
          <w:bCs/>
          <w:lang w:val="es-ES_tradnl" w:eastAsia="es-CO"/>
        </w:rPr>
        <w:t>Términos y condiciones</w:t>
      </w:r>
      <w:r w:rsidR="003E2DE8" w:rsidRPr="003E2DE8">
        <w:rPr>
          <w:b/>
          <w:bCs/>
          <w:lang w:val="es-ES_tradnl" w:eastAsia="es-CO"/>
        </w:rPr>
        <w:t>:</w:t>
      </w:r>
      <w:r w:rsidR="003E2DE8" w:rsidRPr="003E2DE8">
        <w:rPr>
          <w:lang w:val="es-ES_tradnl" w:eastAsia="es-CO"/>
        </w:rPr>
        <w:t xml:space="preserve"> p</w:t>
      </w:r>
      <w:r w:rsidRPr="003E2DE8">
        <w:rPr>
          <w:lang w:val="es-ES_tradnl" w:eastAsia="es-CO"/>
        </w:rPr>
        <w:t xml:space="preserve">ara poder iniciar el proceso de instalación de Node.js, el </w:t>
      </w:r>
      <w:r w:rsidRPr="003E2DE8">
        <w:rPr>
          <w:i/>
          <w:iCs/>
          <w:lang w:val="es-ES_tradnl" w:eastAsia="es-CO"/>
        </w:rPr>
        <w:t>wizard</w:t>
      </w:r>
      <w:r w:rsidRPr="003E2DE8">
        <w:rPr>
          <w:lang w:val="es-ES_tradnl" w:eastAsia="es-CO"/>
        </w:rPr>
        <w:t xml:space="preserve"> mostrará una pantalla de aceptación de términos y condiciones, el cual hace referencia a las especificaciones de la licencia del producto.</w:t>
      </w:r>
    </w:p>
    <w:p w14:paraId="21AB823C" w14:textId="4BAFF217" w:rsidR="003E2DE8" w:rsidRPr="003E2DE8" w:rsidRDefault="003E2DE8" w:rsidP="003E2DE8">
      <w:pPr>
        <w:pStyle w:val="Prrafodelista"/>
        <w:numPr>
          <w:ilvl w:val="0"/>
          <w:numId w:val="0"/>
        </w:numPr>
        <w:ind w:left="1418"/>
        <w:rPr>
          <w:b/>
          <w:bCs/>
          <w:lang w:val="es-ES_tradnl" w:eastAsia="es-CO"/>
        </w:rPr>
      </w:pPr>
      <w:r w:rsidRPr="003E2DE8">
        <w:rPr>
          <w:b/>
          <w:bCs/>
          <w:lang w:val="es-ES_tradnl" w:eastAsia="es-CO"/>
        </w:rPr>
        <w:t>Términos y condiciones</w:t>
      </w:r>
    </w:p>
    <w:p w14:paraId="3DE898E3" w14:textId="11BF3F9A" w:rsidR="003E2DE8" w:rsidRDefault="003E2DE8" w:rsidP="003E2DE8">
      <w:pPr>
        <w:pStyle w:val="Prrafodelista"/>
        <w:numPr>
          <w:ilvl w:val="0"/>
          <w:numId w:val="0"/>
        </w:numPr>
        <w:ind w:left="1418"/>
        <w:jc w:val="center"/>
        <w:rPr>
          <w:lang w:eastAsia="es-CO"/>
        </w:rPr>
      </w:pPr>
      <w:r>
        <w:rPr>
          <w:noProof/>
        </w:rPr>
        <w:drawing>
          <wp:inline distT="0" distB="0" distL="0" distR="0" wp14:anchorId="0EEEE01C" wp14:editId="5E963B47">
            <wp:extent cx="3048000" cy="2376519"/>
            <wp:effectExtent l="0" t="0" r="0" b="5080"/>
            <wp:docPr id="623904287" name="Imagen 10" descr="Imagen que muestra los términos y condiciones para instala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4287" name="Imagen 10" descr="Imagen que muestra los términos y condiciones para instalar NodeJ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3502" cy="2388606"/>
                    </a:xfrm>
                    <a:prstGeom prst="rect">
                      <a:avLst/>
                    </a:prstGeom>
                    <a:noFill/>
                    <a:ln>
                      <a:noFill/>
                    </a:ln>
                  </pic:spPr>
                </pic:pic>
              </a:graphicData>
            </a:graphic>
          </wp:inline>
        </w:drawing>
      </w:r>
    </w:p>
    <w:p w14:paraId="01045CA2" w14:textId="77777777" w:rsidR="003E2DE8" w:rsidRPr="0094035D" w:rsidRDefault="008865D4" w:rsidP="003E2DE8">
      <w:pPr>
        <w:pStyle w:val="Prrafodelista"/>
        <w:numPr>
          <w:ilvl w:val="0"/>
          <w:numId w:val="487"/>
        </w:numPr>
        <w:ind w:left="1418"/>
        <w:rPr>
          <w:lang w:val="es-CO" w:eastAsia="es-CO"/>
        </w:rPr>
      </w:pPr>
      <w:r w:rsidRPr="0094035D">
        <w:rPr>
          <w:b/>
          <w:bCs/>
          <w:lang w:val="es-CO" w:eastAsia="es-CO"/>
        </w:rPr>
        <w:t>Ubicación de la instalación</w:t>
      </w:r>
      <w:r w:rsidR="003E2DE8" w:rsidRPr="0094035D">
        <w:rPr>
          <w:b/>
          <w:bCs/>
          <w:lang w:val="es-CO" w:eastAsia="es-CO"/>
        </w:rPr>
        <w:t>:</w:t>
      </w:r>
      <w:r w:rsidR="003E2DE8" w:rsidRPr="0094035D">
        <w:rPr>
          <w:lang w:val="es-CO" w:eastAsia="es-CO"/>
        </w:rPr>
        <w:t xml:space="preserve"> p</w:t>
      </w:r>
      <w:r w:rsidRPr="0094035D">
        <w:rPr>
          <w:lang w:val="es-CO" w:eastAsia="es-CO"/>
        </w:rPr>
        <w:t xml:space="preserve">or defecto, el </w:t>
      </w:r>
      <w:r w:rsidRPr="0094035D">
        <w:rPr>
          <w:i/>
          <w:iCs/>
          <w:lang w:val="es-CO" w:eastAsia="es-CO"/>
        </w:rPr>
        <w:t>wizard</w:t>
      </w:r>
      <w:r w:rsidRPr="0094035D">
        <w:rPr>
          <w:lang w:val="es-CO" w:eastAsia="es-CO"/>
        </w:rPr>
        <w:t xml:space="preserve"> de instalación seleccionará una ruta por defecto, pero esta puede ser establecida de forma personalizada por el usuario.</w:t>
      </w:r>
    </w:p>
    <w:p w14:paraId="695DCE0E" w14:textId="50CA6EAA" w:rsidR="008865D4" w:rsidRDefault="008865D4" w:rsidP="003E2DE8">
      <w:pPr>
        <w:pStyle w:val="Prrafodelista"/>
        <w:numPr>
          <w:ilvl w:val="0"/>
          <w:numId w:val="0"/>
        </w:numPr>
        <w:ind w:left="1418"/>
        <w:rPr>
          <w:b/>
          <w:bCs/>
          <w:lang w:eastAsia="es-CO"/>
        </w:rPr>
      </w:pPr>
      <w:r w:rsidRPr="003E2DE8">
        <w:rPr>
          <w:b/>
          <w:bCs/>
          <w:lang w:eastAsia="es-CO"/>
        </w:rPr>
        <w:t>Ubicación de la instalación</w:t>
      </w:r>
    </w:p>
    <w:p w14:paraId="1C8C5B3C" w14:textId="138B3FD0" w:rsidR="003E2DE8" w:rsidRPr="003E2DE8" w:rsidRDefault="003E2DE8" w:rsidP="003E2DE8">
      <w:pPr>
        <w:pStyle w:val="Prrafodelista"/>
        <w:numPr>
          <w:ilvl w:val="0"/>
          <w:numId w:val="0"/>
        </w:numPr>
        <w:ind w:left="1418"/>
        <w:jc w:val="center"/>
        <w:rPr>
          <w:b/>
          <w:bCs/>
          <w:lang w:eastAsia="es-CO"/>
        </w:rPr>
      </w:pPr>
      <w:r>
        <w:rPr>
          <w:noProof/>
        </w:rPr>
        <w:drawing>
          <wp:inline distT="0" distB="0" distL="0" distR="0" wp14:anchorId="3625564D" wp14:editId="36B73BA0">
            <wp:extent cx="3253231" cy="2533650"/>
            <wp:effectExtent l="0" t="0" r="4445" b="0"/>
            <wp:docPr id="352888894" name="Imagen 11" descr="Imagen que muestra la ubicación donde estará NodeJs y la cual puede personalizarse al lugar des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8894" name="Imagen 11" descr="Imagen que muestra la ubicación donde estará NodeJs y la cual puede personalizarse al lugar dese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7436" cy="2544713"/>
                    </a:xfrm>
                    <a:prstGeom prst="rect">
                      <a:avLst/>
                    </a:prstGeom>
                    <a:noFill/>
                    <a:ln>
                      <a:noFill/>
                    </a:ln>
                  </pic:spPr>
                </pic:pic>
              </a:graphicData>
            </a:graphic>
          </wp:inline>
        </w:drawing>
      </w:r>
    </w:p>
    <w:p w14:paraId="3FED2A40" w14:textId="77777777" w:rsidR="003E2DE8" w:rsidRPr="000F049D" w:rsidRDefault="008865D4" w:rsidP="003E2DE8">
      <w:pPr>
        <w:pStyle w:val="Prrafodelista"/>
        <w:numPr>
          <w:ilvl w:val="0"/>
          <w:numId w:val="487"/>
        </w:numPr>
        <w:ind w:left="1418"/>
        <w:rPr>
          <w:lang w:val="es-ES_tradnl" w:eastAsia="es-CO"/>
        </w:rPr>
      </w:pPr>
      <w:r w:rsidRPr="000F049D">
        <w:rPr>
          <w:b/>
          <w:bCs/>
          <w:lang w:val="es-ES_tradnl" w:eastAsia="es-CO"/>
        </w:rPr>
        <w:t>Configuración avanzada</w:t>
      </w:r>
      <w:r w:rsidR="003E2DE8" w:rsidRPr="000F049D">
        <w:rPr>
          <w:b/>
          <w:bCs/>
          <w:lang w:val="es-ES_tradnl" w:eastAsia="es-CO"/>
        </w:rPr>
        <w:t>:</w:t>
      </w:r>
      <w:r w:rsidR="003E2DE8" w:rsidRPr="000F049D">
        <w:rPr>
          <w:lang w:val="es-ES_tradnl" w:eastAsia="es-CO"/>
        </w:rPr>
        <w:t xml:space="preserve"> e</w:t>
      </w:r>
      <w:r w:rsidRPr="000F049D">
        <w:rPr>
          <w:lang w:val="es-ES_tradnl" w:eastAsia="es-CO"/>
        </w:rPr>
        <w:t>s posible que el usuario realice una instalación personalizada y avanzada, por lo cual podrá escoger cuál de las opciones desea instalar; dado el caso que no requiera hacer ajustes, se instalará la configuración por defecto.</w:t>
      </w:r>
    </w:p>
    <w:p w14:paraId="55C6B1EE" w14:textId="013A9830" w:rsidR="008865D4" w:rsidRPr="00E87484" w:rsidRDefault="008865D4" w:rsidP="003E2DE8">
      <w:pPr>
        <w:pStyle w:val="Prrafodelista"/>
        <w:numPr>
          <w:ilvl w:val="0"/>
          <w:numId w:val="0"/>
        </w:numPr>
        <w:ind w:left="1418"/>
        <w:rPr>
          <w:b/>
          <w:bCs/>
          <w:lang w:val="es-ES_tradnl" w:eastAsia="es-CO"/>
        </w:rPr>
      </w:pPr>
      <w:r w:rsidRPr="00E87484">
        <w:rPr>
          <w:b/>
          <w:bCs/>
          <w:lang w:val="es-ES_tradnl" w:eastAsia="es-CO"/>
        </w:rPr>
        <w:t>Configuración avanzada</w:t>
      </w:r>
    </w:p>
    <w:p w14:paraId="322E3C68" w14:textId="63E63511" w:rsidR="00E87484" w:rsidRPr="003E2DE8" w:rsidRDefault="00E87484" w:rsidP="00E87484">
      <w:pPr>
        <w:pStyle w:val="Prrafodelista"/>
        <w:numPr>
          <w:ilvl w:val="0"/>
          <w:numId w:val="0"/>
        </w:numPr>
        <w:ind w:left="1418"/>
        <w:jc w:val="center"/>
        <w:rPr>
          <w:b/>
          <w:bCs/>
          <w:lang w:eastAsia="es-CO"/>
        </w:rPr>
      </w:pPr>
      <w:r>
        <w:rPr>
          <w:noProof/>
        </w:rPr>
        <w:drawing>
          <wp:inline distT="0" distB="0" distL="0" distR="0" wp14:anchorId="6039294E" wp14:editId="261F9B7C">
            <wp:extent cx="3600450" cy="2818957"/>
            <wp:effectExtent l="0" t="0" r="0" b="635"/>
            <wp:docPr id="488464665" name="Imagen 12" descr="Imagen que muestra la configuración avanzada de NodeJs, en la cual el usuario podrá elegir las opciones que desea tener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4665" name="Imagen 12" descr="Imagen que muestra la configuración avanzada de NodeJs, en la cual el usuario podrá elegir las opciones que desea tener del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809" cy="2822370"/>
                    </a:xfrm>
                    <a:prstGeom prst="rect">
                      <a:avLst/>
                    </a:prstGeom>
                    <a:noFill/>
                    <a:ln>
                      <a:noFill/>
                    </a:ln>
                  </pic:spPr>
                </pic:pic>
              </a:graphicData>
            </a:graphic>
          </wp:inline>
        </w:drawing>
      </w:r>
    </w:p>
    <w:p w14:paraId="16F5306A" w14:textId="68591228" w:rsidR="00E87484" w:rsidRPr="00FF0701" w:rsidRDefault="008865D4" w:rsidP="00FF0701">
      <w:pPr>
        <w:pStyle w:val="Prrafodelista"/>
        <w:numPr>
          <w:ilvl w:val="0"/>
          <w:numId w:val="0"/>
        </w:numPr>
        <w:ind w:left="1418"/>
        <w:rPr>
          <w:b/>
          <w:bCs/>
          <w:lang w:val="es-CO" w:eastAsia="es-CO"/>
        </w:rPr>
      </w:pPr>
      <w:r w:rsidRPr="00FF0701">
        <w:rPr>
          <w:b/>
          <w:bCs/>
          <w:lang w:val="es-ES_tradnl" w:eastAsia="es-CO"/>
        </w:rPr>
        <w:t>Módulos nativos</w:t>
      </w:r>
      <w:r w:rsidR="00FF0701">
        <w:rPr>
          <w:b/>
          <w:bCs/>
          <w:lang w:val="es-ES_tradnl" w:eastAsia="es-CO"/>
        </w:rPr>
        <w:t>:</w:t>
      </w:r>
    </w:p>
    <w:p w14:paraId="0E0CE191" w14:textId="77777777" w:rsidR="00E87484" w:rsidRPr="0094035D" w:rsidRDefault="00E87484" w:rsidP="00E87484">
      <w:pPr>
        <w:pStyle w:val="Prrafodelista"/>
        <w:numPr>
          <w:ilvl w:val="0"/>
          <w:numId w:val="0"/>
        </w:numPr>
        <w:ind w:left="1418"/>
        <w:rPr>
          <w:b/>
          <w:bCs/>
          <w:lang w:val="es-CO" w:eastAsia="es-CO"/>
        </w:rPr>
      </w:pPr>
    </w:p>
    <w:p w14:paraId="5B703D5F" w14:textId="22A189E9" w:rsidR="00E87484" w:rsidRPr="00E87484" w:rsidRDefault="00E87484" w:rsidP="00E87484">
      <w:pPr>
        <w:pStyle w:val="Prrafodelista"/>
        <w:numPr>
          <w:ilvl w:val="0"/>
          <w:numId w:val="0"/>
        </w:numPr>
        <w:ind w:left="1418"/>
        <w:jc w:val="center"/>
        <w:rPr>
          <w:b/>
          <w:bCs/>
          <w:lang w:eastAsia="es-CO"/>
        </w:rPr>
      </w:pPr>
      <w:r>
        <w:rPr>
          <w:noProof/>
        </w:rPr>
        <w:drawing>
          <wp:inline distT="0" distB="0" distL="0" distR="0" wp14:anchorId="1932334D" wp14:editId="79524677">
            <wp:extent cx="3562350" cy="2788506"/>
            <wp:effectExtent l="0" t="0" r="0" b="0"/>
            <wp:docPr id="1712511655" name="Imagen 13" descr="Imagen que muestra el proceso de los módulos nativos en la instalación d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1655" name="Imagen 13" descr="Imagen que muestra el proceso de los módulos nativos en la instalación de NodeJ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5536" cy="2798828"/>
                    </a:xfrm>
                    <a:prstGeom prst="rect">
                      <a:avLst/>
                    </a:prstGeom>
                    <a:noFill/>
                    <a:ln>
                      <a:noFill/>
                    </a:ln>
                  </pic:spPr>
                </pic:pic>
              </a:graphicData>
            </a:graphic>
          </wp:inline>
        </w:drawing>
      </w:r>
    </w:p>
    <w:p w14:paraId="061CBF85" w14:textId="77777777" w:rsidR="00E37110" w:rsidRPr="0094035D" w:rsidRDefault="008865D4" w:rsidP="00E37110">
      <w:pPr>
        <w:pStyle w:val="Prrafodelista"/>
        <w:numPr>
          <w:ilvl w:val="0"/>
          <w:numId w:val="487"/>
        </w:numPr>
        <w:ind w:left="1418"/>
        <w:rPr>
          <w:lang w:val="es-CO" w:eastAsia="es-CO"/>
        </w:rPr>
      </w:pPr>
      <w:r w:rsidRPr="0094035D">
        <w:rPr>
          <w:b/>
          <w:bCs/>
          <w:lang w:val="es-CO" w:eastAsia="es-CO"/>
        </w:rPr>
        <w:t>Ejecución de la instalación</w:t>
      </w:r>
      <w:r w:rsidR="00E37110" w:rsidRPr="0094035D">
        <w:rPr>
          <w:b/>
          <w:bCs/>
          <w:lang w:val="es-CO" w:eastAsia="es-CO"/>
        </w:rPr>
        <w:t xml:space="preserve">: </w:t>
      </w:r>
      <w:r w:rsidR="00E37110" w:rsidRPr="0094035D">
        <w:rPr>
          <w:lang w:val="es-CO" w:eastAsia="es-CO"/>
        </w:rPr>
        <w:t>p</w:t>
      </w:r>
      <w:r w:rsidRPr="0094035D">
        <w:rPr>
          <w:lang w:val="es-CO" w:eastAsia="es-CO"/>
        </w:rPr>
        <w:t>osteriormente a todas las configuraciones de instalación, se procederá a confirmar el proceso de instalación.</w:t>
      </w:r>
    </w:p>
    <w:p w14:paraId="034AD20F" w14:textId="27A8CAFC" w:rsidR="00E37110" w:rsidRDefault="008865D4" w:rsidP="00E37110">
      <w:pPr>
        <w:pStyle w:val="Prrafodelista"/>
        <w:numPr>
          <w:ilvl w:val="0"/>
          <w:numId w:val="0"/>
        </w:numPr>
        <w:ind w:left="1418"/>
        <w:rPr>
          <w:b/>
          <w:bCs/>
          <w:lang w:eastAsia="es-CO"/>
        </w:rPr>
      </w:pPr>
      <w:r w:rsidRPr="00E37110">
        <w:rPr>
          <w:b/>
          <w:bCs/>
          <w:lang w:eastAsia="es-CO"/>
        </w:rPr>
        <w:t>Ejecución de la instalación</w:t>
      </w:r>
    </w:p>
    <w:p w14:paraId="734AAF1B" w14:textId="132C8371" w:rsidR="00E37110" w:rsidRDefault="00E37110" w:rsidP="00E37110">
      <w:pPr>
        <w:pStyle w:val="Prrafodelista"/>
        <w:numPr>
          <w:ilvl w:val="0"/>
          <w:numId w:val="0"/>
        </w:numPr>
        <w:ind w:left="1418"/>
        <w:jc w:val="center"/>
        <w:rPr>
          <w:lang w:eastAsia="es-CO"/>
        </w:rPr>
      </w:pPr>
      <w:r>
        <w:rPr>
          <w:noProof/>
        </w:rPr>
        <w:drawing>
          <wp:inline distT="0" distB="0" distL="0" distR="0" wp14:anchorId="2DBB376E" wp14:editId="0174C856">
            <wp:extent cx="4057650" cy="3180513"/>
            <wp:effectExtent l="0" t="0" r="0" b="1270"/>
            <wp:docPr id="1395784602" name="Imagen 14" descr="Imagen que muestra el proceso final de la instalación de NodeJs, donde se debe confir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4602" name="Imagen 14" descr="Imagen que muestra el proceso final de la instalación de NodeJs, donde se debe confirm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9766" cy="3182171"/>
                    </a:xfrm>
                    <a:prstGeom prst="rect">
                      <a:avLst/>
                    </a:prstGeom>
                    <a:noFill/>
                    <a:ln>
                      <a:noFill/>
                    </a:ln>
                  </pic:spPr>
                </pic:pic>
              </a:graphicData>
            </a:graphic>
          </wp:inline>
        </w:drawing>
      </w:r>
    </w:p>
    <w:p w14:paraId="2B825AC6" w14:textId="16CD7500" w:rsidR="00B3382A" w:rsidRPr="00B3382A" w:rsidRDefault="00B3382A" w:rsidP="00B3382A">
      <w:pPr>
        <w:pStyle w:val="Prrafodelista"/>
        <w:numPr>
          <w:ilvl w:val="0"/>
          <w:numId w:val="487"/>
        </w:numPr>
        <w:ind w:hanging="76"/>
        <w:rPr>
          <w:b/>
          <w:bCs/>
          <w:lang w:val="es-CO" w:eastAsia="es-CO"/>
        </w:rPr>
      </w:pPr>
      <w:r w:rsidRPr="00B3382A">
        <w:rPr>
          <w:b/>
          <w:bCs/>
          <w:lang w:val="es-CO" w:eastAsia="es-CO"/>
        </w:rPr>
        <w:t>Proceso de instalación</w:t>
      </w:r>
      <w:r w:rsidRPr="00B3382A">
        <w:rPr>
          <w:b/>
          <w:bCs/>
          <w:lang w:val="es-CO" w:eastAsia="es-CO"/>
        </w:rPr>
        <w:t>:</w:t>
      </w:r>
      <w:r>
        <w:rPr>
          <w:b/>
          <w:bCs/>
          <w:lang w:val="es-CO" w:eastAsia="es-CO"/>
        </w:rPr>
        <w:t xml:space="preserve"> </w:t>
      </w:r>
      <w:r w:rsidRPr="00B3382A">
        <w:rPr>
          <w:lang w:val="es-CO" w:eastAsia="es-CO"/>
        </w:rPr>
        <w:t>m</w:t>
      </w:r>
      <w:r w:rsidRPr="00B3382A">
        <w:rPr>
          <w:lang w:val="es-CO" w:eastAsia="es-CO"/>
        </w:rPr>
        <w:t>ientras el paquete de Node.js se está instalando, aparecerá una pantalla de progreso que indicará el estado de la instalación.</w:t>
      </w:r>
    </w:p>
    <w:p w14:paraId="33A0F6C0" w14:textId="17C0ACFF" w:rsidR="00B3382A" w:rsidRDefault="00B3382A" w:rsidP="00B3382A">
      <w:pPr>
        <w:pStyle w:val="Prrafodelista"/>
        <w:numPr>
          <w:ilvl w:val="0"/>
          <w:numId w:val="0"/>
        </w:numPr>
        <w:ind w:left="1069"/>
        <w:jc w:val="center"/>
        <w:rPr>
          <w:b/>
          <w:bCs/>
          <w:lang w:val="es-CO" w:eastAsia="es-CO"/>
        </w:rPr>
      </w:pPr>
      <w:r>
        <w:rPr>
          <w:b/>
          <w:bCs/>
          <w:noProof/>
          <w:lang w:val="es-CO" w:eastAsia="es-CO"/>
        </w:rPr>
        <w:drawing>
          <wp:inline distT="0" distB="0" distL="0" distR="0" wp14:anchorId="1A2FD79B" wp14:editId="67987D1D">
            <wp:extent cx="3847186" cy="2994660"/>
            <wp:effectExtent l="0" t="0" r="1270" b="0"/>
            <wp:docPr id="1575577159" name="Imagen 1" descr="Imagen que muestra el proceso de instalación y la pantalla de 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7159" name="Imagen 1" descr="Imagen que muestra el proceso de instalación y la pantalla de progres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2277" cy="3014191"/>
                    </a:xfrm>
                    <a:prstGeom prst="rect">
                      <a:avLst/>
                    </a:prstGeom>
                    <a:noFill/>
                  </pic:spPr>
                </pic:pic>
              </a:graphicData>
            </a:graphic>
          </wp:inline>
        </w:drawing>
      </w:r>
    </w:p>
    <w:p w14:paraId="30DCC918" w14:textId="4D2BE04A" w:rsidR="00B3382A" w:rsidRPr="00B3382A" w:rsidRDefault="00B3382A" w:rsidP="00B3382A">
      <w:pPr>
        <w:pStyle w:val="Prrafodelista"/>
        <w:numPr>
          <w:ilvl w:val="0"/>
          <w:numId w:val="487"/>
        </w:numPr>
        <w:ind w:left="1134"/>
        <w:rPr>
          <w:b/>
          <w:bCs/>
          <w:lang w:val="es-CO" w:eastAsia="es-CO"/>
        </w:rPr>
      </w:pPr>
      <w:r w:rsidRPr="00B3382A">
        <w:rPr>
          <w:b/>
          <w:bCs/>
          <w:lang w:val="es-CO" w:eastAsia="es-CO"/>
        </w:rPr>
        <w:t>Finalización</w:t>
      </w:r>
      <w:r w:rsidRPr="00B3382A">
        <w:rPr>
          <w:b/>
          <w:bCs/>
          <w:lang w:val="es-CO" w:eastAsia="es-CO"/>
        </w:rPr>
        <w:t>:</w:t>
      </w:r>
      <w:r>
        <w:rPr>
          <w:b/>
          <w:bCs/>
          <w:lang w:val="es-CO" w:eastAsia="es-CO"/>
        </w:rPr>
        <w:t xml:space="preserve"> </w:t>
      </w:r>
      <w:r w:rsidRPr="00B3382A">
        <w:rPr>
          <w:lang w:val="es-CO" w:eastAsia="es-CO"/>
        </w:rPr>
        <w:t>c</w:t>
      </w:r>
      <w:r w:rsidRPr="00B3382A">
        <w:rPr>
          <w:lang w:val="es-CO" w:eastAsia="es-CO"/>
        </w:rPr>
        <w:t>uando se finalice el proceso de instalación, aparecerá una ventana de confirmación, que indica que la instalación fue completada satisfactoriamente.</w:t>
      </w:r>
    </w:p>
    <w:p w14:paraId="1A81AF93" w14:textId="225CF371" w:rsidR="00B3382A" w:rsidRPr="00B3382A" w:rsidRDefault="00B3382A" w:rsidP="00B3382A">
      <w:pPr>
        <w:pStyle w:val="Prrafodelista"/>
        <w:numPr>
          <w:ilvl w:val="0"/>
          <w:numId w:val="0"/>
        </w:numPr>
        <w:ind w:left="1134"/>
        <w:jc w:val="center"/>
        <w:rPr>
          <w:b/>
          <w:bCs/>
          <w:lang w:val="es-CO" w:eastAsia="es-CO"/>
        </w:rPr>
      </w:pPr>
      <w:r>
        <w:rPr>
          <w:b/>
          <w:bCs/>
          <w:noProof/>
          <w:lang w:val="es-CO" w:eastAsia="es-CO"/>
        </w:rPr>
        <w:drawing>
          <wp:inline distT="0" distB="0" distL="0" distR="0" wp14:anchorId="15B8F60B" wp14:editId="687C3AFC">
            <wp:extent cx="4695825" cy="3672744"/>
            <wp:effectExtent l="0" t="0" r="0" b="4445"/>
            <wp:docPr id="165277704" name="Imagen 2" descr="Imagen que muestra el proceso de instalación y la ventana de confirm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704" name="Imagen 2" descr="Imagen que muestra el proceso de instalación y la ventana de confirmació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0609" cy="3676486"/>
                    </a:xfrm>
                    <a:prstGeom prst="rect">
                      <a:avLst/>
                    </a:prstGeom>
                    <a:noFill/>
                  </pic:spPr>
                </pic:pic>
              </a:graphicData>
            </a:graphic>
          </wp:inline>
        </w:drawing>
      </w:r>
    </w:p>
    <w:p w14:paraId="66CD06D0" w14:textId="77777777" w:rsidR="008865D4" w:rsidRDefault="008865D4" w:rsidP="008865D4">
      <w:pPr>
        <w:rPr>
          <w:lang w:eastAsia="es-CO"/>
        </w:rPr>
      </w:pPr>
    </w:p>
    <w:p w14:paraId="628B43E2" w14:textId="66EE1159" w:rsidR="008865D4" w:rsidRDefault="008865D4" w:rsidP="00FA144E">
      <w:pPr>
        <w:pStyle w:val="Ttulo2"/>
      </w:pPr>
      <w:bookmarkStart w:id="4" w:name="_Toc144451544"/>
      <w:r>
        <w:t>Comandos básicos</w:t>
      </w:r>
      <w:bookmarkEnd w:id="4"/>
    </w:p>
    <w:p w14:paraId="1B6EF3B2" w14:textId="77777777" w:rsidR="008865D4" w:rsidRDefault="008865D4" w:rsidP="008865D4">
      <w:pPr>
        <w:rPr>
          <w:lang w:eastAsia="es-CO"/>
        </w:rPr>
      </w:pPr>
      <w:r>
        <w:rPr>
          <w:lang w:eastAsia="es-CO"/>
        </w:rPr>
        <w:t>Después del proceso de instalación, se habrán adquirido varias herramientas que permitirán el desarrollo de aplicaciones con Node.js, entre las cuales se encuentra el npm (Node Package Management). Observe a continuación:</w:t>
      </w:r>
    </w:p>
    <w:p w14:paraId="1DFFA897" w14:textId="77777777" w:rsidR="00920EF1" w:rsidRPr="0094035D" w:rsidRDefault="008865D4" w:rsidP="00920EF1">
      <w:pPr>
        <w:pStyle w:val="Prrafodelista"/>
        <w:numPr>
          <w:ilvl w:val="0"/>
          <w:numId w:val="488"/>
        </w:numPr>
        <w:ind w:left="1418"/>
        <w:rPr>
          <w:lang w:val="es-CO" w:eastAsia="es-CO"/>
        </w:rPr>
      </w:pPr>
      <w:r w:rsidRPr="0094035D">
        <w:rPr>
          <w:lang w:val="es-CO" w:eastAsia="es-CO"/>
        </w:rPr>
        <w:t>Una vez instalado el Node.js, debemos abrir una consola ("Símbolo del sistema") en nuestro sistema operativo para verificar que funciona correctamente; esto lo podemos hacer desde el menú de Windows:</w:t>
      </w:r>
    </w:p>
    <w:p w14:paraId="1830C8F1" w14:textId="3E4952F0" w:rsidR="008865D4" w:rsidRDefault="008865D4" w:rsidP="00920EF1">
      <w:pPr>
        <w:pStyle w:val="Prrafodelista"/>
        <w:numPr>
          <w:ilvl w:val="0"/>
          <w:numId w:val="0"/>
        </w:numPr>
        <w:ind w:left="1418"/>
        <w:rPr>
          <w:b/>
          <w:bCs/>
          <w:lang w:eastAsia="es-CO"/>
        </w:rPr>
      </w:pPr>
      <w:r w:rsidRPr="00920EF1">
        <w:rPr>
          <w:b/>
          <w:bCs/>
          <w:lang w:eastAsia="es-CO"/>
        </w:rPr>
        <w:t>CMD Node.js</w:t>
      </w:r>
    </w:p>
    <w:p w14:paraId="5DFB4E94" w14:textId="25D8AA1B" w:rsidR="00920EF1" w:rsidRDefault="00920EF1" w:rsidP="00920EF1">
      <w:pPr>
        <w:pStyle w:val="Prrafodelista"/>
        <w:numPr>
          <w:ilvl w:val="0"/>
          <w:numId w:val="0"/>
        </w:numPr>
        <w:ind w:left="1418"/>
        <w:jc w:val="center"/>
        <w:rPr>
          <w:b/>
          <w:bCs/>
          <w:lang w:eastAsia="es-CO"/>
        </w:rPr>
      </w:pPr>
      <w:r>
        <w:rPr>
          <w:noProof/>
        </w:rPr>
        <w:drawing>
          <wp:inline distT="0" distB="0" distL="0" distR="0" wp14:anchorId="661A2165" wp14:editId="2CE4C031">
            <wp:extent cx="2943225" cy="2697957"/>
            <wp:effectExtent l="0" t="0" r="0" b="7620"/>
            <wp:docPr id="1168513242" name="Imagen 15" descr="Imagen que muestra cuando se abre la consola de CMD Node.js en el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3242" name="Imagen 15" descr="Imagen que muestra cuando se abre la consola de CMD Node.js en el sistema operativ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1622" cy="2705654"/>
                    </a:xfrm>
                    <a:prstGeom prst="rect">
                      <a:avLst/>
                    </a:prstGeom>
                    <a:noFill/>
                    <a:ln>
                      <a:noFill/>
                    </a:ln>
                  </pic:spPr>
                </pic:pic>
              </a:graphicData>
            </a:graphic>
          </wp:inline>
        </w:drawing>
      </w:r>
    </w:p>
    <w:p w14:paraId="459C56D3" w14:textId="77777777" w:rsidR="006E1B89" w:rsidRPr="002964CB" w:rsidRDefault="006E1B89" w:rsidP="002964CB">
      <w:pPr>
        <w:ind w:firstLine="0"/>
        <w:rPr>
          <w:b/>
          <w:bCs/>
          <w:lang w:eastAsia="es-CO"/>
        </w:rPr>
      </w:pPr>
    </w:p>
    <w:p w14:paraId="6F4D8EF6" w14:textId="77777777" w:rsidR="006E1B89" w:rsidRPr="0094035D" w:rsidRDefault="008865D4" w:rsidP="006E1B89">
      <w:pPr>
        <w:pStyle w:val="Prrafodelista"/>
        <w:numPr>
          <w:ilvl w:val="0"/>
          <w:numId w:val="488"/>
        </w:numPr>
        <w:ind w:left="1418"/>
        <w:rPr>
          <w:lang w:val="es-CO" w:eastAsia="es-CO"/>
        </w:rPr>
      </w:pPr>
      <w:r w:rsidRPr="0094035D">
        <w:rPr>
          <w:lang w:val="es-CO" w:eastAsia="es-CO"/>
        </w:rPr>
        <w:t>O escribiendo el comando "cmd" desde "Búsqueda en Windows":</w:t>
      </w:r>
    </w:p>
    <w:p w14:paraId="753A581C" w14:textId="2FF54464" w:rsidR="008865D4" w:rsidRDefault="008865D4" w:rsidP="006E1B89">
      <w:pPr>
        <w:pStyle w:val="Prrafodelista"/>
        <w:numPr>
          <w:ilvl w:val="0"/>
          <w:numId w:val="0"/>
        </w:numPr>
        <w:ind w:left="1418"/>
        <w:rPr>
          <w:b/>
          <w:bCs/>
          <w:lang w:eastAsia="es-CO"/>
        </w:rPr>
      </w:pPr>
      <w:r w:rsidRPr="006E1B89">
        <w:rPr>
          <w:b/>
          <w:bCs/>
          <w:lang w:eastAsia="es-CO"/>
        </w:rPr>
        <w:t>Símbolo de sistema Windows</w:t>
      </w:r>
    </w:p>
    <w:p w14:paraId="776740C9" w14:textId="550DD300" w:rsidR="006E1B89" w:rsidRPr="006E1B89" w:rsidRDefault="006E1B89" w:rsidP="006E1B89">
      <w:pPr>
        <w:pStyle w:val="Prrafodelista"/>
        <w:numPr>
          <w:ilvl w:val="0"/>
          <w:numId w:val="0"/>
        </w:numPr>
        <w:ind w:left="1418"/>
        <w:jc w:val="center"/>
        <w:rPr>
          <w:b/>
          <w:bCs/>
          <w:lang w:eastAsia="es-CO"/>
        </w:rPr>
      </w:pPr>
      <w:r>
        <w:rPr>
          <w:noProof/>
        </w:rPr>
        <w:drawing>
          <wp:inline distT="0" distB="0" distL="0" distR="0" wp14:anchorId="51FC51C2" wp14:editId="52E651FB">
            <wp:extent cx="2128752" cy="3771900"/>
            <wp:effectExtent l="0" t="0" r="5080" b="0"/>
            <wp:docPr id="836426991" name="Imagen 16" descr="Imagen que muestra cuando se abre en la consola CMD Node.js escribiendo el comando des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26991" name="Imagen 16" descr="Imagen que muestra cuando se abre en la consola CMD Node.js escribiendo el comando desde Window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8152" cy="3788556"/>
                    </a:xfrm>
                    <a:prstGeom prst="rect">
                      <a:avLst/>
                    </a:prstGeom>
                    <a:noFill/>
                    <a:ln>
                      <a:noFill/>
                    </a:ln>
                  </pic:spPr>
                </pic:pic>
              </a:graphicData>
            </a:graphic>
          </wp:inline>
        </w:drawing>
      </w:r>
    </w:p>
    <w:p w14:paraId="63B4365B" w14:textId="77777777" w:rsidR="006E1B89" w:rsidRPr="0094035D" w:rsidRDefault="008865D4" w:rsidP="006E1B89">
      <w:pPr>
        <w:pStyle w:val="Prrafodelista"/>
        <w:numPr>
          <w:ilvl w:val="0"/>
          <w:numId w:val="488"/>
        </w:numPr>
        <w:ind w:left="1418"/>
        <w:rPr>
          <w:lang w:val="es-CO" w:eastAsia="es-CO"/>
        </w:rPr>
      </w:pPr>
      <w:r w:rsidRPr="0094035D">
        <w:rPr>
          <w:lang w:val="es-CO" w:eastAsia="es-CO"/>
        </w:rPr>
        <w:t>Si el programa Node.js se instaló correctamente, al tipear node en la consola, debería aparecer:</w:t>
      </w:r>
    </w:p>
    <w:p w14:paraId="44356C95" w14:textId="7E6AD682" w:rsidR="008865D4" w:rsidRDefault="008865D4" w:rsidP="006E1B89">
      <w:pPr>
        <w:pStyle w:val="Prrafodelista"/>
        <w:numPr>
          <w:ilvl w:val="0"/>
          <w:numId w:val="0"/>
        </w:numPr>
        <w:ind w:left="1418"/>
        <w:rPr>
          <w:b/>
          <w:bCs/>
          <w:lang w:eastAsia="es-CO"/>
        </w:rPr>
      </w:pPr>
      <w:r w:rsidRPr="006E1B89">
        <w:rPr>
          <w:b/>
          <w:bCs/>
          <w:lang w:eastAsia="es-CO"/>
        </w:rPr>
        <w:t>Validación</w:t>
      </w:r>
    </w:p>
    <w:p w14:paraId="028CA478" w14:textId="28826426" w:rsidR="006E1B89" w:rsidRPr="006E1B89" w:rsidRDefault="006E1B89" w:rsidP="006E1B89">
      <w:pPr>
        <w:pStyle w:val="Prrafodelista"/>
        <w:numPr>
          <w:ilvl w:val="0"/>
          <w:numId w:val="0"/>
        </w:numPr>
        <w:ind w:left="1418"/>
        <w:jc w:val="center"/>
        <w:rPr>
          <w:b/>
          <w:bCs/>
          <w:lang w:eastAsia="es-CO"/>
        </w:rPr>
      </w:pPr>
      <w:r>
        <w:rPr>
          <w:noProof/>
        </w:rPr>
        <w:drawing>
          <wp:inline distT="0" distB="0" distL="0" distR="0" wp14:anchorId="65CF2721" wp14:editId="5139EDC2">
            <wp:extent cx="4344497" cy="2362200"/>
            <wp:effectExtent l="0" t="0" r="0" b="0"/>
            <wp:docPr id="239102609" name="Imagen 17" descr="Imagen que muestra el tipeadao node en la consola d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2609" name="Imagen 17" descr="Imagen que muestra el tipeadao node en la consola de Node.j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6226" cy="2374015"/>
                    </a:xfrm>
                    <a:prstGeom prst="rect">
                      <a:avLst/>
                    </a:prstGeom>
                    <a:noFill/>
                    <a:ln>
                      <a:noFill/>
                    </a:ln>
                  </pic:spPr>
                </pic:pic>
              </a:graphicData>
            </a:graphic>
          </wp:inline>
        </w:drawing>
      </w:r>
    </w:p>
    <w:p w14:paraId="71659C38" w14:textId="77777777" w:rsidR="00A80A0C" w:rsidRPr="0094035D" w:rsidRDefault="008865D4" w:rsidP="00A80A0C">
      <w:pPr>
        <w:pStyle w:val="Prrafodelista"/>
        <w:numPr>
          <w:ilvl w:val="0"/>
          <w:numId w:val="488"/>
        </w:numPr>
        <w:ind w:left="1418"/>
        <w:rPr>
          <w:lang w:val="es-CO" w:eastAsia="es-CO"/>
        </w:rPr>
      </w:pPr>
      <w:r w:rsidRPr="0094035D">
        <w:rPr>
          <w:lang w:val="es-CO" w:eastAsia="es-CO"/>
        </w:rPr>
        <w:t>Desde esta línea de comandos, podemos ejecutar instrucciones en JavaScript para ver que Node.js efectivamente está funcionando:</w:t>
      </w:r>
    </w:p>
    <w:p w14:paraId="3A345010" w14:textId="77777777" w:rsidR="00A80A0C" w:rsidRPr="00A80A0C" w:rsidRDefault="008865D4" w:rsidP="00A80A0C">
      <w:pPr>
        <w:pStyle w:val="Prrafodelista"/>
        <w:numPr>
          <w:ilvl w:val="0"/>
          <w:numId w:val="0"/>
        </w:numPr>
        <w:ind w:left="1418"/>
        <w:rPr>
          <w:b/>
          <w:bCs/>
          <w:lang w:eastAsia="es-CO"/>
        </w:rPr>
      </w:pPr>
      <w:r w:rsidRPr="00A80A0C">
        <w:rPr>
          <w:b/>
          <w:bCs/>
          <w:lang w:eastAsia="es-CO"/>
        </w:rPr>
        <w:t>Información de instalación</w:t>
      </w:r>
    </w:p>
    <w:p w14:paraId="348B9295" w14:textId="288AF340" w:rsidR="00A80A0C" w:rsidRDefault="00A80A0C" w:rsidP="00A80A0C">
      <w:pPr>
        <w:pStyle w:val="Prrafodelista"/>
        <w:numPr>
          <w:ilvl w:val="0"/>
          <w:numId w:val="0"/>
        </w:numPr>
        <w:ind w:left="1418"/>
        <w:jc w:val="center"/>
        <w:rPr>
          <w:lang w:eastAsia="es-CO"/>
        </w:rPr>
      </w:pPr>
      <w:r>
        <w:rPr>
          <w:noProof/>
        </w:rPr>
        <w:drawing>
          <wp:inline distT="0" distB="0" distL="0" distR="0" wp14:anchorId="6C11EB9C" wp14:editId="75E034E3">
            <wp:extent cx="4752975" cy="2279255"/>
            <wp:effectExtent l="0" t="0" r="0" b="6985"/>
            <wp:docPr id="415125962" name="Imagen 18" descr="Imagen que muestra información de instalación d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5962" name="Imagen 18" descr="Imagen que muestra información de instalación de Node.j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1378" cy="2283284"/>
                    </a:xfrm>
                    <a:prstGeom prst="rect">
                      <a:avLst/>
                    </a:prstGeom>
                    <a:noFill/>
                    <a:ln>
                      <a:noFill/>
                    </a:ln>
                  </pic:spPr>
                </pic:pic>
              </a:graphicData>
            </a:graphic>
          </wp:inline>
        </w:drawing>
      </w:r>
    </w:p>
    <w:p w14:paraId="4806C504" w14:textId="77777777" w:rsidR="002964CB" w:rsidRDefault="002964CB" w:rsidP="00A80A0C">
      <w:pPr>
        <w:pStyle w:val="Prrafodelista"/>
        <w:numPr>
          <w:ilvl w:val="0"/>
          <w:numId w:val="0"/>
        </w:numPr>
        <w:ind w:left="1418"/>
        <w:rPr>
          <w:b/>
          <w:bCs/>
          <w:lang w:eastAsia="es-CO"/>
        </w:rPr>
      </w:pPr>
    </w:p>
    <w:p w14:paraId="73A3BBE0" w14:textId="77777777" w:rsidR="002964CB" w:rsidRDefault="002964CB" w:rsidP="00A80A0C">
      <w:pPr>
        <w:pStyle w:val="Prrafodelista"/>
        <w:numPr>
          <w:ilvl w:val="0"/>
          <w:numId w:val="0"/>
        </w:numPr>
        <w:ind w:left="1418"/>
        <w:rPr>
          <w:b/>
          <w:bCs/>
          <w:lang w:eastAsia="es-CO"/>
        </w:rPr>
      </w:pPr>
    </w:p>
    <w:p w14:paraId="149571EF" w14:textId="77777777" w:rsidR="002964CB" w:rsidRDefault="002964CB" w:rsidP="00A80A0C">
      <w:pPr>
        <w:pStyle w:val="Prrafodelista"/>
        <w:numPr>
          <w:ilvl w:val="0"/>
          <w:numId w:val="0"/>
        </w:numPr>
        <w:ind w:left="1418"/>
        <w:rPr>
          <w:b/>
          <w:bCs/>
          <w:lang w:eastAsia="es-CO"/>
        </w:rPr>
      </w:pPr>
    </w:p>
    <w:p w14:paraId="60641B8B" w14:textId="6B6B75DC" w:rsidR="008865D4" w:rsidRDefault="008865D4" w:rsidP="00A80A0C">
      <w:pPr>
        <w:pStyle w:val="Prrafodelista"/>
        <w:numPr>
          <w:ilvl w:val="0"/>
          <w:numId w:val="0"/>
        </w:numPr>
        <w:ind w:left="1418"/>
        <w:rPr>
          <w:b/>
          <w:bCs/>
          <w:lang w:eastAsia="es-CO"/>
        </w:rPr>
      </w:pPr>
      <w:r w:rsidRPr="00A80A0C">
        <w:rPr>
          <w:b/>
          <w:bCs/>
          <w:lang w:eastAsia="es-CO"/>
        </w:rPr>
        <w:t>Validación de versión NODE</w:t>
      </w:r>
    </w:p>
    <w:p w14:paraId="51EFBFF1" w14:textId="3FDFE5CA" w:rsidR="00A80A0C" w:rsidRPr="00A80A0C" w:rsidRDefault="00A80A0C" w:rsidP="00A80A0C">
      <w:pPr>
        <w:pStyle w:val="Prrafodelista"/>
        <w:numPr>
          <w:ilvl w:val="0"/>
          <w:numId w:val="0"/>
        </w:numPr>
        <w:ind w:left="1418"/>
        <w:jc w:val="center"/>
        <w:rPr>
          <w:b/>
          <w:bCs/>
          <w:lang w:eastAsia="es-CO"/>
        </w:rPr>
      </w:pPr>
      <w:r>
        <w:rPr>
          <w:noProof/>
        </w:rPr>
        <w:drawing>
          <wp:inline distT="0" distB="0" distL="0" distR="0" wp14:anchorId="25E11AD6" wp14:editId="6102C2B8">
            <wp:extent cx="5438775" cy="1672755"/>
            <wp:effectExtent l="0" t="0" r="0" b="3810"/>
            <wp:docPr id="1100750195" name="Imagen 19" descr="Imagen que muestra la validación de versión NODE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0195" name="Imagen 19" descr="Imagen que muestra la validación de versión NODE en Node.j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6942" cy="1678343"/>
                    </a:xfrm>
                    <a:prstGeom prst="rect">
                      <a:avLst/>
                    </a:prstGeom>
                    <a:noFill/>
                    <a:ln>
                      <a:noFill/>
                    </a:ln>
                  </pic:spPr>
                </pic:pic>
              </a:graphicData>
            </a:graphic>
          </wp:inline>
        </w:drawing>
      </w:r>
    </w:p>
    <w:p w14:paraId="595945F0" w14:textId="77777777" w:rsidR="00A80A0C" w:rsidRPr="0094035D" w:rsidRDefault="008865D4" w:rsidP="00A80A0C">
      <w:pPr>
        <w:pStyle w:val="Prrafodelista"/>
        <w:numPr>
          <w:ilvl w:val="0"/>
          <w:numId w:val="488"/>
        </w:numPr>
        <w:ind w:left="1418"/>
        <w:rPr>
          <w:lang w:val="es-CO" w:eastAsia="es-CO"/>
        </w:rPr>
      </w:pPr>
      <w:r w:rsidRPr="0094035D">
        <w:rPr>
          <w:lang w:val="es-CO" w:eastAsia="es-CO"/>
        </w:rPr>
        <w:t>Luego, validemos la instalación del npm:</w:t>
      </w:r>
    </w:p>
    <w:p w14:paraId="76CD80E5" w14:textId="00FF3322" w:rsidR="008865D4" w:rsidRDefault="008865D4" w:rsidP="00A80A0C">
      <w:pPr>
        <w:pStyle w:val="Prrafodelista"/>
        <w:numPr>
          <w:ilvl w:val="0"/>
          <w:numId w:val="0"/>
        </w:numPr>
        <w:ind w:left="1418"/>
        <w:rPr>
          <w:b/>
          <w:bCs/>
          <w:lang w:eastAsia="es-CO"/>
        </w:rPr>
      </w:pPr>
      <w:r w:rsidRPr="00A80A0C">
        <w:rPr>
          <w:b/>
          <w:bCs/>
          <w:lang w:eastAsia="es-CO"/>
        </w:rPr>
        <w:t>Validación de versión NPM</w:t>
      </w:r>
    </w:p>
    <w:p w14:paraId="47F9FF99" w14:textId="175E9104" w:rsidR="00A80A0C" w:rsidRPr="00A80A0C" w:rsidRDefault="00A80A0C" w:rsidP="00A80A0C">
      <w:pPr>
        <w:pStyle w:val="Prrafodelista"/>
        <w:numPr>
          <w:ilvl w:val="0"/>
          <w:numId w:val="0"/>
        </w:numPr>
        <w:ind w:left="1418"/>
        <w:jc w:val="center"/>
        <w:rPr>
          <w:b/>
          <w:bCs/>
          <w:lang w:eastAsia="es-CO"/>
        </w:rPr>
      </w:pPr>
      <w:r>
        <w:rPr>
          <w:noProof/>
        </w:rPr>
        <w:drawing>
          <wp:inline distT="0" distB="0" distL="0" distR="0" wp14:anchorId="7EB69DA7" wp14:editId="68F7828C">
            <wp:extent cx="5467350" cy="1399186"/>
            <wp:effectExtent l="0" t="0" r="0" b="0"/>
            <wp:docPr id="1413572831" name="Imagen 20" descr="Imagen que muestra la validación de versión NPM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2831" name="Imagen 20" descr="Imagen que muestra la validación de versión NPM en Node.j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642" cy="1402332"/>
                    </a:xfrm>
                    <a:prstGeom prst="rect">
                      <a:avLst/>
                    </a:prstGeom>
                    <a:noFill/>
                    <a:ln>
                      <a:noFill/>
                    </a:ln>
                  </pic:spPr>
                </pic:pic>
              </a:graphicData>
            </a:graphic>
          </wp:inline>
        </w:drawing>
      </w:r>
    </w:p>
    <w:p w14:paraId="0E198FD1" w14:textId="77777777" w:rsidR="00A80A0C" w:rsidRDefault="00A80A0C" w:rsidP="008865D4">
      <w:pPr>
        <w:rPr>
          <w:lang w:eastAsia="es-CO"/>
        </w:rPr>
      </w:pPr>
    </w:p>
    <w:p w14:paraId="3D2E3E7B" w14:textId="77777777" w:rsidR="008865D4" w:rsidRDefault="008865D4" w:rsidP="008865D4">
      <w:pPr>
        <w:rPr>
          <w:lang w:eastAsia="es-CO"/>
        </w:rPr>
      </w:pPr>
    </w:p>
    <w:p w14:paraId="0E0D5DB2" w14:textId="321FCE4D" w:rsidR="00086C9F" w:rsidRDefault="008865D4" w:rsidP="008865D4">
      <w:pPr>
        <w:rPr>
          <w:lang w:eastAsia="es-CO"/>
        </w:rPr>
      </w:pPr>
      <w:r>
        <w:rPr>
          <w:lang w:eastAsia="es-CO"/>
        </w:rPr>
        <w:t>Con esto, se puede validar que Node y el npm están correctamente instalados y se puede proseguir a realizar la construcción y configuración de proyectos</w:t>
      </w:r>
      <w:r w:rsidR="00086C9F">
        <w:rPr>
          <w:lang w:eastAsia="es-CO"/>
        </w:rPr>
        <w:t>.</w:t>
      </w:r>
    </w:p>
    <w:p w14:paraId="05A289A9" w14:textId="77777777" w:rsidR="003A41F4" w:rsidRDefault="003A41F4" w:rsidP="003A41F4">
      <w:pPr>
        <w:rPr>
          <w:lang w:eastAsia="es-CO"/>
        </w:rPr>
      </w:pPr>
    </w:p>
    <w:p w14:paraId="15DC18AC" w14:textId="457FC310" w:rsidR="000E752C" w:rsidRPr="00056F8B" w:rsidRDefault="00056F8B" w:rsidP="000E752C">
      <w:pPr>
        <w:pStyle w:val="Ttulo1"/>
        <w:rPr>
          <w:lang w:val="es-ES_tradnl"/>
        </w:rPr>
      </w:pPr>
      <w:bookmarkStart w:id="5" w:name="_Toc144451545"/>
      <w:r w:rsidRPr="00056F8B">
        <w:rPr>
          <w:lang w:val="es-ES_tradnl"/>
        </w:rPr>
        <w:t>Codificación web</w:t>
      </w:r>
      <w:bookmarkEnd w:id="5"/>
      <w:r w:rsidR="00885EB5" w:rsidRPr="00056F8B">
        <w:rPr>
          <w:lang w:val="es-ES_tradnl"/>
        </w:rPr>
        <w:t xml:space="preserve"> </w:t>
      </w:r>
    </w:p>
    <w:p w14:paraId="518585F0" w14:textId="77777777" w:rsidR="00FA47E0" w:rsidRPr="00FA47E0" w:rsidRDefault="00FA47E0" w:rsidP="00FA47E0">
      <w:pPr>
        <w:rPr>
          <w:lang w:val="es-ES_tradnl" w:eastAsia="es-CO"/>
        </w:rPr>
      </w:pPr>
      <w:r w:rsidRPr="00FA47E0">
        <w:rPr>
          <w:lang w:val="es-ES_tradnl" w:eastAsia="es-CO"/>
        </w:rPr>
        <w:t>El proceso de maquetación web es la transformación del diseño o prototipo a un producto web en un conjunto de archivos (html, css, js), de manera que serán desplegados (renderizados) por un navegador.</w:t>
      </w:r>
    </w:p>
    <w:p w14:paraId="0AA55A6B" w14:textId="77777777" w:rsidR="00FA47E0" w:rsidRPr="00FA47E0" w:rsidRDefault="00FA47E0" w:rsidP="00FA47E0">
      <w:pPr>
        <w:rPr>
          <w:lang w:val="es-ES_tradnl" w:eastAsia="es-CO"/>
        </w:rPr>
      </w:pPr>
      <w:r w:rsidRPr="00FA47E0">
        <w:rPr>
          <w:lang w:val="es-ES_tradnl" w:eastAsia="es-CO"/>
        </w:rPr>
        <w:t>La maquetación web es el proceso que consiste en tomar el prototipo gráfico, también denominado «layout» (con los requisitos estructurales y estéticos definidos y aprobados en un análisis inicial), y transformarlo en código html, css y js (estándares web), para que los navegadores puedan interpretarlo correctamente (Edición y maquetación de documentos web, 2012).</w:t>
      </w:r>
    </w:p>
    <w:p w14:paraId="3F429A24" w14:textId="77777777" w:rsidR="00FA47E0" w:rsidRPr="00D16DA1" w:rsidRDefault="00FA47E0" w:rsidP="00FA47E0">
      <w:pPr>
        <w:rPr>
          <w:b/>
          <w:bCs/>
          <w:lang w:val="es-ES_tradnl" w:eastAsia="es-CO"/>
        </w:rPr>
      </w:pPr>
      <w:r w:rsidRPr="00D16DA1">
        <w:rPr>
          <w:b/>
          <w:bCs/>
          <w:lang w:val="es-ES_tradnl" w:eastAsia="es-CO"/>
        </w:rPr>
        <w:t>Uso de estilos</w:t>
      </w:r>
    </w:p>
    <w:p w14:paraId="61AE484D" w14:textId="66F7528D" w:rsidR="00FA47E0" w:rsidRPr="00FA47E0" w:rsidRDefault="00FA47E0" w:rsidP="00FA47E0">
      <w:pPr>
        <w:rPr>
          <w:lang w:val="es-ES_tradnl" w:eastAsia="es-CO"/>
        </w:rPr>
      </w:pPr>
      <w:r w:rsidRPr="00FA47E0">
        <w:rPr>
          <w:lang w:val="es-ES_tradnl" w:eastAsia="es-CO"/>
        </w:rPr>
        <w:t>El uso de las hojas de estilo comprende aplicar cambios en las propiedades de los elementos html determinados en la maquetación o definición del diseño, esto es uno de los beneficios determinados por los frameworks CSS, que proporcionan una estructura html con la configuración predeterminada de los componentes. Es decir, que si se tiene un elemento tipo tarjeta, se usará, probablemente, el tag &lt;article&gt; o &lt;div</w:t>
      </w:r>
      <w:r w:rsidR="00FF0701" w:rsidRPr="00FA47E0">
        <w:rPr>
          <w:lang w:val="es-ES_tradnl" w:eastAsia="es-CO"/>
        </w:rPr>
        <w:t>&gt;,</w:t>
      </w:r>
      <w:r w:rsidRPr="00FA47E0">
        <w:rPr>
          <w:lang w:val="es-ES_tradnl" w:eastAsia="es-CO"/>
        </w:rPr>
        <w:t xml:space="preserve"> y se le aplicarán los estilos necesarios, ya sea color, tipografía, tamaño de letra, títulos, párrafos, etc.</w:t>
      </w:r>
    </w:p>
    <w:p w14:paraId="5E110798" w14:textId="77777777" w:rsidR="00FF0701" w:rsidRPr="00FA47E0" w:rsidRDefault="00FF0701" w:rsidP="002964CB">
      <w:pPr>
        <w:ind w:firstLine="0"/>
        <w:rPr>
          <w:lang w:val="es-ES_tradnl" w:eastAsia="es-CO"/>
        </w:rPr>
      </w:pPr>
    </w:p>
    <w:p w14:paraId="0407862A" w14:textId="77777777" w:rsidR="00FA47E0" w:rsidRPr="0094035D" w:rsidRDefault="00FA47E0" w:rsidP="00FA47E0">
      <w:pPr>
        <w:rPr>
          <w:b/>
          <w:bCs/>
          <w:i/>
          <w:iCs/>
          <w:lang w:val="en-US" w:eastAsia="es-CO"/>
        </w:rPr>
      </w:pPr>
      <w:r w:rsidRPr="0094035D">
        <w:rPr>
          <w:b/>
          <w:bCs/>
          <w:i/>
          <w:iCs/>
          <w:lang w:val="en-US" w:eastAsia="es-CO"/>
        </w:rPr>
        <w:t>Movie first design vs. Responsive web design</w:t>
      </w:r>
    </w:p>
    <w:p w14:paraId="76CA00BF" w14:textId="77777777" w:rsidR="00FA47E0" w:rsidRDefault="00FA47E0" w:rsidP="00FA47E0">
      <w:pPr>
        <w:rPr>
          <w:lang w:val="es-ES_tradnl" w:eastAsia="es-CO"/>
        </w:rPr>
      </w:pPr>
      <w:r w:rsidRPr="00FA47E0">
        <w:rPr>
          <w:lang w:val="es-ES_tradnl" w:eastAsia="es-CO"/>
        </w:rPr>
        <w:t xml:space="preserve">Algunos de los </w:t>
      </w:r>
      <w:r w:rsidRPr="00802E59">
        <w:rPr>
          <w:i/>
          <w:iCs/>
          <w:lang w:val="es-ES_tradnl" w:eastAsia="es-CO"/>
        </w:rPr>
        <w:t>frameworks</w:t>
      </w:r>
      <w:r w:rsidRPr="00FA47E0">
        <w:rPr>
          <w:lang w:val="es-ES_tradnl" w:eastAsia="es-CO"/>
        </w:rPr>
        <w:t xml:space="preserve"> CSS definían clases, con atributos y estructuras prediseñadas, con la finalidad de tener plantillas que se pudieran redimensionar de acuerdo con la pantalla del dispositivo en el cual se estuviera renderizando, a este tipo de diseños se les denomina adaptativos, es decir que, al minimizar la resolución, se minimiza el tamaño del contenido.</w:t>
      </w:r>
    </w:p>
    <w:p w14:paraId="7E18715D" w14:textId="77777777" w:rsidR="002964CB" w:rsidRDefault="002964CB" w:rsidP="00FA47E0">
      <w:pPr>
        <w:rPr>
          <w:lang w:val="es-ES_tradnl" w:eastAsia="es-CO"/>
        </w:rPr>
      </w:pPr>
    </w:p>
    <w:p w14:paraId="4D139EAD" w14:textId="77777777" w:rsidR="002964CB" w:rsidRPr="00FA47E0" w:rsidRDefault="002964CB" w:rsidP="00FA47E0">
      <w:pPr>
        <w:rPr>
          <w:lang w:val="es-ES_tradnl" w:eastAsia="es-CO"/>
        </w:rPr>
      </w:pPr>
    </w:p>
    <w:p w14:paraId="0DB292D1" w14:textId="5F69B6F5" w:rsidR="00FA47E0" w:rsidRPr="00FA47E0" w:rsidRDefault="00FA47E0" w:rsidP="009E417E">
      <w:pPr>
        <w:pStyle w:val="Figura"/>
        <w:rPr>
          <w:lang w:val="es-ES_tradnl"/>
        </w:rPr>
      </w:pPr>
      <w:r w:rsidRPr="00FA47E0">
        <w:rPr>
          <w:lang w:val="es-ES_tradnl"/>
        </w:rPr>
        <w:t>Métodos de diseño</w:t>
      </w:r>
    </w:p>
    <w:p w14:paraId="16B70524" w14:textId="4C2D8FCB" w:rsidR="00FA47E0" w:rsidRPr="00FA47E0" w:rsidRDefault="00802E59" w:rsidP="00802E59">
      <w:pPr>
        <w:jc w:val="center"/>
        <w:rPr>
          <w:lang w:val="es-ES_tradnl" w:eastAsia="es-CO"/>
        </w:rPr>
      </w:pPr>
      <w:r>
        <w:rPr>
          <w:noProof/>
        </w:rPr>
        <w:drawing>
          <wp:inline distT="0" distB="0" distL="0" distR="0" wp14:anchorId="7E48C821" wp14:editId="37471E3F">
            <wp:extent cx="5353050" cy="3012567"/>
            <wp:effectExtent l="0" t="0" r="0" b="0"/>
            <wp:docPr id="1258232779" name="Imagen 1" descr="Imagen que muestra el proceso de los métodos de diseño, los cuales son:&#10;Responsive Web Desing&#10;Mobile First Web De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2779" name="Imagen 1" descr="Imagen que muestra el proceso de los métodos de diseño, los cuales son:&#10;Responsive Web Desing&#10;Mobile First Web Des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2223" cy="3017729"/>
                    </a:xfrm>
                    <a:prstGeom prst="rect">
                      <a:avLst/>
                    </a:prstGeom>
                    <a:noFill/>
                    <a:ln>
                      <a:noFill/>
                    </a:ln>
                  </pic:spPr>
                </pic:pic>
              </a:graphicData>
            </a:graphic>
          </wp:inline>
        </w:drawing>
      </w:r>
    </w:p>
    <w:p w14:paraId="4F1904B9" w14:textId="77777777" w:rsidR="00FA47E0" w:rsidRPr="00FA47E0" w:rsidRDefault="00FA47E0" w:rsidP="00FA47E0">
      <w:pPr>
        <w:rPr>
          <w:lang w:val="es-ES_tradnl" w:eastAsia="es-CO"/>
        </w:rPr>
      </w:pPr>
      <w:r w:rsidRPr="00C61F73">
        <w:rPr>
          <w:b/>
          <w:bCs/>
          <w:i/>
          <w:iCs/>
          <w:lang w:val="es-ES_tradnl" w:eastAsia="es-CO"/>
        </w:rPr>
        <w:t>Mobile first</w:t>
      </w:r>
      <w:r w:rsidRPr="00FA47E0">
        <w:rPr>
          <w:lang w:val="es-ES_tradnl" w:eastAsia="es-CO"/>
        </w:rPr>
        <w:t>, «los móviles primero», consiste en realizar la maquetación teniendo en cuenta los dispositivos móviles, proporcionando la relación de pantalla de los móviles, las tablets y las pantallas de ordenador. Estos diseños están pensados para ser escalados de acuerdo con la dimensión de la pantalla en la que son renderizados, es decir, permitiendo cambiar el tamaño y estructura de un tipo a otro.</w:t>
      </w:r>
    </w:p>
    <w:p w14:paraId="0DD714D6" w14:textId="77777777" w:rsidR="00FA47E0" w:rsidRPr="00FA47E0" w:rsidRDefault="00FA47E0" w:rsidP="00FA47E0">
      <w:pPr>
        <w:rPr>
          <w:lang w:val="es-ES_tradnl" w:eastAsia="es-CO"/>
        </w:rPr>
      </w:pPr>
    </w:p>
    <w:p w14:paraId="0F47113D" w14:textId="77777777" w:rsidR="00FA47E0" w:rsidRPr="00FA47E0" w:rsidRDefault="00FA47E0" w:rsidP="00FA47E0">
      <w:pPr>
        <w:rPr>
          <w:lang w:val="es-ES_tradnl" w:eastAsia="es-CO"/>
        </w:rPr>
      </w:pPr>
      <w:r w:rsidRPr="00FA47E0">
        <w:rPr>
          <w:lang w:val="es-ES_tradnl" w:eastAsia="es-CO"/>
        </w:rPr>
        <w:t>Algunos de los frameworks CSS son:</w:t>
      </w:r>
    </w:p>
    <w:p w14:paraId="764261E5" w14:textId="51E33745" w:rsidR="00FA47E0" w:rsidRPr="00FA47E0" w:rsidRDefault="00FA47E0" w:rsidP="00FA47E0">
      <w:pPr>
        <w:rPr>
          <w:lang w:val="es-ES_tradnl" w:eastAsia="es-CO"/>
        </w:rPr>
      </w:pPr>
      <w:r w:rsidRPr="00C61F73">
        <w:rPr>
          <w:b/>
          <w:bCs/>
          <w:lang w:val="es-ES_tradnl" w:eastAsia="es-CO"/>
        </w:rPr>
        <w:t>Bootstrap CSS</w:t>
      </w:r>
      <w:r w:rsidR="00C61F73">
        <w:rPr>
          <w:b/>
          <w:bCs/>
          <w:lang w:val="es-ES_tradnl" w:eastAsia="es-CO"/>
        </w:rPr>
        <w:t xml:space="preserve">: </w:t>
      </w:r>
      <w:r w:rsidR="00C61F73">
        <w:rPr>
          <w:lang w:val="es-ES_tradnl" w:eastAsia="es-CO"/>
        </w:rPr>
        <w:t>e</w:t>
      </w:r>
      <w:r w:rsidRPr="00FA47E0">
        <w:rPr>
          <w:lang w:val="es-ES_tradnl" w:eastAsia="es-CO"/>
        </w:rPr>
        <w:t>s un conjunto de archivos y herramientas de CSS, de código abierto, utilizado específicamente para la maquetación y desarrollo web. Se puede organizar y dar forma a un sitio web dando uso a los estilos y las características determinadas en el mismo; estas librerías están determinadas por el código estructural en html, los estilos en CSS y código funcional en JavaScript. Algunos de los componentes desarrollados son: ventanas modales, menús, cuadros, botones, formularios, es decir, los elementos que necesitas para maquetar una página.</w:t>
      </w:r>
    </w:p>
    <w:p w14:paraId="6BB294D6" w14:textId="6F44A375" w:rsidR="00FA47E0" w:rsidRPr="00FA47E0" w:rsidRDefault="00C61F73" w:rsidP="00C61F73">
      <w:pPr>
        <w:jc w:val="center"/>
        <w:rPr>
          <w:lang w:val="es-ES_tradnl" w:eastAsia="es-CO"/>
        </w:rPr>
      </w:pPr>
      <w:r>
        <w:rPr>
          <w:noProof/>
        </w:rPr>
        <w:drawing>
          <wp:inline distT="0" distB="0" distL="0" distR="0" wp14:anchorId="2C8B8895" wp14:editId="15E135E9">
            <wp:extent cx="4781550" cy="3309492"/>
            <wp:effectExtent l="0" t="0" r="0" b="5715"/>
            <wp:docPr id="1332444555" name="Imagen 2" descr="Imagen que muestra el proceso Bootstrap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44555" name="Imagen 2" descr="Imagen que muestra el proceso Bootstrap CS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1208" cy="3323098"/>
                    </a:xfrm>
                    <a:prstGeom prst="rect">
                      <a:avLst/>
                    </a:prstGeom>
                    <a:noFill/>
                    <a:ln>
                      <a:noFill/>
                    </a:ln>
                  </pic:spPr>
                </pic:pic>
              </a:graphicData>
            </a:graphic>
          </wp:inline>
        </w:drawing>
      </w:r>
    </w:p>
    <w:p w14:paraId="131426C6" w14:textId="77777777" w:rsidR="00FA47E0" w:rsidRPr="00FA47E0" w:rsidRDefault="00FA47E0" w:rsidP="00FA47E0">
      <w:pPr>
        <w:rPr>
          <w:lang w:val="es-ES_tradnl" w:eastAsia="es-CO"/>
        </w:rPr>
      </w:pPr>
      <w:r w:rsidRPr="00FA47E0">
        <w:rPr>
          <w:lang w:val="es-ES_tradnl" w:eastAsia="es-CO"/>
        </w:rPr>
        <w:t>Bootstrap permite crear interfaces de usuario limpias y adaptables a dispositivos y pantallas de cada tamaño, algunas de sus principales características son:</w:t>
      </w:r>
    </w:p>
    <w:p w14:paraId="7C299608" w14:textId="77777777" w:rsidR="00FA47E0" w:rsidRPr="003710C8" w:rsidRDefault="00FA47E0" w:rsidP="003710C8">
      <w:pPr>
        <w:pStyle w:val="Prrafodelista"/>
        <w:numPr>
          <w:ilvl w:val="0"/>
          <w:numId w:val="489"/>
        </w:numPr>
        <w:rPr>
          <w:lang w:val="es-ES_tradnl" w:eastAsia="es-CO"/>
        </w:rPr>
      </w:pPr>
      <w:r w:rsidRPr="003710C8">
        <w:rPr>
          <w:lang w:val="es-ES_tradnl" w:eastAsia="es-CO"/>
        </w:rPr>
        <w:t>Documentación y soporte amplio con HTML5 y CSS3, que permite un uso flexible.</w:t>
      </w:r>
    </w:p>
    <w:p w14:paraId="23C62137" w14:textId="77777777" w:rsidR="00FA47E0" w:rsidRPr="003710C8" w:rsidRDefault="00FA47E0" w:rsidP="003710C8">
      <w:pPr>
        <w:pStyle w:val="Prrafodelista"/>
        <w:numPr>
          <w:ilvl w:val="0"/>
          <w:numId w:val="489"/>
        </w:numPr>
        <w:rPr>
          <w:lang w:val="es-ES_tradnl" w:eastAsia="es-CO"/>
        </w:rPr>
      </w:pPr>
      <w:r w:rsidRPr="003710C8">
        <w:rPr>
          <w:lang w:val="es-ES_tradnl" w:eastAsia="es-CO"/>
        </w:rPr>
        <w:t>Un sistema Grillas (o GRID) que permite diseñar usando unas grillas de 12 columnas, donde se pueden establecer contenidos. Esto permite construir contenido responsive de forma fácil, intuitiva y rápida.</w:t>
      </w:r>
    </w:p>
    <w:p w14:paraId="0D7A817E" w14:textId="77777777" w:rsidR="00FA47E0" w:rsidRDefault="00FA47E0" w:rsidP="003710C8">
      <w:pPr>
        <w:pStyle w:val="Prrafodelista"/>
        <w:numPr>
          <w:ilvl w:val="0"/>
          <w:numId w:val="489"/>
        </w:numPr>
        <w:rPr>
          <w:lang w:val="es-ES_tradnl" w:eastAsia="es-CO"/>
        </w:rPr>
      </w:pPr>
      <w:r w:rsidRPr="003710C8">
        <w:rPr>
          <w:lang w:val="es-ES_tradnl" w:eastAsia="es-CO"/>
        </w:rPr>
        <w:t>Compatible con la mayoría de los navegadores.</w:t>
      </w:r>
    </w:p>
    <w:p w14:paraId="1D5A7A58" w14:textId="77777777" w:rsidR="002964CB" w:rsidRDefault="002964CB" w:rsidP="002964CB">
      <w:pPr>
        <w:rPr>
          <w:lang w:val="es-ES_tradnl" w:eastAsia="es-CO"/>
        </w:rPr>
      </w:pPr>
    </w:p>
    <w:p w14:paraId="5CB81EFD" w14:textId="77777777" w:rsidR="002964CB" w:rsidRPr="002964CB" w:rsidRDefault="002964CB" w:rsidP="002964CB">
      <w:pPr>
        <w:rPr>
          <w:lang w:val="es-ES_tradnl" w:eastAsia="es-CO"/>
        </w:rPr>
      </w:pPr>
    </w:p>
    <w:p w14:paraId="739E3BB8" w14:textId="77777777" w:rsidR="00FA47E0" w:rsidRPr="003710C8" w:rsidRDefault="00FA47E0" w:rsidP="00FA47E0">
      <w:pPr>
        <w:rPr>
          <w:b/>
          <w:bCs/>
          <w:lang w:val="es-ES_tradnl" w:eastAsia="es-CO"/>
        </w:rPr>
      </w:pPr>
      <w:r w:rsidRPr="003710C8">
        <w:rPr>
          <w:b/>
          <w:bCs/>
          <w:lang w:val="es-ES_tradnl" w:eastAsia="es-CO"/>
        </w:rPr>
        <w:t>Material Design</w:t>
      </w:r>
    </w:p>
    <w:p w14:paraId="1B1067A1" w14:textId="55E06007" w:rsidR="00FA47E0" w:rsidRPr="00FA47E0" w:rsidRDefault="00FA47E0" w:rsidP="00FA47E0">
      <w:pPr>
        <w:rPr>
          <w:lang w:val="es-ES_tradnl" w:eastAsia="es-CO"/>
        </w:rPr>
      </w:pPr>
      <w:r w:rsidRPr="00FA47E0">
        <w:rPr>
          <w:lang w:val="es-ES_tradnl" w:eastAsia="es-CO"/>
        </w:rPr>
        <w:t xml:space="preserve">Es un tipo de diseño creado por Google, establecido desde junio de 2014, orientado específicamente para aplicaciones nativas Android desde la versión Lollipop. Se ha publicado una guía (disponible en </w:t>
      </w:r>
      <w:hyperlink r:id="rId46" w:history="1">
        <w:r w:rsidR="003710C8" w:rsidRPr="003710C8">
          <w:rPr>
            <w:rStyle w:val="Hipervnculo"/>
            <w:b/>
            <w:bCs/>
            <w:lang w:val="es-ES_tradnl" w:eastAsia="es-CO"/>
          </w:rPr>
          <w:t>Enlace de la página web</w:t>
        </w:r>
      </w:hyperlink>
      <w:r w:rsidRPr="00FA47E0">
        <w:rPr>
          <w:lang w:val="es-ES_tradnl" w:eastAsia="es-CO"/>
        </w:rPr>
        <w:t>) para que se realicen aplicaciones web; los ítems propuestos son:</w:t>
      </w:r>
    </w:p>
    <w:p w14:paraId="24297765" w14:textId="77777777" w:rsidR="00FA47E0" w:rsidRPr="003710C8" w:rsidRDefault="00FA47E0" w:rsidP="003710C8">
      <w:pPr>
        <w:pStyle w:val="Prrafodelista"/>
        <w:numPr>
          <w:ilvl w:val="0"/>
          <w:numId w:val="490"/>
        </w:numPr>
        <w:rPr>
          <w:lang w:val="es-ES_tradnl" w:eastAsia="es-CO"/>
        </w:rPr>
      </w:pPr>
      <w:r w:rsidRPr="003710C8">
        <w:rPr>
          <w:lang w:val="es-ES_tradnl" w:eastAsia="es-CO"/>
        </w:rPr>
        <w:t>Uso de lenguaje visual, en conjunto con principios de buen diseño.</w:t>
      </w:r>
    </w:p>
    <w:p w14:paraId="642624B5" w14:textId="77777777" w:rsidR="00FA47E0" w:rsidRPr="003710C8" w:rsidRDefault="00FA47E0" w:rsidP="003710C8">
      <w:pPr>
        <w:pStyle w:val="Prrafodelista"/>
        <w:numPr>
          <w:ilvl w:val="0"/>
          <w:numId w:val="490"/>
        </w:numPr>
        <w:rPr>
          <w:lang w:val="es-ES_tradnl" w:eastAsia="es-CO"/>
        </w:rPr>
      </w:pPr>
      <w:r w:rsidRPr="003710C8">
        <w:rPr>
          <w:lang w:val="es-ES_tradnl" w:eastAsia="es-CO"/>
        </w:rPr>
        <w:t>Ser una línea de diseño que permita una experiencia uniforme en diferentes plataformas y dispositivos, tales como pantallas táctiles, control de voz, etc.</w:t>
      </w:r>
    </w:p>
    <w:p w14:paraId="12ABBDC6" w14:textId="77777777" w:rsidR="00FA47E0" w:rsidRPr="00FA47E0" w:rsidRDefault="00FA47E0" w:rsidP="00FA47E0">
      <w:pPr>
        <w:rPr>
          <w:lang w:val="es-ES_tradnl" w:eastAsia="es-CO"/>
        </w:rPr>
      </w:pPr>
      <w:r w:rsidRPr="00FA47E0">
        <w:rPr>
          <w:lang w:val="es-ES_tradnl" w:eastAsia="es-CO"/>
        </w:rPr>
        <w:t>Se presentan también los tres principios fundamentales:</w:t>
      </w:r>
    </w:p>
    <w:p w14:paraId="76A91E87" w14:textId="77777777" w:rsidR="003710C8" w:rsidRDefault="00FA47E0" w:rsidP="003710C8">
      <w:pPr>
        <w:pStyle w:val="Prrafodelista"/>
        <w:numPr>
          <w:ilvl w:val="0"/>
          <w:numId w:val="491"/>
        </w:numPr>
        <w:ind w:left="1418"/>
        <w:rPr>
          <w:b/>
          <w:bCs/>
          <w:lang w:val="es-ES_tradnl" w:eastAsia="es-CO"/>
        </w:rPr>
      </w:pPr>
      <w:r w:rsidRPr="003710C8">
        <w:rPr>
          <w:b/>
          <w:bCs/>
          <w:lang w:val="es-ES_tradnl" w:eastAsia="es-CO"/>
        </w:rPr>
        <w:t>Lo material como una metáfora</w:t>
      </w:r>
    </w:p>
    <w:p w14:paraId="27EAC466" w14:textId="77777777" w:rsidR="003710C8" w:rsidRDefault="00FA47E0" w:rsidP="003710C8">
      <w:pPr>
        <w:pStyle w:val="Prrafodelista"/>
        <w:numPr>
          <w:ilvl w:val="0"/>
          <w:numId w:val="0"/>
        </w:numPr>
        <w:ind w:left="1418"/>
        <w:rPr>
          <w:lang w:val="es-ES_tradnl" w:eastAsia="es-CO"/>
        </w:rPr>
      </w:pPr>
      <w:r w:rsidRPr="003710C8">
        <w:rPr>
          <w:lang w:val="es-ES_tradnl" w:eastAsia="es-CO"/>
        </w:rPr>
        <w:t>Como lo material está unido a la realidad, fusionándose con el espacio, el tiempo y el movimiento, está ligado a la realidad táctil, es por esto que se puede integrar con la tecnología, haciendo uso de la creatividad y la imaginación.</w:t>
      </w:r>
    </w:p>
    <w:p w14:paraId="7FF5FAE2" w14:textId="77777777" w:rsidR="003710C8" w:rsidRDefault="00FA47E0" w:rsidP="003710C8">
      <w:pPr>
        <w:pStyle w:val="Prrafodelista"/>
        <w:numPr>
          <w:ilvl w:val="0"/>
          <w:numId w:val="0"/>
        </w:numPr>
        <w:ind w:left="1418"/>
        <w:rPr>
          <w:lang w:val="es-ES_tradnl" w:eastAsia="es-CO"/>
        </w:rPr>
      </w:pPr>
      <w:r w:rsidRPr="00FA47E0">
        <w:rPr>
          <w:lang w:val="es-ES_tradnl" w:eastAsia="es-CO"/>
        </w:rPr>
        <w:t>Los bordes y superficies de las cosas materiales entregan pistas visuales basadas en la realidad. El uso de atributos familiares al mundo real ayuda al usuario a entender las posibilidades de lo que se puede hacer con cada elemento presente en la interfaz. Para lograr esto, se deben presentar los principios superficie, luz y movimiento, como elementos principales para transmitir cómo los objetos existen y están dispuestos a interactuar uno con el otro o con el usuario.</w:t>
      </w:r>
    </w:p>
    <w:p w14:paraId="5CDC518B" w14:textId="51067652" w:rsidR="00FA47E0" w:rsidRPr="003710C8" w:rsidRDefault="00FA47E0" w:rsidP="009E417E">
      <w:pPr>
        <w:pStyle w:val="Figura"/>
        <w:rPr>
          <w:lang w:val="es-ES_tradnl"/>
        </w:rPr>
      </w:pPr>
      <w:r w:rsidRPr="00FA47E0">
        <w:rPr>
          <w:lang w:val="es-ES_tradnl"/>
        </w:rPr>
        <w:t>Materiales</w:t>
      </w:r>
    </w:p>
    <w:p w14:paraId="0B311B7D" w14:textId="7AF2D106" w:rsidR="00FA47E0" w:rsidRPr="00FA47E0" w:rsidRDefault="003710C8" w:rsidP="003710C8">
      <w:pPr>
        <w:jc w:val="center"/>
        <w:rPr>
          <w:lang w:val="es-ES_tradnl" w:eastAsia="es-CO"/>
        </w:rPr>
      </w:pPr>
      <w:r>
        <w:rPr>
          <w:noProof/>
        </w:rPr>
        <w:drawing>
          <wp:inline distT="0" distB="0" distL="0" distR="0" wp14:anchorId="5049C765" wp14:editId="31EF6D45">
            <wp:extent cx="1847850" cy="1857375"/>
            <wp:effectExtent l="0" t="0" r="0" b="9525"/>
            <wp:docPr id="1382865791" name="Imagen 1" descr="Imagen alusiva a los mate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5791" name="Imagen 1" descr="Imagen alusiva a los materiales."/>
                    <pic:cNvPicPr/>
                  </pic:nvPicPr>
                  <pic:blipFill>
                    <a:blip r:embed="rId47"/>
                    <a:stretch>
                      <a:fillRect/>
                    </a:stretch>
                  </pic:blipFill>
                  <pic:spPr>
                    <a:xfrm>
                      <a:off x="0" y="0"/>
                      <a:ext cx="1847850" cy="1857375"/>
                    </a:xfrm>
                    <a:prstGeom prst="rect">
                      <a:avLst/>
                    </a:prstGeom>
                  </pic:spPr>
                </pic:pic>
              </a:graphicData>
            </a:graphic>
          </wp:inline>
        </w:drawing>
      </w:r>
    </w:p>
    <w:p w14:paraId="5048552E" w14:textId="46B6A8DE" w:rsidR="00FA47E0" w:rsidRDefault="00FA47E0" w:rsidP="003710C8">
      <w:pPr>
        <w:pStyle w:val="Prrafodelista"/>
        <w:numPr>
          <w:ilvl w:val="0"/>
          <w:numId w:val="491"/>
        </w:numPr>
        <w:ind w:left="1418"/>
        <w:rPr>
          <w:b/>
          <w:bCs/>
          <w:lang w:val="es-ES_tradnl" w:eastAsia="es-CO"/>
        </w:rPr>
      </w:pPr>
      <w:r w:rsidRPr="003710C8">
        <w:rPr>
          <w:b/>
          <w:bCs/>
          <w:lang w:val="es-ES_tradnl" w:eastAsia="es-CO"/>
        </w:rPr>
        <w:t>Llamativo e intencional</w:t>
      </w:r>
    </w:p>
    <w:p w14:paraId="4D2C3150" w14:textId="77777777" w:rsidR="003710C8" w:rsidRPr="003710C8" w:rsidRDefault="003710C8" w:rsidP="003710C8">
      <w:pPr>
        <w:ind w:left="1418" w:firstLine="0"/>
        <w:rPr>
          <w:lang w:val="es-ES_tradnl" w:eastAsia="es-CO"/>
        </w:rPr>
      </w:pPr>
      <w:r w:rsidRPr="003710C8">
        <w:rPr>
          <w:lang w:val="es-ES_tradnl" w:eastAsia="es-CO"/>
        </w:rPr>
        <w:t>Todos los elementos visuales son diseñados por los conceptos de la teoría del diseño, como el uso del color, los espacios en blanco, sombras, el sistema de tabla de datos, etc. Todos estos elementos ayudan a determinar la jerarquía y lectura visual.</w:t>
      </w:r>
    </w:p>
    <w:p w14:paraId="6CAD05FF" w14:textId="64030284" w:rsidR="003710C8" w:rsidRPr="003710C8" w:rsidRDefault="003710C8" w:rsidP="009E417E">
      <w:pPr>
        <w:pStyle w:val="Figura"/>
        <w:rPr>
          <w:lang w:val="es-ES_tradnl"/>
        </w:rPr>
      </w:pPr>
      <w:r w:rsidRPr="003710C8">
        <w:rPr>
          <w:lang w:val="es-ES_tradnl"/>
        </w:rPr>
        <w:t>Diseño de componentes</w:t>
      </w:r>
    </w:p>
    <w:p w14:paraId="44CC04B1" w14:textId="5121A43D" w:rsidR="003710C8" w:rsidRPr="003710C8" w:rsidRDefault="003710C8" w:rsidP="003710C8">
      <w:pPr>
        <w:ind w:left="1418" w:firstLine="0"/>
        <w:jc w:val="center"/>
        <w:rPr>
          <w:lang w:val="es-ES_tradnl" w:eastAsia="es-CO"/>
        </w:rPr>
      </w:pPr>
      <w:r>
        <w:rPr>
          <w:noProof/>
        </w:rPr>
        <w:drawing>
          <wp:inline distT="0" distB="0" distL="0" distR="0" wp14:anchorId="12A696A6" wp14:editId="6B425523">
            <wp:extent cx="4162425" cy="908165"/>
            <wp:effectExtent l="0" t="0" r="0" b="6350"/>
            <wp:docPr id="1814499369" name="Imagen 1" descr="Imagen alusiva al diseño de componentes, la cual contiene la siguiente información:&#10;&#10;+ Butt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9369" name="Imagen 1" descr="Imagen alusiva al diseño de componentes, la cual contiene la siguiente información:&#10;&#10;+ Button Button"/>
                    <pic:cNvPicPr/>
                  </pic:nvPicPr>
                  <pic:blipFill>
                    <a:blip r:embed="rId48"/>
                    <a:stretch>
                      <a:fillRect/>
                    </a:stretch>
                  </pic:blipFill>
                  <pic:spPr>
                    <a:xfrm>
                      <a:off x="0" y="0"/>
                      <a:ext cx="4173500" cy="910581"/>
                    </a:xfrm>
                    <a:prstGeom prst="rect">
                      <a:avLst/>
                    </a:prstGeom>
                  </pic:spPr>
                </pic:pic>
              </a:graphicData>
            </a:graphic>
          </wp:inline>
        </w:drawing>
      </w:r>
    </w:p>
    <w:p w14:paraId="61DCDA48" w14:textId="77777777" w:rsidR="003710C8" w:rsidRPr="003710C8" w:rsidRDefault="003710C8" w:rsidP="003710C8">
      <w:pPr>
        <w:ind w:left="1418" w:firstLine="0"/>
        <w:rPr>
          <w:lang w:val="es-ES_tradnl" w:eastAsia="es-CO"/>
        </w:rPr>
      </w:pPr>
    </w:p>
    <w:p w14:paraId="70AEF025" w14:textId="77777777" w:rsidR="003710C8" w:rsidRPr="003710C8" w:rsidRDefault="003710C8" w:rsidP="003710C8">
      <w:pPr>
        <w:ind w:left="1418" w:firstLine="0"/>
        <w:rPr>
          <w:lang w:val="es-ES_tradnl" w:eastAsia="es-CO"/>
        </w:rPr>
      </w:pPr>
      <w:r w:rsidRPr="003710C8">
        <w:rPr>
          <w:lang w:val="es-ES_tradnl" w:eastAsia="es-CO"/>
        </w:rPr>
        <w:t>El sistema de color de Material Design ayuda a aplicar color a las interfaces de usuario de una manera simplificada. En este sistema, el diseñador define un color como primario y otro como secundario, para representar el tema de su marca. Las variaciones de oscuras y claras para cada color se aplican a la interfaz de usuario de diferentes formas de manera preestablecida.</w:t>
      </w:r>
    </w:p>
    <w:p w14:paraId="5D573101" w14:textId="2CD0CA59" w:rsidR="003710C8" w:rsidRPr="003710C8" w:rsidRDefault="003710C8" w:rsidP="009E417E">
      <w:pPr>
        <w:pStyle w:val="Figura"/>
        <w:rPr>
          <w:lang w:val="es-ES_tradnl"/>
        </w:rPr>
      </w:pPr>
      <w:r w:rsidRPr="003710C8">
        <w:rPr>
          <w:lang w:val="es-ES_tradnl"/>
        </w:rPr>
        <w:t>Manejo de colores</w:t>
      </w:r>
    </w:p>
    <w:p w14:paraId="1246D196" w14:textId="3F5BABAB" w:rsidR="003710C8" w:rsidRPr="003710C8" w:rsidRDefault="009F4599" w:rsidP="009F4599">
      <w:pPr>
        <w:pStyle w:val="Prrafodelista"/>
        <w:numPr>
          <w:ilvl w:val="0"/>
          <w:numId w:val="0"/>
        </w:numPr>
        <w:ind w:left="1418"/>
        <w:jc w:val="center"/>
        <w:rPr>
          <w:lang w:val="es-ES_tradnl" w:eastAsia="es-CO"/>
        </w:rPr>
      </w:pPr>
      <w:r>
        <w:rPr>
          <w:noProof/>
        </w:rPr>
        <w:drawing>
          <wp:inline distT="0" distB="0" distL="0" distR="0" wp14:anchorId="3AD58C13" wp14:editId="0C4F85CD">
            <wp:extent cx="3914775" cy="1892858"/>
            <wp:effectExtent l="0" t="0" r="0" b="0"/>
            <wp:docPr id="1416346993" name="Imagen 1" descr="Imagen alusiva al maneo de colores, la cual contiene diferentes tonalida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6993" name="Imagen 1" descr="Imagen alusiva al maneo de colores, la cual contiene diferentes tonalidades. "/>
                    <pic:cNvPicPr/>
                  </pic:nvPicPr>
                  <pic:blipFill>
                    <a:blip r:embed="rId49"/>
                    <a:stretch>
                      <a:fillRect/>
                    </a:stretch>
                  </pic:blipFill>
                  <pic:spPr>
                    <a:xfrm>
                      <a:off x="0" y="0"/>
                      <a:ext cx="3920760" cy="1895752"/>
                    </a:xfrm>
                    <a:prstGeom prst="rect">
                      <a:avLst/>
                    </a:prstGeom>
                  </pic:spPr>
                </pic:pic>
              </a:graphicData>
            </a:graphic>
          </wp:inline>
        </w:drawing>
      </w:r>
    </w:p>
    <w:p w14:paraId="4F1627C5" w14:textId="77777777" w:rsidR="009F4599" w:rsidRDefault="00FA47E0" w:rsidP="009F4599">
      <w:pPr>
        <w:pStyle w:val="Prrafodelista"/>
        <w:numPr>
          <w:ilvl w:val="0"/>
          <w:numId w:val="491"/>
        </w:numPr>
        <w:ind w:left="1418"/>
        <w:rPr>
          <w:b/>
          <w:bCs/>
          <w:lang w:val="es-ES_tradnl" w:eastAsia="es-CO"/>
        </w:rPr>
      </w:pPr>
      <w:r w:rsidRPr="009F4599">
        <w:rPr>
          <w:b/>
          <w:bCs/>
          <w:lang w:val="es-ES_tradnl" w:eastAsia="es-CO"/>
        </w:rPr>
        <w:t>El movimiento otorga significado</w:t>
      </w:r>
    </w:p>
    <w:p w14:paraId="0C306492" w14:textId="77777777" w:rsidR="009F4599" w:rsidRDefault="009F4599" w:rsidP="009F4599">
      <w:pPr>
        <w:pStyle w:val="Prrafodelista"/>
        <w:numPr>
          <w:ilvl w:val="0"/>
          <w:numId w:val="0"/>
        </w:numPr>
        <w:ind w:left="1418"/>
        <w:rPr>
          <w:lang w:val="es-ES_tradnl" w:eastAsia="es-CO"/>
        </w:rPr>
      </w:pPr>
      <w:r w:rsidRPr="009F4599">
        <w:rPr>
          <w:lang w:val="es-ES_tradnl" w:eastAsia="es-CO"/>
        </w:rPr>
        <w:t>En una aplicación web o móvil, una animación capta la atención de los usuarios, sin embargo, es deseable que estas animaciones no interrumpan la experiencia de usuario. De esta forma, es deseable que exista relación entre las animaciones y la propia esencia del sitio web o aplicación, por ejemplo, el efecto de presionar el botón, la experiencia real de desplazar un elemento.</w:t>
      </w:r>
    </w:p>
    <w:p w14:paraId="09749073" w14:textId="516E3692" w:rsidR="00FA47E0" w:rsidRPr="009F4599" w:rsidRDefault="009F4599" w:rsidP="009F4599">
      <w:pPr>
        <w:pStyle w:val="Prrafodelista"/>
        <w:numPr>
          <w:ilvl w:val="0"/>
          <w:numId w:val="0"/>
        </w:numPr>
        <w:ind w:left="1418"/>
        <w:rPr>
          <w:b/>
          <w:bCs/>
          <w:lang w:val="es-ES_tradnl" w:eastAsia="es-CO"/>
        </w:rPr>
      </w:pPr>
      <w:r w:rsidRPr="009F4599">
        <w:rPr>
          <w:lang w:val="es-ES_tradnl" w:eastAsia="es-CO"/>
        </w:rPr>
        <w:t>Para Google, el movimiento enfatiza el papel del usuario como el actor principal de la interacción con la máquina y el que dirige los movimientos en dicha interacción. Las acciones del usuario tienen el poder de cambiar el diseño o disposición de los elementos. Es así que los elementos de la interfaz son presentados al usuario sin interferir con la experiencia de usuario, incluso cuando dichos elementos se transforman y reorganizan.</w:t>
      </w:r>
    </w:p>
    <w:p w14:paraId="5225A832" w14:textId="77777777" w:rsidR="00FA47E0" w:rsidRPr="00FA47E0" w:rsidRDefault="00FA47E0" w:rsidP="00FA47E0">
      <w:pPr>
        <w:rPr>
          <w:lang w:val="es-ES_tradnl" w:eastAsia="es-CO"/>
        </w:rPr>
      </w:pPr>
      <w:r w:rsidRPr="00FA47E0">
        <w:rPr>
          <w:lang w:val="es-ES_tradnl" w:eastAsia="es-CO"/>
        </w:rPr>
        <w:t>En conclusión, Material Design es una propuesta de diseño novedosa y que se está incorporando en las nuevas versiones de Android. Los principios del Material Design van guiados a mejorar la experiencia de usuario teniendo en cuenta las últimas tecnologías. Tenga en cuenta:</w:t>
      </w:r>
    </w:p>
    <w:p w14:paraId="09B27762" w14:textId="3696CAE0" w:rsidR="00FA47E0" w:rsidRPr="00FA47E0" w:rsidRDefault="00FF3694" w:rsidP="00FF3694">
      <w:pPr>
        <w:jc w:val="center"/>
        <w:rPr>
          <w:lang w:val="es-ES_tradnl" w:eastAsia="es-CO"/>
        </w:rPr>
      </w:pPr>
      <w:r>
        <w:rPr>
          <w:noProof/>
        </w:rPr>
        <w:drawing>
          <wp:inline distT="0" distB="0" distL="0" distR="0" wp14:anchorId="252E0065" wp14:editId="2D585A84">
            <wp:extent cx="5791200" cy="3376458"/>
            <wp:effectExtent l="0" t="0" r="0" b="0"/>
            <wp:docPr id="877333404" name="Imagen 3" descr="Imagen que explica el proceso de Material Design, el cual consiste en lo siguiente:&#10;&#10;Validación de interfaz de usuario&#10;La validación y verificación de la interfaz del usuario es recomendable que se realice en tres puntos del proceso, que son: &#10;&#10;En el análisis:  las interfaces deben responder a los requisitos funcionales definidos en el proceso de captura y análisis de requisitos.&#10;En el diseño: las interfaces diseñadas deben garantizar la calidad en la presentación, esto es: que sea fácilmente identificable la funcionalidad de cada componente presente, en especial, aquellos que están dispuestos para lograr la interacción con el usuario.&#10;En la funcionalidad: durante las pruebas, donde básicamente se prueba ejecutando la aplicación, de lo que tratarán otras unidades temá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3404" name="Imagen 3" descr="Imagen que explica el proceso de Material Design, el cual consiste en lo siguiente:&#10;&#10;Validación de interfaz de usuario&#10;La validación y verificación de la interfaz del usuario es recomendable que se realice en tres puntos del proceso, que son: &#10;&#10;En el análisis:  las interfaces deben responder a los requisitos funcionales definidos en el proceso de captura y análisis de requisitos.&#10;En el diseño: las interfaces diseñadas deben garantizar la calidad en la presentación, esto es: que sea fácilmente identificable la funcionalidad de cada componente presente, en especial, aquellos que están dispuestos para lograr la interacción con el usuario.&#10;En la funcionalidad: durante las pruebas, donde básicamente se prueba ejecutando la aplicación, de lo que tratarán otras unidades temática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2353" cy="3382960"/>
                    </a:xfrm>
                    <a:prstGeom prst="rect">
                      <a:avLst/>
                    </a:prstGeom>
                    <a:noFill/>
                    <a:ln>
                      <a:noFill/>
                    </a:ln>
                  </pic:spPr>
                </pic:pic>
              </a:graphicData>
            </a:graphic>
          </wp:inline>
        </w:drawing>
      </w:r>
    </w:p>
    <w:p w14:paraId="2F52B88C" w14:textId="77777777" w:rsidR="00FA47E0" w:rsidRPr="00FA47E0" w:rsidRDefault="00FA47E0" w:rsidP="00FA47E0">
      <w:pPr>
        <w:rPr>
          <w:lang w:val="es-ES_tradnl" w:eastAsia="es-CO"/>
        </w:rPr>
      </w:pPr>
      <w:r w:rsidRPr="00FA47E0">
        <w:rPr>
          <w:lang w:val="es-ES_tradnl" w:eastAsia="es-CO"/>
        </w:rPr>
        <w:t>Los objetivos que se obtienen con las pruebas de interfaz son:</w:t>
      </w:r>
    </w:p>
    <w:p w14:paraId="7C3B91A3" w14:textId="77777777" w:rsidR="00FA47E0" w:rsidRPr="00C76BFF" w:rsidRDefault="00FA47E0" w:rsidP="00C76BFF">
      <w:pPr>
        <w:pStyle w:val="Prrafodelista"/>
        <w:numPr>
          <w:ilvl w:val="0"/>
          <w:numId w:val="492"/>
        </w:numPr>
        <w:rPr>
          <w:lang w:val="es-ES_tradnl" w:eastAsia="es-CO"/>
        </w:rPr>
      </w:pPr>
      <w:r w:rsidRPr="00C76BFF">
        <w:rPr>
          <w:lang w:val="es-ES_tradnl" w:eastAsia="es-CO"/>
        </w:rPr>
        <w:t>Las características que tiene la interfaz deben probarse para asegurar que las reglas del diseño, la estética y el contenido visual estén a disposición del usuario sin lugar a errores.</w:t>
      </w:r>
    </w:p>
    <w:p w14:paraId="3A0E68AF" w14:textId="77777777" w:rsidR="00FA47E0" w:rsidRPr="00C76BFF" w:rsidRDefault="00FA47E0" w:rsidP="00C76BFF">
      <w:pPr>
        <w:pStyle w:val="Prrafodelista"/>
        <w:numPr>
          <w:ilvl w:val="0"/>
          <w:numId w:val="492"/>
        </w:numPr>
        <w:rPr>
          <w:lang w:val="es-ES_tradnl" w:eastAsia="es-CO"/>
        </w:rPr>
      </w:pPr>
      <w:r w:rsidRPr="00C76BFF">
        <w:rPr>
          <w:lang w:val="es-ES_tradnl" w:eastAsia="es-CO"/>
        </w:rPr>
        <w:t>Los elementos individuales de la interfaz deben probarse de forma unitaria (por ejemplo, se prueba HTML dinámico, cgi, carrito de compras, etc.) y, con especial cuidado, aquellos que manipulan la presentación de datos y componentes visuales.</w:t>
      </w:r>
    </w:p>
    <w:p w14:paraId="1557E1C3" w14:textId="77777777" w:rsidR="00FA47E0" w:rsidRPr="00C76BFF" w:rsidRDefault="00FA47E0" w:rsidP="00C76BFF">
      <w:pPr>
        <w:pStyle w:val="Prrafodelista"/>
        <w:numPr>
          <w:ilvl w:val="0"/>
          <w:numId w:val="492"/>
        </w:numPr>
        <w:rPr>
          <w:lang w:val="es-ES_tradnl" w:eastAsia="es-CO"/>
        </w:rPr>
      </w:pPr>
      <w:r w:rsidRPr="00C76BFF">
        <w:rPr>
          <w:lang w:val="es-ES_tradnl" w:eastAsia="es-CO"/>
        </w:rPr>
        <w:t>La interfaz debe probarse frente a cada historia de usuario o caso de uso, para descubrir errores semánticos y facilidad de uso por parte del usuario.</w:t>
      </w:r>
    </w:p>
    <w:p w14:paraId="335BC6E7" w14:textId="77777777" w:rsidR="00FA47E0" w:rsidRPr="00C76BFF" w:rsidRDefault="00FA47E0" w:rsidP="00C76BFF">
      <w:pPr>
        <w:pStyle w:val="Prrafodelista"/>
        <w:numPr>
          <w:ilvl w:val="0"/>
          <w:numId w:val="492"/>
        </w:numPr>
        <w:rPr>
          <w:lang w:val="es-ES_tradnl" w:eastAsia="es-CO"/>
        </w:rPr>
      </w:pPr>
      <w:r w:rsidRPr="00C76BFF">
        <w:rPr>
          <w:lang w:val="es-ES_tradnl" w:eastAsia="es-CO"/>
        </w:rPr>
        <w:t>La interfaz debe probarse dentro de una diversidad de ambientes para asegurar su compatibilidad (celular, tablets, pantallas, smart tv, etc.).</w:t>
      </w:r>
    </w:p>
    <w:p w14:paraId="5323CE1C" w14:textId="311B8D5E" w:rsidR="00FA47E0" w:rsidRPr="00FA47E0" w:rsidRDefault="00FA47E0" w:rsidP="00FA47E0">
      <w:pPr>
        <w:rPr>
          <w:lang w:val="es-ES_tradnl" w:eastAsia="es-CO"/>
        </w:rPr>
      </w:pPr>
      <w:r w:rsidRPr="00714DCF">
        <w:rPr>
          <w:b/>
          <w:bCs/>
          <w:lang w:val="es-ES_tradnl" w:eastAsia="es-CO"/>
        </w:rPr>
        <w:t>Pruebas semánticas:</w:t>
      </w:r>
      <w:r w:rsidRPr="00FA47E0">
        <w:rPr>
          <w:lang w:val="es-ES_tradnl" w:eastAsia="es-CO"/>
        </w:rPr>
        <w:t xml:space="preserve"> </w:t>
      </w:r>
      <w:r w:rsidR="00714DCF">
        <w:rPr>
          <w:lang w:val="es-ES_tradnl" w:eastAsia="es-CO"/>
        </w:rPr>
        <w:t>m</w:t>
      </w:r>
      <w:r w:rsidRPr="00FA47E0">
        <w:rPr>
          <w:lang w:val="es-ES_tradnl" w:eastAsia="es-CO"/>
        </w:rPr>
        <w:t>ientras se prueba cada historia de usuario o caso de uso, se revisa la información en pantalla o display que el usuario obtendrá, especialmente, en los menús y formularios, que sea entendible y coherente con el usuario y el contexto en que esté empleado el sistema.</w:t>
      </w:r>
    </w:p>
    <w:p w14:paraId="5E9E5141" w14:textId="4FC45C4C" w:rsidR="00FA47E0" w:rsidRPr="00256F1A" w:rsidRDefault="00FA47E0" w:rsidP="00FA47E0">
      <w:pPr>
        <w:rPr>
          <w:b/>
          <w:bCs/>
          <w:lang w:val="es-ES_tradnl" w:eastAsia="es-CO"/>
        </w:rPr>
      </w:pPr>
      <w:r w:rsidRPr="00256F1A">
        <w:rPr>
          <w:b/>
          <w:bCs/>
          <w:lang w:val="es-ES_tradnl" w:eastAsia="es-CO"/>
        </w:rPr>
        <w:t xml:space="preserve">Por ejemplo: </w:t>
      </w:r>
      <w:r w:rsidR="001D7A6A" w:rsidRPr="00256F1A">
        <w:rPr>
          <w:b/>
          <w:bCs/>
          <w:lang w:val="es-ES_tradnl" w:eastAsia="es-CO"/>
        </w:rPr>
        <w:t>e</w:t>
      </w:r>
      <w:r w:rsidRPr="00256F1A">
        <w:rPr>
          <w:b/>
          <w:bCs/>
          <w:lang w:val="es-ES_tradnl" w:eastAsia="es-CO"/>
        </w:rPr>
        <w:t>l usuario operador no debe ver información solo permitida para los administradores.</w:t>
      </w:r>
    </w:p>
    <w:p w14:paraId="69DA30A9" w14:textId="77777777" w:rsidR="00FA47E0" w:rsidRDefault="00FA47E0" w:rsidP="00FA47E0">
      <w:pPr>
        <w:rPr>
          <w:lang w:val="es-ES_tradnl" w:eastAsia="es-CO"/>
        </w:rPr>
      </w:pPr>
      <w:r w:rsidRPr="00FA47E0">
        <w:rPr>
          <w:lang w:val="es-ES_tradnl" w:eastAsia="es-CO"/>
        </w:rPr>
        <w:t>Una vez probada cada historia de usuario o caso de uso de forma unitaria para cada mecanismo de la interfaz, se continúa con la prueba semántica, esta evalúa cuán bien el diseño se preocupa de los usuarios y su interacción con el sistema, ofreciendo una dirección clara al siguiente paso del proceso informático u opciones disponibles dentro del flujo de operaciones del sistema, manteniendo consistencia de lenguaje y enfoque.</w:t>
      </w:r>
    </w:p>
    <w:p w14:paraId="2166A505" w14:textId="77777777" w:rsidR="00256F1A" w:rsidRPr="00FA47E0" w:rsidRDefault="00256F1A" w:rsidP="002964CB">
      <w:pPr>
        <w:ind w:firstLine="0"/>
        <w:rPr>
          <w:lang w:val="es-ES_tradnl" w:eastAsia="es-CO"/>
        </w:rPr>
      </w:pPr>
    </w:p>
    <w:p w14:paraId="7289BA74" w14:textId="0CDA1C13" w:rsidR="00FA47E0" w:rsidRPr="009E417E" w:rsidRDefault="00FA47E0" w:rsidP="00256F1A">
      <w:pPr>
        <w:pStyle w:val="Ttulo2"/>
      </w:pPr>
      <w:bookmarkStart w:id="6" w:name="_Toc144451546"/>
      <w:r w:rsidRPr="009E417E">
        <w:t>Creación proyecto Node.js</w:t>
      </w:r>
      <w:bookmarkEnd w:id="6"/>
    </w:p>
    <w:p w14:paraId="28C2E609" w14:textId="77777777" w:rsidR="00FA47E0" w:rsidRDefault="00FA47E0" w:rsidP="00FA47E0">
      <w:pPr>
        <w:rPr>
          <w:lang w:val="es-ES_tradnl" w:eastAsia="es-CO"/>
        </w:rPr>
      </w:pPr>
      <w:r w:rsidRPr="00FA47E0">
        <w:rPr>
          <w:lang w:val="es-ES_tradnl" w:eastAsia="es-CO"/>
        </w:rPr>
        <w:t>Una de las primeras diferencias entre JavaScript y NodeJs es el concepto de Módulo, el cual contiene variables, funciones, objetos, que son exportados para ser usados en otras implementaciones.</w:t>
      </w:r>
    </w:p>
    <w:p w14:paraId="22367CF1" w14:textId="77777777" w:rsidR="002964CB" w:rsidRPr="00FA47E0" w:rsidRDefault="002964CB" w:rsidP="00FA47E0">
      <w:pPr>
        <w:rPr>
          <w:lang w:val="es-ES_tradnl" w:eastAsia="es-CO"/>
        </w:rPr>
      </w:pPr>
    </w:p>
    <w:p w14:paraId="7F78EA96" w14:textId="77777777" w:rsidR="00FA47E0" w:rsidRPr="00FA47E0" w:rsidRDefault="00FA47E0" w:rsidP="00FA47E0">
      <w:pPr>
        <w:rPr>
          <w:lang w:val="es-ES_tradnl" w:eastAsia="es-CO"/>
        </w:rPr>
      </w:pPr>
      <w:r w:rsidRPr="009722D0">
        <w:rPr>
          <w:lang w:val="es-ES_tradnl" w:eastAsia="es-CO"/>
        </w:rPr>
        <w:t>De esta manera, lo anterior se puede retomar a partir de.</w:t>
      </w:r>
    </w:p>
    <w:p w14:paraId="2CCCDF58" w14:textId="476FD409" w:rsidR="00FA47E0" w:rsidRPr="009722D0" w:rsidRDefault="009722D0" w:rsidP="009E417E">
      <w:pPr>
        <w:jc w:val="center"/>
        <w:rPr>
          <w:rStyle w:val="Hipervnculo"/>
          <w:b/>
          <w:bCs/>
          <w:lang w:val="es-ES_tradnl" w:eastAsia="es-CO"/>
        </w:rPr>
      </w:pPr>
      <w:r>
        <w:rPr>
          <w:b/>
          <w:bCs/>
          <w:lang w:val="es-ES_tradnl" w:eastAsia="es-CO"/>
        </w:rPr>
        <w:fldChar w:fldCharType="begin"/>
      </w:r>
      <w:r>
        <w:rPr>
          <w:b/>
          <w:bCs/>
          <w:lang w:val="es-ES_tradnl" w:eastAsia="es-CO"/>
        </w:rPr>
        <w:instrText>HYPERLINK "https://www.youtube.com/embed/uvy0tDSvV_w?si=0wr_WveORFd_SB1V"</w:instrText>
      </w:r>
      <w:r>
        <w:rPr>
          <w:b/>
          <w:bCs/>
          <w:lang w:val="es-ES_tradnl" w:eastAsia="es-CO"/>
        </w:rPr>
      </w:r>
      <w:r>
        <w:rPr>
          <w:b/>
          <w:bCs/>
          <w:lang w:val="es-ES_tradnl" w:eastAsia="es-CO"/>
        </w:rPr>
        <w:fldChar w:fldCharType="separate"/>
      </w:r>
      <w:r w:rsidR="009E417E" w:rsidRPr="009722D0">
        <w:rPr>
          <w:rStyle w:val="Hipervnculo"/>
          <w:b/>
          <w:bCs/>
          <w:lang w:val="es-ES_tradnl" w:eastAsia="es-CO"/>
        </w:rPr>
        <w:t>Enlace del video</w:t>
      </w:r>
    </w:p>
    <w:p w14:paraId="4AA10756" w14:textId="5E6A546E" w:rsidR="00FA47E0" w:rsidRPr="00FA47E0" w:rsidRDefault="009722D0" w:rsidP="00FA47E0">
      <w:pPr>
        <w:rPr>
          <w:lang w:val="es-ES_tradnl" w:eastAsia="es-CO"/>
        </w:rPr>
      </w:pPr>
      <w:r>
        <w:rPr>
          <w:b/>
          <w:bCs/>
          <w:lang w:val="es-ES_tradnl" w:eastAsia="es-CO"/>
        </w:rPr>
        <w:fldChar w:fldCharType="end"/>
      </w:r>
      <w:r w:rsidR="00FA47E0" w:rsidRPr="00FA47E0">
        <w:rPr>
          <w:lang w:val="es-ES_tradnl" w:eastAsia="es-CO"/>
        </w:rPr>
        <w:t>Para entender esto un poco más, creemos el siguiente archivo.</w:t>
      </w:r>
    </w:p>
    <w:p w14:paraId="5BFF338E" w14:textId="77777777" w:rsidR="009E417E" w:rsidRPr="00FA47E0" w:rsidRDefault="009E417E" w:rsidP="009E417E">
      <w:pPr>
        <w:pStyle w:val="Figura"/>
        <w:rPr>
          <w:lang w:val="es-ES_tradnl"/>
        </w:rPr>
      </w:pPr>
      <w:r w:rsidRPr="00FA47E0">
        <w:rPr>
          <w:lang w:val="es-ES_tradnl"/>
        </w:rPr>
        <w:t>Creación modulo matemáticas en Node.js</w:t>
      </w:r>
    </w:p>
    <w:p w14:paraId="60472217" w14:textId="00CF6392" w:rsidR="009E417E" w:rsidRDefault="009E417E" w:rsidP="009E417E">
      <w:pPr>
        <w:jc w:val="center"/>
        <w:rPr>
          <w:lang w:val="es-ES_tradnl" w:eastAsia="es-CO"/>
        </w:rPr>
      </w:pPr>
      <w:r>
        <w:rPr>
          <w:noProof/>
        </w:rPr>
        <w:drawing>
          <wp:inline distT="0" distB="0" distL="0" distR="0" wp14:anchorId="2C16A1B5" wp14:editId="10495368">
            <wp:extent cx="4191000" cy="1648919"/>
            <wp:effectExtent l="0" t="0" r="0" b="8890"/>
            <wp:docPr id="1185022481" name="Imagen 4" descr="Imagen que relaciona la creación modulo matemáticas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2481" name="Imagen 4" descr="Imagen que relaciona la creación modulo matemáticas en Node.j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8148" cy="1655666"/>
                    </a:xfrm>
                    <a:prstGeom prst="rect">
                      <a:avLst/>
                    </a:prstGeom>
                    <a:noFill/>
                    <a:ln>
                      <a:noFill/>
                    </a:ln>
                  </pic:spPr>
                </pic:pic>
              </a:graphicData>
            </a:graphic>
          </wp:inline>
        </w:drawing>
      </w:r>
    </w:p>
    <w:p w14:paraId="5868A06A" w14:textId="23F3B448" w:rsidR="00FA47E0" w:rsidRDefault="00FA47E0" w:rsidP="00FA47E0">
      <w:pPr>
        <w:rPr>
          <w:lang w:val="es-ES_tradnl" w:eastAsia="es-CO"/>
        </w:rPr>
      </w:pPr>
      <w:r w:rsidRPr="00FA47E0">
        <w:rPr>
          <w:lang w:val="es-ES_tradnl" w:eastAsia="es-CO"/>
        </w:rPr>
        <w:t>A diferencia de los archivos js de JavaScript, en NodeJs no es requerido un documento HTML para ser ejecutado, sino, por el contrario, se usa el intérprete de NodeJs. En el archivo creado, se definirán algunas funciones básicas y constantes.</w:t>
      </w:r>
    </w:p>
    <w:p w14:paraId="6E4D2E9A" w14:textId="77777777" w:rsidR="009E417E" w:rsidRPr="00FA47E0" w:rsidRDefault="009E417E" w:rsidP="00FA47E0">
      <w:pPr>
        <w:rPr>
          <w:lang w:val="es-ES_tradnl" w:eastAsia="es-CO"/>
        </w:rPr>
      </w:pPr>
    </w:p>
    <w:p w14:paraId="44B48618" w14:textId="30628E51" w:rsidR="00FA47E0" w:rsidRPr="00FA47E0" w:rsidRDefault="00FA47E0" w:rsidP="009E417E">
      <w:pPr>
        <w:pStyle w:val="Figura"/>
        <w:rPr>
          <w:lang w:val="es-ES_tradnl"/>
        </w:rPr>
      </w:pPr>
      <w:r w:rsidRPr="00FA47E0">
        <w:rPr>
          <w:lang w:val="es-ES_tradnl"/>
        </w:rPr>
        <w:t>Definición de funciones y constantes en modulo Node.js</w:t>
      </w:r>
    </w:p>
    <w:p w14:paraId="12DB4953" w14:textId="77777777" w:rsidR="00FA47E0" w:rsidRPr="0094035D" w:rsidRDefault="00FA47E0" w:rsidP="00FA47E0">
      <w:pPr>
        <w:rPr>
          <w:lang w:val="en-US" w:eastAsia="es-CO"/>
        </w:rPr>
      </w:pPr>
      <w:r w:rsidRPr="0094035D">
        <w:rPr>
          <w:lang w:val="en-US" w:eastAsia="es-CO"/>
        </w:rPr>
        <w:t>matematicas.js</w:t>
      </w:r>
    </w:p>
    <w:p w14:paraId="58CC172F"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1  const PI = 3.1416</w:t>
      </w:r>
    </w:p>
    <w:p w14:paraId="28A253C6"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 xml:space="preserve">2  </w:t>
      </w:r>
    </w:p>
    <w:p w14:paraId="76748EDF"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3  function sumar(x1,x2) {</w:t>
      </w:r>
    </w:p>
    <w:p w14:paraId="7099E6D6"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4    return x1+x2</w:t>
      </w:r>
    </w:p>
    <w:p w14:paraId="5B399A40"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5  }</w:t>
      </w:r>
    </w:p>
    <w:p w14:paraId="4BDF627D"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 xml:space="preserve">6  </w:t>
      </w:r>
    </w:p>
    <w:p w14:paraId="53D23C10"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7  function restar(x1,x2) {</w:t>
      </w:r>
    </w:p>
    <w:p w14:paraId="435705CF"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8    return x1-x2</w:t>
      </w:r>
    </w:p>
    <w:p w14:paraId="7C86A16D"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9  }</w:t>
      </w:r>
    </w:p>
    <w:p w14:paraId="53EBBA86"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 xml:space="preserve">10 </w:t>
      </w:r>
    </w:p>
    <w:p w14:paraId="155F7E20"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11 exports.PI = PI</w:t>
      </w:r>
    </w:p>
    <w:p w14:paraId="0B764421"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12 exports.sumar = sumar</w:t>
      </w:r>
    </w:p>
    <w:p w14:paraId="532069CC"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13 exports.restar = restar</w:t>
      </w:r>
    </w:p>
    <w:p w14:paraId="1E993903" w14:textId="6F80C6F8" w:rsidR="009E417E" w:rsidRDefault="00FA47E0" w:rsidP="002964CB">
      <w:pPr>
        <w:rPr>
          <w:lang w:val="es-ES_tradnl" w:eastAsia="es-CO"/>
        </w:rPr>
      </w:pPr>
      <w:r w:rsidRPr="00FA47E0">
        <w:rPr>
          <w:lang w:val="es-ES_tradnl" w:eastAsia="es-CO"/>
        </w:rPr>
        <w:t>En la parte inferior de la definición del módulo, se puede observar que se exportan los elementos, tales como las funciones y las constantes. Luego de definido el módulo, este podrá ser usado en otra sección del código, es decir, todo lo que fue exportado podrá ser reutilizado; si se requiere de alguna función interna del módulo y que no sea visible en otras secciones, solo basta con no exportarlo, pero podrá ser usado al interior del módulo en otra función.</w:t>
      </w:r>
    </w:p>
    <w:p w14:paraId="0F071A51" w14:textId="77777777" w:rsidR="009E417E" w:rsidRPr="00FA47E0" w:rsidRDefault="009E417E" w:rsidP="00FA47E0">
      <w:pPr>
        <w:rPr>
          <w:lang w:val="es-ES_tradnl" w:eastAsia="es-CO"/>
        </w:rPr>
      </w:pPr>
    </w:p>
    <w:p w14:paraId="5BC53F20" w14:textId="65A03D2A" w:rsidR="00FA47E0" w:rsidRPr="00FA47E0" w:rsidRDefault="00FA47E0" w:rsidP="009E417E">
      <w:pPr>
        <w:pStyle w:val="Figura"/>
        <w:rPr>
          <w:lang w:val="es-ES_tradnl"/>
        </w:rPr>
      </w:pPr>
      <w:r w:rsidRPr="00FA47E0">
        <w:rPr>
          <w:lang w:val="es-ES_tradnl"/>
        </w:rPr>
        <w:t>Creación de archivo para importar módulo</w:t>
      </w:r>
    </w:p>
    <w:p w14:paraId="3913A071" w14:textId="0FE0AAC4" w:rsidR="00FA47E0" w:rsidRPr="00FA47E0" w:rsidRDefault="009E417E" w:rsidP="009E417E">
      <w:pPr>
        <w:jc w:val="center"/>
        <w:rPr>
          <w:lang w:val="es-ES_tradnl" w:eastAsia="es-CO"/>
        </w:rPr>
      </w:pPr>
      <w:r>
        <w:rPr>
          <w:noProof/>
        </w:rPr>
        <w:drawing>
          <wp:inline distT="0" distB="0" distL="0" distR="0" wp14:anchorId="455DB4B5" wp14:editId="1049F593">
            <wp:extent cx="3409950" cy="1636776"/>
            <wp:effectExtent l="0" t="0" r="0" b="1905"/>
            <wp:docPr id="2109024554" name="Imagen 5" descr="Imagen que representa la creación de archivo para importar mó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4554" name="Imagen 5" descr="Imagen que representa la creación de archivo para importar módul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7435" cy="1640369"/>
                    </a:xfrm>
                    <a:prstGeom prst="rect">
                      <a:avLst/>
                    </a:prstGeom>
                    <a:noFill/>
                    <a:ln>
                      <a:noFill/>
                    </a:ln>
                  </pic:spPr>
                </pic:pic>
              </a:graphicData>
            </a:graphic>
          </wp:inline>
        </w:drawing>
      </w:r>
    </w:p>
    <w:p w14:paraId="0DB7EA53" w14:textId="77777777" w:rsidR="00FA47E0" w:rsidRPr="00FA47E0" w:rsidRDefault="00FA47E0" w:rsidP="00FA47E0">
      <w:pPr>
        <w:rPr>
          <w:lang w:val="es-ES_tradnl" w:eastAsia="es-CO"/>
        </w:rPr>
      </w:pPr>
      <w:r w:rsidRPr="00FA47E0">
        <w:rPr>
          <w:lang w:val="es-ES_tradnl" w:eastAsia="es-CO"/>
        </w:rPr>
        <w:t>En el archivo example.js, se realiza la importación del módulo construido, llamado matematicas.js, en el cual se podrá hacer uso de las funcionalidades exportadas, empleando, de esta manera, el concepto de reutilización de código.</w:t>
      </w:r>
    </w:p>
    <w:p w14:paraId="509BCEEE" w14:textId="37433E79" w:rsidR="00FA47E0" w:rsidRPr="00FA47E0" w:rsidRDefault="00FA47E0" w:rsidP="009E417E">
      <w:pPr>
        <w:pStyle w:val="Figura"/>
        <w:rPr>
          <w:lang w:val="es-ES_tradnl"/>
        </w:rPr>
      </w:pPr>
      <w:r w:rsidRPr="00FA47E0">
        <w:rPr>
          <w:lang w:val="es-ES_tradnl"/>
        </w:rPr>
        <w:t>Implementación de funcionalidad importando módulo</w:t>
      </w:r>
    </w:p>
    <w:p w14:paraId="315F3D4B" w14:textId="77777777" w:rsidR="00FA47E0" w:rsidRPr="0094035D" w:rsidRDefault="00FA47E0" w:rsidP="009E417E">
      <w:pPr>
        <w:spacing w:before="0" w:after="0"/>
        <w:rPr>
          <w:rFonts w:ascii="Consolas" w:hAnsi="Consolas"/>
          <w:sz w:val="24"/>
          <w:szCs w:val="20"/>
          <w:lang w:val="en-US" w:eastAsia="es-CO"/>
        </w:rPr>
      </w:pPr>
      <w:r w:rsidRPr="0094035D">
        <w:rPr>
          <w:rFonts w:ascii="Consolas" w:hAnsi="Consolas"/>
          <w:sz w:val="24"/>
          <w:szCs w:val="20"/>
          <w:lang w:val="en-US" w:eastAsia="es-CO"/>
        </w:rPr>
        <w:t>1  const mat = require('./matematicas')</w:t>
      </w:r>
    </w:p>
    <w:p w14:paraId="2DBF3F90"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 xml:space="preserve">2  </w:t>
      </w:r>
    </w:p>
    <w:p w14:paraId="1CF63E92"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3  console.log('La suma de 2+2= ' + mat.sumar(2,2))</w:t>
      </w:r>
    </w:p>
    <w:p w14:paraId="2DCB36EA"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4  console.log('La resta de 4-1= ' + mat.restar(4,1))</w:t>
      </w:r>
    </w:p>
    <w:p w14:paraId="68067A9C" w14:textId="77777777" w:rsidR="00FA47E0" w:rsidRPr="009E417E" w:rsidRDefault="00FA47E0" w:rsidP="009E417E">
      <w:pPr>
        <w:spacing w:before="0" w:after="0"/>
        <w:rPr>
          <w:rFonts w:ascii="Consolas" w:hAnsi="Consolas"/>
          <w:sz w:val="24"/>
          <w:szCs w:val="20"/>
          <w:lang w:val="es-ES_tradnl" w:eastAsia="es-CO"/>
        </w:rPr>
      </w:pPr>
      <w:r w:rsidRPr="009E417E">
        <w:rPr>
          <w:rFonts w:ascii="Consolas" w:hAnsi="Consolas"/>
          <w:sz w:val="24"/>
          <w:szCs w:val="20"/>
          <w:lang w:val="es-ES_tradnl" w:eastAsia="es-CO"/>
        </w:rPr>
        <w:t>5  console.log('El valor de PI= ' + mat.PI)</w:t>
      </w:r>
    </w:p>
    <w:p w14:paraId="5B9A9713" w14:textId="77777777" w:rsidR="00FA47E0" w:rsidRPr="00FA47E0" w:rsidRDefault="00FA47E0" w:rsidP="00FA47E0">
      <w:pPr>
        <w:rPr>
          <w:lang w:val="es-ES_tradnl" w:eastAsia="es-CO"/>
        </w:rPr>
      </w:pPr>
      <w:r w:rsidRPr="00FA47E0">
        <w:rPr>
          <w:lang w:val="es-ES_tradnl" w:eastAsia="es-CO"/>
        </w:rPr>
        <w:t>Para ejecutar el bloque de código de NodeJs, se requiere ingresar a la consola CMD y navegar hasta donde está almacenado el archivo fuente; posteriormente, con el prefijo node, buscar el archivo que se quiere implementar.</w:t>
      </w:r>
    </w:p>
    <w:p w14:paraId="4660A238" w14:textId="77777777" w:rsidR="00F86E20" w:rsidRPr="00FA47E0" w:rsidRDefault="00F86E20" w:rsidP="002964CB">
      <w:pPr>
        <w:ind w:firstLine="0"/>
        <w:rPr>
          <w:lang w:val="es-ES_tradnl" w:eastAsia="es-CO"/>
        </w:rPr>
      </w:pPr>
    </w:p>
    <w:p w14:paraId="7D6EE94F" w14:textId="7F90F375" w:rsidR="00FA47E0" w:rsidRPr="00FA47E0" w:rsidRDefault="00FA47E0" w:rsidP="00F86E20">
      <w:pPr>
        <w:pStyle w:val="Figura"/>
        <w:rPr>
          <w:lang w:val="es-ES_tradnl"/>
        </w:rPr>
      </w:pPr>
      <w:r w:rsidRPr="00FA47E0">
        <w:rPr>
          <w:lang w:val="es-ES_tradnl"/>
        </w:rPr>
        <w:t>Ejecución de funcionalidad desde CMD</w:t>
      </w:r>
    </w:p>
    <w:p w14:paraId="22F97EC0" w14:textId="436288CC" w:rsidR="00FA47E0" w:rsidRPr="00FA47E0" w:rsidRDefault="00F86E20" w:rsidP="00F86E20">
      <w:pPr>
        <w:jc w:val="center"/>
        <w:rPr>
          <w:lang w:val="es-ES_tradnl" w:eastAsia="es-CO"/>
        </w:rPr>
      </w:pPr>
      <w:r>
        <w:rPr>
          <w:noProof/>
        </w:rPr>
        <w:drawing>
          <wp:inline distT="0" distB="0" distL="0" distR="0" wp14:anchorId="22C62E27" wp14:editId="76126112">
            <wp:extent cx="4305300" cy="1882348"/>
            <wp:effectExtent l="0" t="0" r="0" b="3810"/>
            <wp:docPr id="398177062" name="Imagen 6" descr="Imagen que representa la ejecución de funcionalidad desde 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77062" name="Imagen 6" descr="Imagen que representa la ejecución de funcionalidad desde CM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5774" cy="1886928"/>
                    </a:xfrm>
                    <a:prstGeom prst="rect">
                      <a:avLst/>
                    </a:prstGeom>
                    <a:noFill/>
                    <a:ln>
                      <a:noFill/>
                    </a:ln>
                  </pic:spPr>
                </pic:pic>
              </a:graphicData>
            </a:graphic>
          </wp:inline>
        </w:drawing>
      </w:r>
    </w:p>
    <w:p w14:paraId="4EFFF7F6" w14:textId="77777777" w:rsidR="00FA47E0" w:rsidRPr="00FA47E0" w:rsidRDefault="00FA47E0" w:rsidP="00FA47E0">
      <w:pPr>
        <w:rPr>
          <w:lang w:val="es-ES_tradnl" w:eastAsia="es-CO"/>
        </w:rPr>
      </w:pPr>
      <w:r w:rsidRPr="00FA47E0">
        <w:rPr>
          <w:lang w:val="es-ES_tradnl" w:eastAsia="es-CO"/>
        </w:rPr>
        <w:t>Cabe resaltar que, en la actualidad, hay muchos frameworks, con componentes y módulos con funcionalidades genéricas desarrolladas previamente por empresas u otros desarrolladores, lo cual busca optimizar y agilizar el desarrollo de aplicaciones.</w:t>
      </w:r>
    </w:p>
    <w:p w14:paraId="2668AF84" w14:textId="77777777" w:rsidR="00FA47E0" w:rsidRDefault="00FA47E0" w:rsidP="00FA47E0">
      <w:pPr>
        <w:rPr>
          <w:lang w:val="es-ES_tradnl" w:eastAsia="es-CO"/>
        </w:rPr>
      </w:pPr>
      <w:r w:rsidRPr="00FA47E0">
        <w:rPr>
          <w:lang w:val="es-ES_tradnl" w:eastAsia="es-CO"/>
        </w:rPr>
        <w:t>También se pueden consumir módulos definidos en el core de Node.js; entre estos módulos, se pueden destacar los siguientes: os, http, fs, net, url, path, dns, process, entre otros más.</w:t>
      </w:r>
    </w:p>
    <w:p w14:paraId="459D9B87" w14:textId="77777777" w:rsidR="002964CB" w:rsidRPr="00FA47E0" w:rsidRDefault="002964CB" w:rsidP="00FA47E0">
      <w:pPr>
        <w:rPr>
          <w:lang w:val="es-ES_tradnl" w:eastAsia="es-CO"/>
        </w:rPr>
      </w:pPr>
    </w:p>
    <w:p w14:paraId="4B599A94" w14:textId="4891C398" w:rsidR="00FA47E0" w:rsidRPr="00FA47E0" w:rsidRDefault="00FA47E0" w:rsidP="00771A11">
      <w:pPr>
        <w:pStyle w:val="Figura"/>
        <w:rPr>
          <w:lang w:val="es-ES_tradnl"/>
        </w:rPr>
      </w:pPr>
      <w:r w:rsidRPr="00FA47E0">
        <w:rPr>
          <w:lang w:val="es-ES_tradnl"/>
        </w:rPr>
        <w:t>Consumo de componente del core</w:t>
      </w:r>
    </w:p>
    <w:p w14:paraId="62A561F1"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1  const os = require('os')</w:t>
      </w:r>
    </w:p>
    <w:p w14:paraId="7DAB3C54"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 xml:space="preserve">2  </w:t>
      </w:r>
    </w:p>
    <w:p w14:paraId="2D36644B"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3  console.log('Sistema operativo: ' + os.platform())</w:t>
      </w:r>
    </w:p>
    <w:p w14:paraId="1AB25BCD"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4  console.log('Versión del sistema operativo: ' + os.release())</w:t>
      </w:r>
    </w:p>
    <w:p w14:paraId="4778970C"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5  console.log('Memoria total: ' + os.totalmen() + ' bytes')</w:t>
      </w:r>
    </w:p>
    <w:p w14:paraId="78477D73"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6  console.log('Memoria libre: ' + os.freemen() + ' bytes')</w:t>
      </w:r>
    </w:p>
    <w:p w14:paraId="69A499AA"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7  console.log('Arquitectura CPU: ' + os.arch)</w:t>
      </w:r>
    </w:p>
    <w:p w14:paraId="6AA7F662"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8  console.log('Número de procesadores lógicos ' + os.cpus().length)</w:t>
      </w:r>
    </w:p>
    <w:p w14:paraId="48A3EF75"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9  os.cpus().forEach(cpu =&gt; {</w:t>
      </w:r>
    </w:p>
    <w:p w14:paraId="54263DE2"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10   console.log('Nombre: ' + cpu.model)</w:t>
      </w:r>
    </w:p>
    <w:p w14:paraId="5A20F3E5"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11   console.log('Núcleos: ' + cpu.cores)</w:t>
      </w:r>
    </w:p>
    <w:p w14:paraId="3D398E81" w14:textId="77777777" w:rsidR="00FA47E0" w:rsidRPr="00771A11" w:rsidRDefault="00FA47E0" w:rsidP="00771A11">
      <w:pPr>
        <w:spacing w:before="0" w:after="0"/>
        <w:rPr>
          <w:rFonts w:ascii="Consolas" w:hAnsi="Consolas"/>
          <w:sz w:val="24"/>
          <w:szCs w:val="20"/>
          <w:lang w:val="es-ES_tradnl" w:eastAsia="es-CO"/>
        </w:rPr>
      </w:pPr>
      <w:r w:rsidRPr="00771A11">
        <w:rPr>
          <w:rFonts w:ascii="Consolas" w:hAnsi="Consolas"/>
          <w:sz w:val="24"/>
          <w:szCs w:val="20"/>
          <w:lang w:val="es-ES_tradnl" w:eastAsia="es-CO"/>
        </w:rPr>
        <w:t>12 })</w:t>
      </w:r>
    </w:p>
    <w:p w14:paraId="641CBD6F" w14:textId="77777777" w:rsidR="00FA47E0" w:rsidRPr="00FA47E0" w:rsidRDefault="00FA47E0" w:rsidP="00FA47E0">
      <w:pPr>
        <w:rPr>
          <w:lang w:val="es-ES_tradnl" w:eastAsia="es-CO"/>
        </w:rPr>
      </w:pPr>
      <w:r w:rsidRPr="00FA47E0">
        <w:rPr>
          <w:lang w:val="es-ES_tradnl" w:eastAsia="es-CO"/>
        </w:rPr>
        <w:t>Como se puede apreciar en el anterior ejemplo, se incorpora el módulo ‘os’, este permite obtener información del sistema operativo en el cual está corriendo Node.js.</w:t>
      </w:r>
    </w:p>
    <w:p w14:paraId="2B41C2CF" w14:textId="3850B188" w:rsidR="00FA47E0" w:rsidRPr="00FA47E0" w:rsidRDefault="00FA47E0" w:rsidP="00771A11">
      <w:pPr>
        <w:pStyle w:val="Figura"/>
        <w:rPr>
          <w:lang w:val="es-ES_tradnl"/>
        </w:rPr>
      </w:pPr>
      <w:r w:rsidRPr="00FA47E0">
        <w:rPr>
          <w:lang w:val="es-ES_tradnl"/>
        </w:rPr>
        <w:t>Resultado de consumo módulo ‘os’</w:t>
      </w:r>
    </w:p>
    <w:p w14:paraId="14DB4F73" w14:textId="2BCB7662" w:rsidR="00FA47E0" w:rsidRPr="00FA47E0" w:rsidRDefault="00771A11" w:rsidP="00771A11">
      <w:pPr>
        <w:jc w:val="center"/>
        <w:rPr>
          <w:lang w:val="es-ES_tradnl" w:eastAsia="es-CO"/>
        </w:rPr>
      </w:pPr>
      <w:r>
        <w:rPr>
          <w:noProof/>
        </w:rPr>
        <w:drawing>
          <wp:inline distT="0" distB="0" distL="0" distR="0" wp14:anchorId="3E054144" wp14:editId="115FF312">
            <wp:extent cx="4572000" cy="2416668"/>
            <wp:effectExtent l="0" t="0" r="0" b="3175"/>
            <wp:docPr id="1463588125" name="Imagen 7" descr="Imagen que representa el resultado de consumo módulo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8125" name="Imagen 7" descr="Imagen que representa el resultado de consumo módulo ‘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6203" cy="2424176"/>
                    </a:xfrm>
                    <a:prstGeom prst="rect">
                      <a:avLst/>
                    </a:prstGeom>
                    <a:noFill/>
                    <a:ln>
                      <a:noFill/>
                    </a:ln>
                  </pic:spPr>
                </pic:pic>
              </a:graphicData>
            </a:graphic>
          </wp:inline>
        </w:drawing>
      </w:r>
    </w:p>
    <w:p w14:paraId="6AA044BC" w14:textId="4A646634" w:rsidR="0057353D" w:rsidRPr="00FA47E0" w:rsidRDefault="00FA47E0" w:rsidP="002964CB">
      <w:pPr>
        <w:rPr>
          <w:lang w:val="es-ES_tradnl" w:eastAsia="es-CO"/>
        </w:rPr>
      </w:pPr>
      <w:r w:rsidRPr="00FA47E0">
        <w:rPr>
          <w:lang w:val="es-ES_tradnl" w:eastAsia="es-CO"/>
        </w:rPr>
        <w:t>Hasta el momento, se han tratado temas relacionados con aplicaciones ejecutadas desde el compilador, apoyadas en la consola CMD. Siga las siguientes instrucciones para construir el primer proyecto tipo servidor con páginas web estáticas. Detalle los pasos que se presentan a continuación.</w:t>
      </w:r>
    </w:p>
    <w:p w14:paraId="5C14D39D" w14:textId="77777777" w:rsidR="00B06C3B" w:rsidRDefault="00FA47E0" w:rsidP="00B06C3B">
      <w:pPr>
        <w:pStyle w:val="Prrafodelista"/>
        <w:numPr>
          <w:ilvl w:val="0"/>
          <w:numId w:val="493"/>
        </w:numPr>
        <w:rPr>
          <w:b/>
          <w:bCs/>
          <w:lang w:val="es-ES_tradnl" w:eastAsia="es-CO"/>
        </w:rPr>
      </w:pPr>
      <w:r w:rsidRPr="00B06C3B">
        <w:rPr>
          <w:b/>
          <w:bCs/>
          <w:lang w:val="es-ES_tradnl" w:eastAsia="es-CO"/>
        </w:rPr>
        <w:t>Paso 1</w:t>
      </w:r>
    </w:p>
    <w:p w14:paraId="1D7B473E" w14:textId="45BF6F12" w:rsidR="00FA47E0" w:rsidRDefault="00FA47E0" w:rsidP="00B06C3B">
      <w:pPr>
        <w:pStyle w:val="Prrafodelista"/>
        <w:numPr>
          <w:ilvl w:val="0"/>
          <w:numId w:val="0"/>
        </w:numPr>
        <w:ind w:left="1429"/>
        <w:rPr>
          <w:lang w:val="es-ES_tradnl" w:eastAsia="es-CO"/>
        </w:rPr>
      </w:pPr>
      <w:r w:rsidRPr="00B06C3B">
        <w:rPr>
          <w:lang w:val="es-ES_tradnl" w:eastAsia="es-CO"/>
        </w:rPr>
        <w:t>Crear espacio de trabajo. Cree una carpeta con el nombre webapp y, en su interior, defina una subcarpeta con el nombre static.</w:t>
      </w:r>
    </w:p>
    <w:p w14:paraId="6458E464" w14:textId="3D3400C6" w:rsidR="0057353D" w:rsidRPr="00B06C3B" w:rsidRDefault="0057353D" w:rsidP="0057353D">
      <w:pPr>
        <w:pStyle w:val="Prrafodelista"/>
        <w:numPr>
          <w:ilvl w:val="0"/>
          <w:numId w:val="0"/>
        </w:numPr>
        <w:ind w:left="1429"/>
        <w:jc w:val="center"/>
        <w:rPr>
          <w:b/>
          <w:bCs/>
          <w:lang w:val="es-ES_tradnl" w:eastAsia="es-CO"/>
        </w:rPr>
      </w:pPr>
      <w:r>
        <w:rPr>
          <w:noProof/>
        </w:rPr>
        <w:drawing>
          <wp:inline distT="0" distB="0" distL="0" distR="0" wp14:anchorId="421BB129" wp14:editId="491CBDAA">
            <wp:extent cx="2819400" cy="1753052"/>
            <wp:effectExtent l="0" t="0" r="0" b="0"/>
            <wp:docPr id="791137691" name="Imagen 8" descr="Imagen de la creación de la carpeta webapp y una subcarpeta st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7691" name="Imagen 8" descr="Imagen de la creación de la carpeta webapp y una subcarpeta stat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4211" cy="1768479"/>
                    </a:xfrm>
                    <a:prstGeom prst="rect">
                      <a:avLst/>
                    </a:prstGeom>
                    <a:noFill/>
                    <a:ln>
                      <a:noFill/>
                    </a:ln>
                  </pic:spPr>
                </pic:pic>
              </a:graphicData>
            </a:graphic>
          </wp:inline>
        </w:drawing>
      </w:r>
    </w:p>
    <w:p w14:paraId="5613BB12" w14:textId="77777777" w:rsidR="00A44D74" w:rsidRDefault="00FA47E0" w:rsidP="00A44D74">
      <w:pPr>
        <w:pStyle w:val="Prrafodelista"/>
        <w:numPr>
          <w:ilvl w:val="0"/>
          <w:numId w:val="493"/>
        </w:numPr>
        <w:rPr>
          <w:b/>
          <w:bCs/>
          <w:lang w:val="es-ES_tradnl" w:eastAsia="es-CO"/>
        </w:rPr>
      </w:pPr>
      <w:r w:rsidRPr="00A44D74">
        <w:rPr>
          <w:b/>
          <w:bCs/>
          <w:lang w:val="es-ES_tradnl" w:eastAsia="es-CO"/>
        </w:rPr>
        <w:t>Paso 2</w:t>
      </w:r>
    </w:p>
    <w:p w14:paraId="77266E14" w14:textId="6B8E8867" w:rsidR="00A44D74" w:rsidRDefault="00A44D74" w:rsidP="00A44D74">
      <w:pPr>
        <w:pStyle w:val="Prrafodelista"/>
        <w:numPr>
          <w:ilvl w:val="0"/>
          <w:numId w:val="0"/>
        </w:numPr>
        <w:ind w:left="1429"/>
        <w:rPr>
          <w:lang w:val="es-ES_tradnl" w:eastAsia="es-CO"/>
        </w:rPr>
      </w:pPr>
      <w:r w:rsidRPr="00A44D74">
        <w:rPr>
          <w:lang w:val="es-ES_tradnl" w:eastAsia="es-CO"/>
        </w:rPr>
        <w:t>Defina el contenido estático a ser devuelto por el servidor. En este paso, cree 3 archivos en el espacio de static, en el cual va a definir el archivo index.html, pag1.html y pag2.html.</w:t>
      </w:r>
    </w:p>
    <w:p w14:paraId="57B401B0" w14:textId="08B1C2C5" w:rsidR="00FD3BCA" w:rsidRPr="002964CB" w:rsidRDefault="00A44D74" w:rsidP="002964CB">
      <w:pPr>
        <w:pStyle w:val="Prrafodelista"/>
        <w:numPr>
          <w:ilvl w:val="0"/>
          <w:numId w:val="0"/>
        </w:numPr>
        <w:ind w:left="1429"/>
        <w:jc w:val="center"/>
        <w:rPr>
          <w:b/>
          <w:bCs/>
          <w:lang w:val="es-ES_tradnl" w:eastAsia="es-CO"/>
        </w:rPr>
      </w:pPr>
      <w:r>
        <w:rPr>
          <w:noProof/>
        </w:rPr>
        <w:drawing>
          <wp:inline distT="0" distB="0" distL="0" distR="0" wp14:anchorId="79D19E45" wp14:editId="2F9BE57D">
            <wp:extent cx="3105150" cy="2142205"/>
            <wp:effectExtent l="0" t="0" r="0" b="0"/>
            <wp:docPr id="1314336476" name="Imagen 9" descr="Imagen que muestra la creación de 3 archivos en el espacio de static, llamados: index.html, pag1.html y pag2.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6476" name="Imagen 9" descr="Imagen que muestra la creación de 3 archivos en el espacio de static, llamados: index.html, pag1.html y pag2.htm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397" cy="2149964"/>
                    </a:xfrm>
                    <a:prstGeom prst="rect">
                      <a:avLst/>
                    </a:prstGeom>
                    <a:noFill/>
                    <a:ln>
                      <a:noFill/>
                    </a:ln>
                  </pic:spPr>
                </pic:pic>
              </a:graphicData>
            </a:graphic>
          </wp:inline>
        </w:drawing>
      </w:r>
    </w:p>
    <w:p w14:paraId="1C635705" w14:textId="77777777" w:rsidR="00FD3BCA" w:rsidRDefault="00FA47E0" w:rsidP="00FD3BCA">
      <w:pPr>
        <w:pStyle w:val="Prrafodelista"/>
        <w:numPr>
          <w:ilvl w:val="0"/>
          <w:numId w:val="493"/>
        </w:numPr>
        <w:rPr>
          <w:b/>
          <w:bCs/>
          <w:lang w:val="es-ES_tradnl" w:eastAsia="es-CO"/>
        </w:rPr>
      </w:pPr>
      <w:r w:rsidRPr="00FD3BCA">
        <w:rPr>
          <w:b/>
          <w:bCs/>
          <w:lang w:val="es-ES_tradnl" w:eastAsia="es-CO"/>
        </w:rPr>
        <w:t>Paso 3</w:t>
      </w:r>
    </w:p>
    <w:p w14:paraId="425B8675" w14:textId="77777777" w:rsidR="00FD3BCA" w:rsidRDefault="00FD3BCA" w:rsidP="00FD3BCA">
      <w:pPr>
        <w:pStyle w:val="Prrafodelista"/>
        <w:numPr>
          <w:ilvl w:val="0"/>
          <w:numId w:val="0"/>
        </w:numPr>
        <w:ind w:left="1429"/>
        <w:rPr>
          <w:lang w:val="es-ES_tradnl" w:eastAsia="es-CO"/>
        </w:rPr>
      </w:pPr>
      <w:r w:rsidRPr="00FD3BCA">
        <w:rPr>
          <w:lang w:val="es-ES_tradnl" w:eastAsia="es-CO"/>
        </w:rPr>
        <w:t>Transcriba el contenido estático de cada archivo html.</w:t>
      </w:r>
    </w:p>
    <w:p w14:paraId="1E972F0F" w14:textId="5F831222" w:rsidR="00FD3BCA" w:rsidRPr="00FD3BCA" w:rsidRDefault="00FD3BCA" w:rsidP="00FD3BCA">
      <w:pPr>
        <w:pStyle w:val="Prrafodelista"/>
        <w:numPr>
          <w:ilvl w:val="0"/>
          <w:numId w:val="0"/>
        </w:numPr>
        <w:ind w:left="1429"/>
        <w:rPr>
          <w:lang w:val="es-ES_tradnl" w:eastAsia="es-CO"/>
        </w:rPr>
      </w:pPr>
      <w:r w:rsidRPr="00FD3BCA">
        <w:rPr>
          <w:b/>
          <w:bCs/>
          <w:lang w:val="es-ES_tradnl" w:eastAsia="es-CO"/>
        </w:rPr>
        <w:t>Página estática index.html.</w:t>
      </w:r>
    </w:p>
    <w:p w14:paraId="1010987E"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&lt;! doctype html&gt;</w:t>
      </w:r>
    </w:p>
    <w:p w14:paraId="67B6CAC6" w14:textId="77777777" w:rsidR="00FD3BCA" w:rsidRPr="0094035D" w:rsidRDefault="00FD3BCA"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&lt;html&gt;</w:t>
      </w:r>
    </w:p>
    <w:p w14:paraId="6A8E0630" w14:textId="77777777" w:rsidR="00FD3BCA" w:rsidRPr="0094035D" w:rsidRDefault="00FD3BCA"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65904DBB" w14:textId="77777777" w:rsidR="00FD3BCA" w:rsidRPr="0094035D" w:rsidRDefault="00FD3BCA"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&lt;title&gt;Prueba de Node.js&lt;/title&gt;</w:t>
      </w:r>
    </w:p>
    <w:p w14:paraId="6C02E728" w14:textId="77777777" w:rsidR="00FD3BCA" w:rsidRPr="0094035D" w:rsidRDefault="00FD3BCA"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&lt;meta charset="UTF-8"&gt;</w:t>
      </w:r>
    </w:p>
    <w:p w14:paraId="466ADCC5" w14:textId="77777777" w:rsidR="00FD3BCA" w:rsidRPr="0094035D" w:rsidRDefault="00FD3BCA"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0CA4597F"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&lt;body&gt;</w:t>
      </w:r>
    </w:p>
    <w:p w14:paraId="180A0E25"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 xml:space="preserve">  &lt;h1&gt;Principal&lt;/h1&gt;</w:t>
      </w:r>
    </w:p>
    <w:p w14:paraId="54CD4CF9"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 xml:space="preserve">  &lt;p&gt;Página 1:&lt;a href="pag1.html"&gt;Entrar&lt;/a&gt;&lt;/p&gt;</w:t>
      </w:r>
    </w:p>
    <w:p w14:paraId="630EDAC0"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 xml:space="preserve">  &lt;p&gt;Página 2:&lt;a href="pag2.html"&gt;Entrar&lt;/a&gt;&lt;/p&gt;</w:t>
      </w:r>
    </w:p>
    <w:p w14:paraId="4BEADFFA" w14:textId="77777777" w:rsidR="00FD3BCA" w:rsidRPr="00FD3BCA"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&lt;/body&gt;</w:t>
      </w:r>
    </w:p>
    <w:p w14:paraId="7DC7FCFB" w14:textId="77777777" w:rsidR="001A4F32" w:rsidRDefault="00FD3BCA" w:rsidP="001A4F32">
      <w:pPr>
        <w:spacing w:before="0" w:after="0"/>
        <w:ind w:left="709"/>
        <w:rPr>
          <w:rFonts w:ascii="Consolas" w:hAnsi="Consolas"/>
          <w:sz w:val="24"/>
          <w:szCs w:val="20"/>
          <w:lang w:val="es-ES_tradnl" w:eastAsia="es-CO"/>
        </w:rPr>
      </w:pPr>
      <w:r w:rsidRPr="00FD3BCA">
        <w:rPr>
          <w:rFonts w:ascii="Consolas" w:hAnsi="Consolas"/>
          <w:sz w:val="24"/>
          <w:szCs w:val="20"/>
          <w:lang w:val="es-ES_tradnl" w:eastAsia="es-CO"/>
        </w:rPr>
        <w:t>&lt;/html&gt;</w:t>
      </w:r>
    </w:p>
    <w:p w14:paraId="14B017D6" w14:textId="211D580F" w:rsidR="001A4F32" w:rsidRPr="001A4F32" w:rsidRDefault="001A4F32" w:rsidP="001A4F32">
      <w:pPr>
        <w:spacing w:before="0" w:after="0"/>
        <w:ind w:left="709"/>
        <w:rPr>
          <w:rFonts w:ascii="Consolas" w:hAnsi="Consolas"/>
          <w:sz w:val="24"/>
          <w:szCs w:val="20"/>
          <w:lang w:val="es-ES_tradnl" w:eastAsia="es-CO"/>
        </w:rPr>
      </w:pPr>
      <w:r w:rsidRPr="001A4F32">
        <w:rPr>
          <w:b/>
          <w:bCs/>
          <w:lang w:val="es-ES_tradnl" w:eastAsia="es-CO"/>
        </w:rPr>
        <w:t>Página estática pag1.html.</w:t>
      </w:r>
    </w:p>
    <w:p w14:paraId="42B712E8"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 doctype html&gt;</w:t>
      </w:r>
    </w:p>
    <w:p w14:paraId="045D1CF6"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&lt;html&gt;</w:t>
      </w:r>
    </w:p>
    <w:p w14:paraId="032CB235"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64BD4E81"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&lt;title&gt;Prueba de Node.js&lt;/title&gt;</w:t>
      </w:r>
    </w:p>
    <w:p w14:paraId="4D798DFF"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&lt;meta charset="UTF-8"&gt;</w:t>
      </w:r>
    </w:p>
    <w:p w14:paraId="4B494607"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551064F1"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&lt;body&gt;</w:t>
      </w:r>
    </w:p>
    <w:p w14:paraId="70FD48B1"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&lt;h1&gt;Página 1&lt;/h1&gt;</w:t>
      </w:r>
    </w:p>
    <w:p w14:paraId="3FDA91A8"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&lt;p&gt;&lt;a href="pag1.html"&gt;Retornar&lt;/a&gt;&lt;/p&gt;</w:t>
      </w:r>
    </w:p>
    <w:p w14:paraId="3F12AE7A"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&lt;/body&gt;</w:t>
      </w:r>
    </w:p>
    <w:p w14:paraId="03D6FE0E" w14:textId="77777777" w:rsidR="001A4F32" w:rsidRDefault="001A4F32" w:rsidP="001A4F32">
      <w:pPr>
        <w:spacing w:before="0" w:after="0"/>
        <w:ind w:left="709"/>
        <w:rPr>
          <w:rFonts w:ascii="Consolas" w:hAnsi="Consolas"/>
          <w:sz w:val="24"/>
          <w:szCs w:val="20"/>
          <w:lang w:val="es-ES_tradnl" w:eastAsia="es-CO"/>
        </w:rPr>
      </w:pPr>
      <w:r w:rsidRPr="001A4F32">
        <w:rPr>
          <w:rFonts w:ascii="Consolas" w:hAnsi="Consolas"/>
          <w:sz w:val="24"/>
          <w:szCs w:val="20"/>
          <w:lang w:val="es-ES_tradnl" w:eastAsia="es-CO"/>
        </w:rPr>
        <w:t>&lt;/html&gt;</w:t>
      </w:r>
    </w:p>
    <w:p w14:paraId="62E13BAE" w14:textId="77777777" w:rsidR="001A4F32" w:rsidRDefault="001A4F32" w:rsidP="001A4F32">
      <w:pPr>
        <w:spacing w:before="0" w:after="0"/>
        <w:ind w:left="709"/>
        <w:rPr>
          <w:rFonts w:ascii="Consolas" w:hAnsi="Consolas"/>
          <w:sz w:val="24"/>
          <w:szCs w:val="20"/>
          <w:lang w:val="es-ES_tradnl" w:eastAsia="es-CO"/>
        </w:rPr>
      </w:pPr>
    </w:p>
    <w:p w14:paraId="47A2249C" w14:textId="69DD1E53" w:rsidR="001A4F32" w:rsidRPr="001A4F32" w:rsidRDefault="001A4F32" w:rsidP="001A4F32">
      <w:pPr>
        <w:spacing w:before="0" w:after="0"/>
        <w:ind w:left="709"/>
        <w:rPr>
          <w:rFonts w:ascii="Consolas" w:hAnsi="Consolas"/>
          <w:sz w:val="24"/>
          <w:szCs w:val="20"/>
          <w:lang w:val="es-ES_tradnl" w:eastAsia="es-CO"/>
        </w:rPr>
      </w:pPr>
      <w:r w:rsidRPr="001A4F32">
        <w:rPr>
          <w:b/>
          <w:bCs/>
          <w:lang w:val="es-ES_tradnl" w:eastAsia="es-CO"/>
        </w:rPr>
        <w:t>Página estática pag2.html.</w:t>
      </w:r>
    </w:p>
    <w:p w14:paraId="4F01518E"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 doctype html&gt;</w:t>
      </w:r>
    </w:p>
    <w:p w14:paraId="00A29C5E"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&lt;html&gt;</w:t>
      </w:r>
    </w:p>
    <w:p w14:paraId="79556536"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5C18C91E"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&lt;title&gt;Prueba de Node.js&lt;/title&gt;</w:t>
      </w:r>
    </w:p>
    <w:p w14:paraId="3DE87D0F"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&lt;meta charset="UTF-8"&gt;</w:t>
      </w:r>
    </w:p>
    <w:p w14:paraId="1B127747"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&lt;/head&gt;</w:t>
      </w:r>
    </w:p>
    <w:p w14:paraId="2E769591"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&lt;body&gt;</w:t>
      </w:r>
    </w:p>
    <w:p w14:paraId="1654AD0D"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&lt;h1&gt;Página 2&lt;/h1&gt;</w:t>
      </w:r>
    </w:p>
    <w:p w14:paraId="497F893D"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 xml:space="preserve">  &lt;p&gt;&lt;a href="pag1.html"&gt;Retornar&lt;/a&gt;&lt;/p&gt;</w:t>
      </w:r>
    </w:p>
    <w:p w14:paraId="3CC0C7DF" w14:textId="77777777" w:rsidR="001A4F32" w:rsidRPr="0094035D" w:rsidRDefault="001A4F32" w:rsidP="001A4F32">
      <w:pPr>
        <w:spacing w:before="0" w:after="0"/>
        <w:ind w:left="709"/>
        <w:rPr>
          <w:rFonts w:ascii="Consolas" w:hAnsi="Consolas"/>
          <w:sz w:val="24"/>
          <w:szCs w:val="20"/>
          <w:lang w:val="en-US" w:eastAsia="es-CO"/>
        </w:rPr>
      </w:pPr>
      <w:r w:rsidRPr="0094035D">
        <w:rPr>
          <w:rFonts w:ascii="Consolas" w:hAnsi="Consolas"/>
          <w:sz w:val="24"/>
          <w:szCs w:val="20"/>
          <w:lang w:val="en-US" w:eastAsia="es-CO"/>
        </w:rPr>
        <w:t>&lt;/body&gt;</w:t>
      </w:r>
    </w:p>
    <w:p w14:paraId="767199B4" w14:textId="4AC08044" w:rsidR="001A4F32" w:rsidRPr="001A4F32" w:rsidRDefault="001A4F32" w:rsidP="001A4F32">
      <w:pPr>
        <w:spacing w:before="0" w:after="0"/>
        <w:ind w:left="709"/>
        <w:rPr>
          <w:rFonts w:ascii="Consolas" w:hAnsi="Consolas"/>
          <w:sz w:val="24"/>
          <w:szCs w:val="20"/>
          <w:lang w:val="es-ES_tradnl" w:eastAsia="es-CO"/>
        </w:rPr>
      </w:pPr>
      <w:r w:rsidRPr="001A4F32">
        <w:rPr>
          <w:rFonts w:ascii="Consolas" w:hAnsi="Consolas"/>
          <w:sz w:val="24"/>
          <w:szCs w:val="20"/>
          <w:lang w:val="es-ES_tradnl" w:eastAsia="es-CO"/>
        </w:rPr>
        <w:t>&lt;/html&gt;</w:t>
      </w:r>
    </w:p>
    <w:p w14:paraId="4E03884D" w14:textId="77777777" w:rsidR="001A4F32" w:rsidRDefault="00FA47E0" w:rsidP="001A4F32">
      <w:pPr>
        <w:pStyle w:val="Prrafodelista"/>
        <w:numPr>
          <w:ilvl w:val="0"/>
          <w:numId w:val="493"/>
        </w:numPr>
        <w:rPr>
          <w:b/>
          <w:bCs/>
          <w:lang w:val="es-ES_tradnl" w:eastAsia="es-CO"/>
        </w:rPr>
      </w:pPr>
      <w:r w:rsidRPr="001A4F32">
        <w:rPr>
          <w:b/>
          <w:bCs/>
          <w:lang w:val="es-ES_tradnl" w:eastAsia="es-CO"/>
        </w:rPr>
        <w:t>Paso 4</w:t>
      </w:r>
    </w:p>
    <w:p w14:paraId="74BFE60E" w14:textId="77777777" w:rsidR="001A4F32" w:rsidRDefault="001A4F32" w:rsidP="001A4F32">
      <w:pPr>
        <w:pStyle w:val="Prrafodelista"/>
        <w:numPr>
          <w:ilvl w:val="0"/>
          <w:numId w:val="0"/>
        </w:numPr>
        <w:ind w:left="1429"/>
        <w:rPr>
          <w:lang w:val="es-ES_tradnl" w:eastAsia="es-CO"/>
        </w:rPr>
      </w:pPr>
      <w:r w:rsidRPr="001A4F32">
        <w:rPr>
          <w:lang w:val="es-ES_tradnl" w:eastAsia="es-CO"/>
        </w:rPr>
        <w:t>Crear el archivo principal de NodeJs, para renderizar los archivos estáticos y definir el servidor web.</w:t>
      </w:r>
    </w:p>
    <w:p w14:paraId="48E4D7D3" w14:textId="64178115" w:rsidR="00FA47E0" w:rsidRDefault="001A4F32" w:rsidP="001A4F32">
      <w:pPr>
        <w:pStyle w:val="Prrafodelista"/>
        <w:numPr>
          <w:ilvl w:val="0"/>
          <w:numId w:val="0"/>
        </w:numPr>
        <w:ind w:left="1429"/>
        <w:rPr>
          <w:lang w:val="es-ES_tradnl" w:eastAsia="es-CO"/>
        </w:rPr>
      </w:pPr>
      <w:r w:rsidRPr="001A4F32">
        <w:rPr>
          <w:lang w:val="es-ES_tradnl" w:eastAsia="es-CO"/>
        </w:rPr>
        <w:t>Archivo principal de ejecución main.js</w:t>
      </w:r>
    </w:p>
    <w:p w14:paraId="1F04359B" w14:textId="77777777" w:rsidR="007350BC" w:rsidRDefault="007350BC" w:rsidP="007350BC">
      <w:pPr>
        <w:pStyle w:val="Prrafodelista"/>
        <w:numPr>
          <w:ilvl w:val="0"/>
          <w:numId w:val="0"/>
        </w:numPr>
        <w:ind w:left="1429"/>
        <w:jc w:val="center"/>
        <w:rPr>
          <w:b/>
          <w:bCs/>
          <w:lang w:val="es-ES_tradnl" w:eastAsia="es-CO"/>
        </w:rPr>
      </w:pPr>
      <w:r>
        <w:rPr>
          <w:noProof/>
        </w:rPr>
        <w:drawing>
          <wp:inline distT="0" distB="0" distL="0" distR="0" wp14:anchorId="002AEE67" wp14:editId="19B969AC">
            <wp:extent cx="3505200" cy="2267125"/>
            <wp:effectExtent l="0" t="0" r="0" b="0"/>
            <wp:docPr id="1426653304" name="Imagen 10" descr="Imagen que muestra el archivo principal de ejecución main.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3304" name="Imagen 10" descr="Imagen que muestra el archivo principal de ejecución main.j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2143" cy="2278084"/>
                    </a:xfrm>
                    <a:prstGeom prst="rect">
                      <a:avLst/>
                    </a:prstGeom>
                    <a:noFill/>
                    <a:ln>
                      <a:noFill/>
                    </a:ln>
                  </pic:spPr>
                </pic:pic>
              </a:graphicData>
            </a:graphic>
          </wp:inline>
        </w:drawing>
      </w:r>
    </w:p>
    <w:p w14:paraId="68C8F3C8" w14:textId="77777777" w:rsidR="007350BC" w:rsidRDefault="007350BC" w:rsidP="007350BC">
      <w:pPr>
        <w:pStyle w:val="Prrafodelista"/>
        <w:numPr>
          <w:ilvl w:val="0"/>
          <w:numId w:val="0"/>
        </w:numPr>
        <w:ind w:left="1429"/>
        <w:rPr>
          <w:b/>
          <w:bCs/>
          <w:lang w:val="es-ES_tradnl" w:eastAsia="es-CO"/>
        </w:rPr>
      </w:pPr>
    </w:p>
    <w:p w14:paraId="43C2C667" w14:textId="77777777" w:rsidR="007350BC" w:rsidRDefault="007350BC" w:rsidP="007350BC">
      <w:pPr>
        <w:pStyle w:val="Prrafodelista"/>
        <w:numPr>
          <w:ilvl w:val="0"/>
          <w:numId w:val="0"/>
        </w:numPr>
        <w:ind w:left="1429"/>
        <w:rPr>
          <w:b/>
          <w:bCs/>
          <w:lang w:val="es-ES_tradnl" w:eastAsia="es-CO"/>
        </w:rPr>
      </w:pPr>
    </w:p>
    <w:p w14:paraId="61575EA5" w14:textId="77777777" w:rsidR="007350BC" w:rsidRDefault="007350BC" w:rsidP="007350BC">
      <w:pPr>
        <w:pStyle w:val="Prrafodelista"/>
        <w:numPr>
          <w:ilvl w:val="0"/>
          <w:numId w:val="0"/>
        </w:numPr>
        <w:ind w:left="1429"/>
        <w:rPr>
          <w:b/>
          <w:bCs/>
          <w:lang w:val="es-ES_tradnl" w:eastAsia="es-CO"/>
        </w:rPr>
      </w:pPr>
    </w:p>
    <w:p w14:paraId="66A3F59B" w14:textId="2242377C" w:rsidR="007350BC" w:rsidRDefault="007350BC" w:rsidP="007350BC">
      <w:pPr>
        <w:pStyle w:val="Prrafodelista"/>
        <w:numPr>
          <w:ilvl w:val="0"/>
          <w:numId w:val="0"/>
        </w:numPr>
        <w:ind w:left="1429"/>
        <w:rPr>
          <w:b/>
          <w:bCs/>
          <w:lang w:val="es-ES_tradnl" w:eastAsia="es-CO"/>
        </w:rPr>
      </w:pPr>
      <w:r w:rsidRPr="007350BC">
        <w:rPr>
          <w:b/>
          <w:bCs/>
          <w:lang w:val="es-ES_tradnl" w:eastAsia="es-CO"/>
        </w:rPr>
        <w:t>Lógica de archivo principal de Node.js</w:t>
      </w:r>
    </w:p>
    <w:p w14:paraId="315F8A29"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1  const http = require('http')</w:t>
      </w:r>
    </w:p>
    <w:p w14:paraId="39440B28"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2  const fs = require('fs')</w:t>
      </w:r>
    </w:p>
    <w:p w14:paraId="026CC338"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3</w:t>
      </w:r>
    </w:p>
    <w:p w14:paraId="2189EBF9"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4  const servidor = http.createServer((pedido,respuesta) =&gt; {</w:t>
      </w:r>
    </w:p>
    <w:p w14:paraId="432E84E1"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5    const url = new URL('http://localhost:8888' + pedido.url)</w:t>
      </w:r>
    </w:p>
    <w:p w14:paraId="6AAC78EA"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6    let camino = 'static' + url.pathname</w:t>
      </w:r>
    </w:p>
    <w:p w14:paraId="75A7864A"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7    if  (camino == 'static/')</w:t>
      </w:r>
    </w:p>
    <w:p w14:paraId="36D7CA8E"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8      camino = 'static/index.html'</w:t>
      </w:r>
    </w:p>
    <w:p w14:paraId="0F82853A"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9    fs.stat(camino, error =&gt; {</w:t>
      </w:r>
    </w:p>
    <w:p w14:paraId="1D3DBB2B"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10     if(!error) {</w:t>
      </w:r>
    </w:p>
    <w:p w14:paraId="644223D4"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11       fs.readFile(camino, (error, contenido) =&gt; {</w:t>
      </w:r>
    </w:p>
    <w:p w14:paraId="58657998"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12         if (error) {</w:t>
      </w:r>
    </w:p>
    <w:p w14:paraId="47F6A68B"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13           respuesta.writeHead(500, { 'Content-Type': 'text/plain' })</w:t>
      </w:r>
    </w:p>
    <w:p w14:paraId="5C5FF2AB"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14           respuesta.write('Error interno')</w:t>
      </w:r>
    </w:p>
    <w:p w14:paraId="67ED7198"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15           respuesta.end()</w:t>
      </w:r>
    </w:p>
    <w:p w14:paraId="1B2BCE81"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16         } else {</w:t>
      </w:r>
    </w:p>
    <w:p w14:paraId="7A9DEF1F"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17           respuesta.writeHead(200, { 'Content-Type': 'text/plain' })</w:t>
      </w:r>
    </w:p>
    <w:p w14:paraId="17EB6450"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18           respuesta.write(contenido)</w:t>
      </w:r>
    </w:p>
    <w:p w14:paraId="3C7401D7"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19           respuesta.end()</w:t>
      </w:r>
    </w:p>
    <w:p w14:paraId="49777876"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20         }</w:t>
      </w:r>
    </w:p>
    <w:p w14:paraId="07551B2A"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21       })</w:t>
      </w:r>
    </w:p>
    <w:p w14:paraId="66FFDAFE"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22     } else {</w:t>
      </w:r>
    </w:p>
    <w:p w14:paraId="00814015" w14:textId="77777777" w:rsidR="007D28D8" w:rsidRPr="0094035D" w:rsidRDefault="007D28D8" w:rsidP="007D28D8">
      <w:pPr>
        <w:spacing w:before="0" w:after="0"/>
        <w:ind w:left="709"/>
        <w:rPr>
          <w:rFonts w:ascii="Consolas" w:hAnsi="Consolas"/>
          <w:sz w:val="24"/>
          <w:szCs w:val="20"/>
          <w:lang w:val="en-US" w:eastAsia="es-CO"/>
        </w:rPr>
      </w:pPr>
      <w:r w:rsidRPr="0094035D">
        <w:rPr>
          <w:rFonts w:ascii="Consolas" w:hAnsi="Consolas"/>
          <w:sz w:val="24"/>
          <w:szCs w:val="20"/>
          <w:lang w:val="en-US" w:eastAsia="es-CO"/>
        </w:rPr>
        <w:t>23       respuesta.writeHead(404, { 'Content-Type': 'text/plain' })</w:t>
      </w:r>
    </w:p>
    <w:p w14:paraId="79841821"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24       respuesta.write('&lt;! doctype html&gt;&lt;head&gt;&lt;body&gt;Recurso inexistente&lt;/body&gt;&lt;/html&gt;')</w:t>
      </w:r>
    </w:p>
    <w:p w14:paraId="5B9E9429"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25       respuesta.end()</w:t>
      </w:r>
    </w:p>
    <w:p w14:paraId="6DA6DD1B"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26     }</w:t>
      </w:r>
    </w:p>
    <w:p w14:paraId="357D4A72" w14:textId="77777777" w:rsidR="007D28D8" w:rsidRPr="007D28D8" w:rsidRDefault="007D28D8" w:rsidP="007D28D8">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27   })</w:t>
      </w:r>
    </w:p>
    <w:p w14:paraId="38EE9EBB" w14:textId="77777777" w:rsidR="00CB4B82" w:rsidRDefault="007D28D8" w:rsidP="00CB4B82">
      <w:pPr>
        <w:spacing w:before="0" w:after="0"/>
        <w:ind w:left="709"/>
        <w:rPr>
          <w:rFonts w:ascii="Consolas" w:hAnsi="Consolas"/>
          <w:sz w:val="24"/>
          <w:szCs w:val="20"/>
          <w:lang w:val="es-ES_tradnl" w:eastAsia="es-CO"/>
        </w:rPr>
      </w:pPr>
      <w:r w:rsidRPr="007D28D8">
        <w:rPr>
          <w:rFonts w:ascii="Consolas" w:hAnsi="Consolas"/>
          <w:sz w:val="24"/>
          <w:szCs w:val="20"/>
          <w:lang w:val="es-ES_tradnl" w:eastAsia="es-CO"/>
        </w:rPr>
        <w:t>28 })</w:t>
      </w:r>
    </w:p>
    <w:p w14:paraId="69D7C73C" w14:textId="0ADF7094" w:rsidR="00FA47E0" w:rsidRPr="00CB4B82" w:rsidRDefault="00FA47E0" w:rsidP="00CB4B82">
      <w:pPr>
        <w:spacing w:before="0" w:after="0"/>
        <w:ind w:left="1418" w:firstLine="0"/>
        <w:rPr>
          <w:rFonts w:ascii="Consolas" w:hAnsi="Consolas"/>
          <w:sz w:val="24"/>
          <w:szCs w:val="20"/>
          <w:lang w:val="es-ES_tradnl" w:eastAsia="es-CO"/>
        </w:rPr>
      </w:pPr>
      <w:r w:rsidRPr="00FA47E0">
        <w:rPr>
          <w:lang w:val="es-ES_tradnl" w:eastAsia="es-CO"/>
        </w:rPr>
        <w:t>En el anterior ejemplo, se hizo uso de dos módulos del core de NodeJs, los cuales son ‘http’ y ‘fs’, permitiendo establecer un servidor web y manejar los archivos html estáticos.</w:t>
      </w:r>
    </w:p>
    <w:p w14:paraId="7CF68900" w14:textId="77777777" w:rsidR="00FA47E0" w:rsidRPr="00FA47E0" w:rsidRDefault="00FA47E0" w:rsidP="00FA47E0">
      <w:pPr>
        <w:rPr>
          <w:lang w:val="es-ES_tradnl" w:eastAsia="es-CO"/>
        </w:rPr>
      </w:pPr>
      <w:r w:rsidRPr="009722D0">
        <w:rPr>
          <w:lang w:val="es-ES_tradnl" w:eastAsia="es-CO"/>
        </w:rPr>
        <w:t>Para finalizar, se puede ampliar la información a partir de.</w:t>
      </w:r>
    </w:p>
    <w:p w14:paraId="22F974BC" w14:textId="3AD0A43F" w:rsidR="00CB4B82" w:rsidRPr="009722D0" w:rsidRDefault="009722D0" w:rsidP="00CB4B82">
      <w:pPr>
        <w:jc w:val="center"/>
        <w:rPr>
          <w:rStyle w:val="Hipervnculo"/>
          <w:b/>
          <w:bCs/>
          <w:lang w:val="es-ES_tradnl" w:eastAsia="es-CO"/>
        </w:rPr>
      </w:pPr>
      <w:r>
        <w:rPr>
          <w:b/>
          <w:bCs/>
          <w:lang w:val="es-ES_tradnl" w:eastAsia="es-CO"/>
        </w:rPr>
        <w:fldChar w:fldCharType="begin"/>
      </w:r>
      <w:r>
        <w:rPr>
          <w:b/>
          <w:bCs/>
          <w:lang w:val="es-ES_tradnl" w:eastAsia="es-CO"/>
        </w:rPr>
        <w:instrText>HYPERLINK "https://www.youtube.com/embed/DmF2bFRoS68?si=C-5-VE1NzFSUpmiv"</w:instrText>
      </w:r>
      <w:r>
        <w:rPr>
          <w:b/>
          <w:bCs/>
          <w:lang w:val="es-ES_tradnl" w:eastAsia="es-CO"/>
        </w:rPr>
      </w:r>
      <w:r>
        <w:rPr>
          <w:b/>
          <w:bCs/>
          <w:lang w:val="es-ES_tradnl" w:eastAsia="es-CO"/>
        </w:rPr>
        <w:fldChar w:fldCharType="separate"/>
      </w:r>
      <w:r w:rsidR="00CB4B82" w:rsidRPr="009722D0">
        <w:rPr>
          <w:rStyle w:val="Hipervnculo"/>
          <w:b/>
          <w:bCs/>
          <w:lang w:val="es-ES_tradnl" w:eastAsia="es-CO"/>
        </w:rPr>
        <w:t>Enlace del video</w:t>
      </w:r>
    </w:p>
    <w:bookmarkStart w:id="7" w:name="_Toc144451547"/>
    <w:p w14:paraId="14FC393A" w14:textId="32501B26" w:rsidR="00FA47E0" w:rsidRPr="00FA47E0" w:rsidRDefault="009722D0" w:rsidP="00CB4B82">
      <w:pPr>
        <w:pStyle w:val="Ttulo2"/>
      </w:pPr>
      <w:r>
        <w:rPr>
          <w:rFonts w:eastAsiaTheme="minorHAnsi" w:cstheme="minorBidi"/>
          <w:bCs/>
          <w:sz w:val="28"/>
          <w:szCs w:val="22"/>
          <w:lang w:val="es-ES_tradnl"/>
        </w:rPr>
        <w:fldChar w:fldCharType="end"/>
      </w:r>
      <w:r w:rsidR="00FA47E0" w:rsidRPr="00FA47E0">
        <w:t>Creación e instalación de servidor Express sobre Node.js</w:t>
      </w:r>
      <w:bookmarkEnd w:id="7"/>
    </w:p>
    <w:p w14:paraId="2B2C2456" w14:textId="77777777" w:rsidR="00FA47E0" w:rsidRPr="00FA47E0" w:rsidRDefault="00FA47E0" w:rsidP="00FA47E0">
      <w:pPr>
        <w:rPr>
          <w:lang w:val="es-ES_tradnl" w:eastAsia="es-CO"/>
        </w:rPr>
      </w:pPr>
      <w:r w:rsidRPr="00FA47E0">
        <w:rPr>
          <w:lang w:val="es-ES_tradnl" w:eastAsia="es-CO"/>
        </w:rPr>
        <w:t>Con Node.js, es posible desarrollar un sitio web completo para renderizar páginas web estáticas o dinámicas, aunque la comunidad ha desarrollado un framework denominado Express, el cual facilita y ordena el desarrollo de sitios web.</w:t>
      </w:r>
    </w:p>
    <w:p w14:paraId="56D38BDC" w14:textId="2689A5EE" w:rsidR="00E75E40" w:rsidRPr="002964CB" w:rsidRDefault="00FA47E0" w:rsidP="002964CB">
      <w:pPr>
        <w:rPr>
          <w:lang w:eastAsia="es-CO"/>
        </w:rPr>
      </w:pPr>
      <w:r w:rsidRPr="006C097D">
        <w:rPr>
          <w:lang w:val="es-ES_tradnl" w:eastAsia="es-CO"/>
        </w:rPr>
        <w:t xml:space="preserve">De esta manera tenga en cuenta el siguiente paso a paso descrito </w:t>
      </w:r>
      <w:r w:rsidR="00FF0701" w:rsidRPr="006C097D">
        <w:rPr>
          <w:lang w:val="es-ES_tradnl" w:eastAsia="es-CO"/>
        </w:rPr>
        <w:t xml:space="preserve">en el documento </w:t>
      </w:r>
      <w:r w:rsidR="006C097D" w:rsidRPr="006C097D">
        <w:rPr>
          <w:b/>
          <w:bCs/>
          <w:lang w:val="es-ES_tradnl" w:eastAsia="es-CO"/>
        </w:rPr>
        <w:t>Creación e instalación de servidor Express sobre Node.js</w:t>
      </w:r>
      <w:r w:rsidR="006C097D" w:rsidRPr="006C097D">
        <w:rPr>
          <w:lang w:val="es-ES_tradnl" w:eastAsia="es-CO"/>
        </w:rPr>
        <w:t>.</w:t>
      </w:r>
      <w:r w:rsidR="006C097D">
        <w:rPr>
          <w:lang w:val="es-ES_tradnl" w:eastAsia="es-CO"/>
        </w:rPr>
        <w:t xml:space="preserve"> Ver documento </w:t>
      </w:r>
      <w:r w:rsidR="006C097D" w:rsidRPr="006C097D">
        <w:rPr>
          <w:b/>
          <w:bCs/>
          <w:lang w:val="es-ES_tradnl" w:eastAsia="es-CO"/>
        </w:rPr>
        <w:t>Creación e instalación de servidor Express sobre Node.js</w:t>
      </w:r>
      <w:r w:rsidR="006C097D">
        <w:rPr>
          <w:b/>
          <w:bCs/>
          <w:lang w:val="es-ES_tradnl" w:eastAsia="es-CO"/>
        </w:rPr>
        <w:t xml:space="preserve">, </w:t>
      </w:r>
      <w:r w:rsidR="006C097D" w:rsidRPr="006C097D">
        <w:rPr>
          <w:lang w:val="es-ES_tradnl" w:eastAsia="es-CO"/>
        </w:rPr>
        <w:t xml:space="preserve">en la carpeta </w:t>
      </w:r>
      <w:r w:rsidR="006C097D">
        <w:rPr>
          <w:lang w:val="es-ES_tradnl" w:eastAsia="es-CO"/>
        </w:rPr>
        <w:t xml:space="preserve">de </w:t>
      </w:r>
      <w:r w:rsidR="006C097D" w:rsidRPr="006C097D">
        <w:rPr>
          <w:lang w:val="es-ES_tradnl" w:eastAsia="es-CO"/>
        </w:rPr>
        <w:t>anexos</w:t>
      </w:r>
    </w:p>
    <w:p w14:paraId="494B5D4F" w14:textId="10A3AA6E" w:rsidR="00FA47E0" w:rsidRPr="00FA47E0" w:rsidRDefault="00FA47E0" w:rsidP="00E75E40">
      <w:pPr>
        <w:pStyle w:val="Ttulo2"/>
      </w:pPr>
      <w:bookmarkStart w:id="8" w:name="_Toc144451548"/>
      <w:r w:rsidRPr="00FA47E0">
        <w:t>Configuración de apache para aplicación cliente</w:t>
      </w:r>
      <w:bookmarkEnd w:id="8"/>
    </w:p>
    <w:p w14:paraId="30CF0C24" w14:textId="0CEB73BE" w:rsidR="00FA47E0" w:rsidRDefault="00FA47E0" w:rsidP="00E75E40">
      <w:pPr>
        <w:rPr>
          <w:lang w:val="es-ES_tradnl" w:eastAsia="es-CO"/>
        </w:rPr>
      </w:pPr>
      <w:r w:rsidRPr="00FA47E0">
        <w:rPr>
          <w:lang w:val="es-ES_tradnl" w:eastAsia="es-CO"/>
        </w:rPr>
        <w:t>Tenga en cuenta la siguiente información</w:t>
      </w:r>
      <w:r w:rsidR="00E75E40">
        <w:rPr>
          <w:lang w:val="es-ES_tradnl" w:eastAsia="es-CO"/>
        </w:rPr>
        <w:t xml:space="preserve"> a través de una historia entre dos personas</w:t>
      </w:r>
      <w:r w:rsidRPr="00FA47E0">
        <w:rPr>
          <w:lang w:val="es-ES_tradnl" w:eastAsia="es-CO"/>
        </w:rPr>
        <w:t>:</w:t>
      </w:r>
    </w:p>
    <w:p w14:paraId="09DE5ECA" w14:textId="3FC3F5E6" w:rsidR="00E75E40" w:rsidRPr="00E75E40" w:rsidRDefault="00E75E40" w:rsidP="00E75E40">
      <w:pPr>
        <w:rPr>
          <w:i/>
          <w:iCs/>
          <w:lang w:val="es-ES_tradnl" w:eastAsia="es-CO"/>
        </w:rPr>
      </w:pPr>
      <w:r w:rsidRPr="00E75E40">
        <w:rPr>
          <w:i/>
          <w:iCs/>
          <w:lang w:val="es-ES_tradnl" w:eastAsia="es-CO"/>
        </w:rPr>
        <w:t xml:space="preserve">Hola. Estoy tratando de realizar la configuración de Apache para aplicación de cliente, ¿me podrías ayudar? </w:t>
      </w:r>
    </w:p>
    <w:p w14:paraId="2D97B970" w14:textId="47470397" w:rsidR="00E75E40" w:rsidRPr="00E75E40" w:rsidRDefault="00E75E40" w:rsidP="00E75E40">
      <w:pPr>
        <w:rPr>
          <w:i/>
          <w:iCs/>
          <w:lang w:val="es-ES_tradnl" w:eastAsia="es-CO"/>
        </w:rPr>
      </w:pPr>
      <w:r w:rsidRPr="00E75E40">
        <w:rPr>
          <w:i/>
          <w:iCs/>
          <w:lang w:val="es-ES_tradnl" w:eastAsia="es-CO"/>
        </w:rPr>
        <w:t xml:space="preserve">Claro que sí. Para ello, debemos partir de un servidor web. Es un software especializado, que tiene como función principal resolver la información de un sitio web, es decir, las páginas o los documentos web cuando se realizan peticiones http por parte de los usuarios. </w:t>
      </w:r>
    </w:p>
    <w:p w14:paraId="2DF19265" w14:textId="0A618602" w:rsidR="00E75E40" w:rsidRPr="00E75E40" w:rsidRDefault="00E75E40" w:rsidP="00E75E40">
      <w:pPr>
        <w:rPr>
          <w:i/>
          <w:iCs/>
          <w:lang w:val="es-ES_tradnl" w:eastAsia="es-CO"/>
        </w:rPr>
      </w:pPr>
      <w:r w:rsidRPr="00E75E40">
        <w:rPr>
          <w:i/>
          <w:iCs/>
          <w:lang w:val="es-ES_tradnl" w:eastAsia="es-CO"/>
        </w:rPr>
        <w:t xml:space="preserve">El proceso inicia cuando el usuario ingresa a un navegador web, como Mozilla, Chrome, Safari, Edge, entre otros, e ingresa en la barra de direcciones la ruta del sitio que quiere visitar, por ejemplo: https://mipagina.com. </w:t>
      </w:r>
    </w:p>
    <w:p w14:paraId="71ED8652" w14:textId="2F1D4472" w:rsidR="00E75E40" w:rsidRPr="00E75E40" w:rsidRDefault="00E75E40" w:rsidP="00E75E40">
      <w:pPr>
        <w:rPr>
          <w:i/>
          <w:iCs/>
          <w:lang w:val="es-ES_tradnl" w:eastAsia="es-CO"/>
        </w:rPr>
      </w:pPr>
      <w:r w:rsidRPr="00E75E40">
        <w:rPr>
          <w:i/>
          <w:iCs/>
          <w:lang w:val="es-ES_tradnl" w:eastAsia="es-CO"/>
        </w:rPr>
        <w:t>Al recibir la petición, el primer paso es que se establece una conexión entre el servidor DNS y el cliente que realiza la petición, es decir, el ordenador del usuario.</w:t>
      </w:r>
    </w:p>
    <w:p w14:paraId="7D3761EE" w14:textId="5CD79409" w:rsidR="00E75E40" w:rsidRPr="00E75E40" w:rsidRDefault="00E75E40" w:rsidP="00E75E40">
      <w:pPr>
        <w:rPr>
          <w:i/>
          <w:iCs/>
          <w:lang w:val="es-ES_tradnl" w:eastAsia="es-CO"/>
        </w:rPr>
      </w:pPr>
      <w:r w:rsidRPr="00E75E40">
        <w:rPr>
          <w:i/>
          <w:iCs/>
          <w:lang w:val="es-ES_tradnl" w:eastAsia="es-CO"/>
        </w:rPr>
        <w:t xml:space="preserve">Este DNS corresponde al nombre de dominio asociado a la IP final del servidor, con lo que permite ubicar el contenido alojado en el servidor. </w:t>
      </w:r>
    </w:p>
    <w:p w14:paraId="489B05BF" w14:textId="04E27862" w:rsidR="00E75E40" w:rsidRPr="00E75E40" w:rsidRDefault="00E75E40" w:rsidP="00E75E40">
      <w:pPr>
        <w:rPr>
          <w:i/>
          <w:iCs/>
          <w:lang w:val="es-ES_tradnl" w:eastAsia="es-CO"/>
        </w:rPr>
      </w:pPr>
      <w:r w:rsidRPr="00E75E40">
        <w:rPr>
          <w:i/>
          <w:iCs/>
          <w:lang w:val="es-ES_tradnl" w:eastAsia="es-CO"/>
        </w:rPr>
        <w:t>El servidor, al recibir la solicitud, realiza el procesamiento del contenido solicitado por el cliente web, es decir, en este caso, el navegador.</w:t>
      </w:r>
    </w:p>
    <w:p w14:paraId="7E384F3E" w14:textId="5556FADB" w:rsidR="00E75E40" w:rsidRPr="00E75E40" w:rsidRDefault="00E75E40" w:rsidP="00E75E40">
      <w:pPr>
        <w:rPr>
          <w:i/>
          <w:iCs/>
          <w:lang w:val="es-ES_tradnl" w:eastAsia="es-CO"/>
        </w:rPr>
      </w:pPr>
      <w:r w:rsidRPr="00E75E40">
        <w:rPr>
          <w:i/>
          <w:iCs/>
          <w:lang w:val="es-ES_tradnl" w:eastAsia="es-CO"/>
        </w:rPr>
        <w:t xml:space="preserve">El navegador recibe la respuesta del servidor, que, por lo general, es código en html, CSS y JavaScript, y es interpretado para que el usuario lo pueda percibir de forma visual y pueda interactuar. </w:t>
      </w:r>
    </w:p>
    <w:p w14:paraId="5E875D29" w14:textId="7F30EC63" w:rsidR="00E75E40" w:rsidRPr="00E75E40" w:rsidRDefault="00E75E40" w:rsidP="00E75E40">
      <w:pPr>
        <w:rPr>
          <w:i/>
          <w:iCs/>
          <w:lang w:val="es-ES_tradnl" w:eastAsia="es-CO"/>
        </w:rPr>
      </w:pPr>
      <w:r w:rsidRPr="00E75E40">
        <w:rPr>
          <w:i/>
          <w:iCs/>
          <w:lang w:val="es-ES_tradnl" w:eastAsia="es-CO"/>
        </w:rPr>
        <w:t xml:space="preserve">Los servidores Apache son de código abierto y gratuito, tecnología que ha sido empleada por muchos años como servidores web, teniendo en cuenta que son multiplataforma, </w:t>
      </w:r>
    </w:p>
    <w:p w14:paraId="50C505A9" w14:textId="715E1AFD" w:rsidR="00E75E40" w:rsidRPr="00E75E40" w:rsidRDefault="00E75E40" w:rsidP="00E75E40">
      <w:pPr>
        <w:rPr>
          <w:i/>
          <w:iCs/>
          <w:lang w:val="es-ES_tradnl" w:eastAsia="es-CO"/>
        </w:rPr>
      </w:pPr>
      <w:r w:rsidRPr="00D520E9">
        <w:rPr>
          <w:i/>
          <w:iCs/>
          <w:lang w:val="es-ES_tradnl" w:eastAsia="es-CO"/>
        </w:rPr>
        <w:t>S</w:t>
      </w:r>
      <w:r w:rsidRPr="00E75E40">
        <w:rPr>
          <w:i/>
          <w:iCs/>
          <w:lang w:val="es-ES_tradnl" w:eastAsia="es-CO"/>
        </w:rPr>
        <w:t>iendo así compatibles con Windows, Linux y OS X.</w:t>
      </w:r>
    </w:p>
    <w:p w14:paraId="40D289A1" w14:textId="423E457C" w:rsidR="00E75E40" w:rsidRPr="00E75E40" w:rsidRDefault="00E75E40" w:rsidP="00E75E40">
      <w:pPr>
        <w:rPr>
          <w:i/>
          <w:iCs/>
          <w:lang w:val="es-ES_tradnl" w:eastAsia="es-CO"/>
        </w:rPr>
      </w:pPr>
      <w:r w:rsidRPr="00E75E40">
        <w:rPr>
          <w:i/>
          <w:iCs/>
          <w:lang w:val="es-ES_tradnl" w:eastAsia="es-CO"/>
        </w:rPr>
        <w:t>Para las prácticas de html, vamos a usar un servidor Apache incluido en el paquete de instalación de XAMPP, el cual es un paquete de distribución gratuito que, además de Apache, incluye MariaDB, PHP y Perl.</w:t>
      </w:r>
    </w:p>
    <w:p w14:paraId="7DA14782" w14:textId="69FC7D56" w:rsidR="00E75E40" w:rsidRPr="00E75E40" w:rsidRDefault="00E75E40" w:rsidP="00E75E40">
      <w:pPr>
        <w:rPr>
          <w:i/>
          <w:iCs/>
          <w:lang w:val="es-ES_tradnl" w:eastAsia="es-CO"/>
        </w:rPr>
      </w:pPr>
      <w:r w:rsidRPr="00E75E40">
        <w:rPr>
          <w:i/>
          <w:iCs/>
          <w:lang w:val="es-ES_tradnl" w:eastAsia="es-CO"/>
        </w:rPr>
        <w:t xml:space="preserve">La X indica que es multiplataforma, dado que se puede instalar en cualquier sistema operativo. </w:t>
      </w:r>
    </w:p>
    <w:p w14:paraId="4BB3A558" w14:textId="16613D89" w:rsidR="00E75E40" w:rsidRPr="00D520E9" w:rsidRDefault="00E75E40" w:rsidP="00E75E40">
      <w:pPr>
        <w:rPr>
          <w:i/>
          <w:iCs/>
          <w:lang w:val="es-ES_tradnl" w:eastAsia="es-CO"/>
        </w:rPr>
      </w:pPr>
      <w:r w:rsidRPr="00D520E9">
        <w:rPr>
          <w:i/>
          <w:iCs/>
          <w:lang w:val="es-ES_tradnl" w:eastAsia="es-CO"/>
        </w:rPr>
        <w:t>Manejas muy bien el tema. Espero que mis aportes te ayuden.</w:t>
      </w:r>
    </w:p>
    <w:p w14:paraId="4832CDD6" w14:textId="77777777" w:rsidR="00FA47E0" w:rsidRPr="00D520E9" w:rsidRDefault="00FA47E0" w:rsidP="00FA47E0">
      <w:pPr>
        <w:rPr>
          <w:b/>
          <w:bCs/>
          <w:lang w:val="es-ES_tradnl" w:eastAsia="es-CO"/>
        </w:rPr>
      </w:pPr>
      <w:r w:rsidRPr="00D520E9">
        <w:rPr>
          <w:b/>
          <w:bCs/>
          <w:lang w:val="es-ES_tradnl" w:eastAsia="es-CO"/>
        </w:rPr>
        <w:t>Instalación de XAMPP</w:t>
      </w:r>
    </w:p>
    <w:p w14:paraId="600F6AA4" w14:textId="77777777" w:rsidR="00FA47E0" w:rsidRPr="00FA47E0" w:rsidRDefault="00FA47E0" w:rsidP="00FA47E0">
      <w:pPr>
        <w:rPr>
          <w:lang w:val="es-ES_tradnl" w:eastAsia="es-CO"/>
        </w:rPr>
      </w:pPr>
      <w:r w:rsidRPr="00FA47E0">
        <w:rPr>
          <w:lang w:val="es-ES_tradnl" w:eastAsia="es-CO"/>
        </w:rPr>
        <w:t>El proceso de instalación descrito es para máquinas con sistema operativo Windows; para otros sistemas operativos, el proceso puede variar.</w:t>
      </w:r>
    </w:p>
    <w:p w14:paraId="69D526D1" w14:textId="7D6064B9" w:rsidR="00FA47E0" w:rsidRDefault="00FA47E0" w:rsidP="00731B28">
      <w:pPr>
        <w:pStyle w:val="Prrafodelista"/>
        <w:numPr>
          <w:ilvl w:val="0"/>
          <w:numId w:val="494"/>
        </w:numPr>
        <w:ind w:left="1418"/>
        <w:rPr>
          <w:lang w:val="es-ES_tradnl" w:eastAsia="es-CO"/>
        </w:rPr>
      </w:pPr>
      <w:r w:rsidRPr="00731B28">
        <w:rPr>
          <w:lang w:val="es-ES_tradnl" w:eastAsia="es-CO"/>
        </w:rPr>
        <w:t>Descarga del instalador.</w:t>
      </w:r>
    </w:p>
    <w:p w14:paraId="1669519F" w14:textId="211D2C8A" w:rsidR="00731B28" w:rsidRPr="00731B28" w:rsidRDefault="00731B28" w:rsidP="00731B28">
      <w:pPr>
        <w:pStyle w:val="Prrafodelista"/>
        <w:numPr>
          <w:ilvl w:val="0"/>
          <w:numId w:val="0"/>
        </w:numPr>
        <w:ind w:left="1418"/>
        <w:jc w:val="center"/>
        <w:rPr>
          <w:lang w:val="es-ES_tradnl" w:eastAsia="es-CO"/>
        </w:rPr>
      </w:pPr>
      <w:r>
        <w:rPr>
          <w:noProof/>
        </w:rPr>
        <w:drawing>
          <wp:inline distT="0" distB="0" distL="0" distR="0" wp14:anchorId="311C426C" wp14:editId="4298CA02">
            <wp:extent cx="3933825" cy="2240292"/>
            <wp:effectExtent l="0" t="0" r="0" b="7620"/>
            <wp:docPr id="770977943" name="Imagen 11" descr="Imagen de la descarga del instalador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7943" name="Imagen 11" descr="Imagen de la descarga del instalador de XAMP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7456" cy="2242360"/>
                    </a:xfrm>
                    <a:prstGeom prst="rect">
                      <a:avLst/>
                    </a:prstGeom>
                    <a:noFill/>
                    <a:ln>
                      <a:noFill/>
                    </a:ln>
                  </pic:spPr>
                </pic:pic>
              </a:graphicData>
            </a:graphic>
          </wp:inline>
        </w:drawing>
      </w:r>
    </w:p>
    <w:p w14:paraId="313F0934" w14:textId="77777777" w:rsidR="00FA47E0" w:rsidRPr="00FA47E0" w:rsidRDefault="00FA47E0" w:rsidP="00FA47E0">
      <w:pPr>
        <w:rPr>
          <w:lang w:val="es-ES_tradnl" w:eastAsia="es-CO"/>
        </w:rPr>
      </w:pPr>
    </w:p>
    <w:p w14:paraId="6891913D" w14:textId="496856E0" w:rsidR="00FA47E0" w:rsidRDefault="00FA47E0" w:rsidP="00731B28">
      <w:pPr>
        <w:pStyle w:val="Prrafodelista"/>
        <w:numPr>
          <w:ilvl w:val="0"/>
          <w:numId w:val="494"/>
        </w:numPr>
        <w:ind w:left="1418"/>
        <w:rPr>
          <w:lang w:val="es-ES_tradnl" w:eastAsia="es-CO"/>
        </w:rPr>
      </w:pPr>
      <w:r w:rsidRPr="00731B28">
        <w:rPr>
          <w:lang w:val="es-ES_tradnl" w:eastAsia="es-CO"/>
        </w:rPr>
        <w:t>Desactivar antivirus.</w:t>
      </w:r>
    </w:p>
    <w:p w14:paraId="10B605CA" w14:textId="07D20445" w:rsidR="00731B28" w:rsidRDefault="00731B28" w:rsidP="00731B28">
      <w:pPr>
        <w:pStyle w:val="Prrafodelista"/>
        <w:numPr>
          <w:ilvl w:val="0"/>
          <w:numId w:val="0"/>
        </w:numPr>
        <w:ind w:left="1418"/>
        <w:jc w:val="center"/>
        <w:rPr>
          <w:lang w:val="es-ES_tradnl" w:eastAsia="es-CO"/>
        </w:rPr>
      </w:pPr>
      <w:r>
        <w:rPr>
          <w:noProof/>
        </w:rPr>
        <w:drawing>
          <wp:inline distT="0" distB="0" distL="0" distR="0" wp14:anchorId="225DCCCA" wp14:editId="2C00C30E">
            <wp:extent cx="3838575" cy="1559235"/>
            <wp:effectExtent l="0" t="0" r="0" b="3175"/>
            <wp:docPr id="1849522251" name="Imagen 12" descr="Imagen que indica se debe desactivar el anti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2251" name="Imagen 12" descr="Imagen que indica se debe desactivar el antiviru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2898" cy="1565053"/>
                    </a:xfrm>
                    <a:prstGeom prst="rect">
                      <a:avLst/>
                    </a:prstGeom>
                    <a:noFill/>
                    <a:ln>
                      <a:noFill/>
                    </a:ln>
                  </pic:spPr>
                </pic:pic>
              </a:graphicData>
            </a:graphic>
          </wp:inline>
        </w:drawing>
      </w:r>
    </w:p>
    <w:p w14:paraId="2B33DCA5" w14:textId="77777777" w:rsidR="002964CB" w:rsidRPr="00731B28" w:rsidRDefault="002964CB" w:rsidP="00731B28">
      <w:pPr>
        <w:pStyle w:val="Prrafodelista"/>
        <w:numPr>
          <w:ilvl w:val="0"/>
          <w:numId w:val="0"/>
        </w:numPr>
        <w:ind w:left="1418"/>
        <w:jc w:val="center"/>
        <w:rPr>
          <w:lang w:val="es-ES_tradnl" w:eastAsia="es-CO"/>
        </w:rPr>
      </w:pPr>
    </w:p>
    <w:p w14:paraId="7D96F62E" w14:textId="21777F88" w:rsidR="00FA47E0" w:rsidRDefault="00FA47E0" w:rsidP="00731B28">
      <w:pPr>
        <w:pStyle w:val="Prrafodelista"/>
        <w:numPr>
          <w:ilvl w:val="0"/>
          <w:numId w:val="494"/>
        </w:numPr>
        <w:ind w:left="1418"/>
        <w:rPr>
          <w:lang w:val="es-ES_tradnl" w:eastAsia="es-CO"/>
        </w:rPr>
      </w:pPr>
      <w:r w:rsidRPr="00731B28">
        <w:rPr>
          <w:lang w:val="es-ES_tradnl" w:eastAsia="es-CO"/>
        </w:rPr>
        <w:t>Desactivar el UAC.</w:t>
      </w:r>
    </w:p>
    <w:p w14:paraId="00E010D7" w14:textId="111D8CBE" w:rsidR="00731B28" w:rsidRPr="00731B28" w:rsidRDefault="00731B28" w:rsidP="00731B28">
      <w:pPr>
        <w:pStyle w:val="Prrafodelista"/>
        <w:numPr>
          <w:ilvl w:val="0"/>
          <w:numId w:val="0"/>
        </w:numPr>
        <w:ind w:left="1418"/>
        <w:jc w:val="center"/>
        <w:rPr>
          <w:lang w:val="es-ES_tradnl" w:eastAsia="es-CO"/>
        </w:rPr>
      </w:pPr>
      <w:r>
        <w:rPr>
          <w:noProof/>
        </w:rPr>
        <w:drawing>
          <wp:inline distT="0" distB="0" distL="0" distR="0" wp14:anchorId="177587C2" wp14:editId="245C4BEF">
            <wp:extent cx="3843561" cy="1390650"/>
            <wp:effectExtent l="0" t="0" r="5080" b="0"/>
            <wp:docPr id="1108613514" name="Imagen 13" descr="Imagen que indica se debe desactivar el U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3514" name="Imagen 13" descr="Imagen que indica se debe desactivar el UA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1616" cy="1397182"/>
                    </a:xfrm>
                    <a:prstGeom prst="rect">
                      <a:avLst/>
                    </a:prstGeom>
                    <a:noFill/>
                    <a:ln>
                      <a:noFill/>
                    </a:ln>
                  </pic:spPr>
                </pic:pic>
              </a:graphicData>
            </a:graphic>
          </wp:inline>
        </w:drawing>
      </w:r>
    </w:p>
    <w:p w14:paraId="354B02EA" w14:textId="15592D06" w:rsidR="00FA47E0" w:rsidRDefault="00FA47E0" w:rsidP="00731B28">
      <w:pPr>
        <w:pStyle w:val="Prrafodelista"/>
        <w:numPr>
          <w:ilvl w:val="0"/>
          <w:numId w:val="494"/>
        </w:numPr>
        <w:ind w:left="1418"/>
        <w:rPr>
          <w:lang w:val="es-ES_tradnl" w:eastAsia="es-CO"/>
        </w:rPr>
      </w:pPr>
      <w:r w:rsidRPr="00731B28">
        <w:rPr>
          <w:lang w:val="es-ES_tradnl" w:eastAsia="es-CO"/>
        </w:rPr>
        <w:t>Iniciar el wizard de instalación.</w:t>
      </w:r>
    </w:p>
    <w:p w14:paraId="4D907770" w14:textId="28E50D90" w:rsidR="00FA47E0" w:rsidRDefault="00777F0B" w:rsidP="002964CB">
      <w:pPr>
        <w:pStyle w:val="Prrafodelista"/>
        <w:numPr>
          <w:ilvl w:val="0"/>
          <w:numId w:val="0"/>
        </w:numPr>
        <w:ind w:left="1418"/>
        <w:jc w:val="center"/>
        <w:rPr>
          <w:lang w:val="es-ES_tradnl" w:eastAsia="es-CO"/>
        </w:rPr>
      </w:pPr>
      <w:r>
        <w:rPr>
          <w:noProof/>
        </w:rPr>
        <w:drawing>
          <wp:inline distT="0" distB="0" distL="0" distR="0" wp14:anchorId="2BF3FCE5" wp14:editId="25049367">
            <wp:extent cx="3457575" cy="2875048"/>
            <wp:effectExtent l="0" t="0" r="0" b="1905"/>
            <wp:docPr id="497814796" name="Imagen 14" descr="Imagen que muestra el inicio del wizard de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4796" name="Imagen 14" descr="Imagen que muestra el inicio del wizard de instalació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0399" cy="2877396"/>
                    </a:xfrm>
                    <a:prstGeom prst="rect">
                      <a:avLst/>
                    </a:prstGeom>
                    <a:noFill/>
                    <a:ln>
                      <a:noFill/>
                    </a:ln>
                  </pic:spPr>
                </pic:pic>
              </a:graphicData>
            </a:graphic>
          </wp:inline>
        </w:drawing>
      </w:r>
    </w:p>
    <w:p w14:paraId="7A450CC3" w14:textId="77777777" w:rsidR="002964CB" w:rsidRDefault="002964CB" w:rsidP="002964CB">
      <w:pPr>
        <w:pStyle w:val="Prrafodelista"/>
        <w:numPr>
          <w:ilvl w:val="0"/>
          <w:numId w:val="0"/>
        </w:numPr>
        <w:ind w:left="1418"/>
        <w:jc w:val="center"/>
        <w:rPr>
          <w:lang w:val="es-ES_tradnl" w:eastAsia="es-CO"/>
        </w:rPr>
      </w:pPr>
    </w:p>
    <w:p w14:paraId="2B2461CC" w14:textId="77777777" w:rsidR="002964CB" w:rsidRDefault="002964CB" w:rsidP="002964CB">
      <w:pPr>
        <w:pStyle w:val="Prrafodelista"/>
        <w:numPr>
          <w:ilvl w:val="0"/>
          <w:numId w:val="0"/>
        </w:numPr>
        <w:ind w:left="1418"/>
        <w:jc w:val="center"/>
        <w:rPr>
          <w:lang w:val="es-ES_tradnl" w:eastAsia="es-CO"/>
        </w:rPr>
      </w:pPr>
    </w:p>
    <w:p w14:paraId="043D3884" w14:textId="77777777" w:rsidR="002964CB" w:rsidRDefault="002964CB" w:rsidP="002964CB">
      <w:pPr>
        <w:pStyle w:val="Prrafodelista"/>
        <w:numPr>
          <w:ilvl w:val="0"/>
          <w:numId w:val="0"/>
        </w:numPr>
        <w:ind w:left="1418"/>
        <w:jc w:val="center"/>
        <w:rPr>
          <w:lang w:val="es-ES_tradnl" w:eastAsia="es-CO"/>
        </w:rPr>
      </w:pPr>
    </w:p>
    <w:p w14:paraId="16F9901C" w14:textId="77777777" w:rsidR="002964CB" w:rsidRDefault="002964CB" w:rsidP="002964CB">
      <w:pPr>
        <w:pStyle w:val="Prrafodelista"/>
        <w:numPr>
          <w:ilvl w:val="0"/>
          <w:numId w:val="0"/>
        </w:numPr>
        <w:ind w:left="1418"/>
        <w:jc w:val="center"/>
        <w:rPr>
          <w:lang w:val="es-ES_tradnl" w:eastAsia="es-CO"/>
        </w:rPr>
      </w:pPr>
    </w:p>
    <w:p w14:paraId="2CD943D9" w14:textId="77777777" w:rsidR="002964CB" w:rsidRDefault="002964CB" w:rsidP="002964CB">
      <w:pPr>
        <w:pStyle w:val="Prrafodelista"/>
        <w:numPr>
          <w:ilvl w:val="0"/>
          <w:numId w:val="0"/>
        </w:numPr>
        <w:ind w:left="1418"/>
        <w:jc w:val="center"/>
        <w:rPr>
          <w:lang w:val="es-ES_tradnl" w:eastAsia="es-CO"/>
        </w:rPr>
      </w:pPr>
    </w:p>
    <w:p w14:paraId="4D4F7F70" w14:textId="77777777" w:rsidR="002964CB" w:rsidRDefault="002964CB" w:rsidP="002964CB">
      <w:pPr>
        <w:pStyle w:val="Prrafodelista"/>
        <w:numPr>
          <w:ilvl w:val="0"/>
          <w:numId w:val="0"/>
        </w:numPr>
        <w:ind w:left="1418"/>
        <w:jc w:val="center"/>
        <w:rPr>
          <w:lang w:val="es-ES_tradnl" w:eastAsia="es-CO"/>
        </w:rPr>
      </w:pPr>
    </w:p>
    <w:p w14:paraId="7EE26BF0" w14:textId="77777777" w:rsidR="002964CB" w:rsidRDefault="002964CB" w:rsidP="002964CB">
      <w:pPr>
        <w:pStyle w:val="Prrafodelista"/>
        <w:numPr>
          <w:ilvl w:val="0"/>
          <w:numId w:val="0"/>
        </w:numPr>
        <w:ind w:left="1418"/>
        <w:jc w:val="center"/>
        <w:rPr>
          <w:lang w:val="es-ES_tradnl" w:eastAsia="es-CO"/>
        </w:rPr>
      </w:pPr>
    </w:p>
    <w:p w14:paraId="5D351902" w14:textId="77777777" w:rsidR="002964CB" w:rsidRDefault="002964CB" w:rsidP="002964CB">
      <w:pPr>
        <w:pStyle w:val="Prrafodelista"/>
        <w:numPr>
          <w:ilvl w:val="0"/>
          <w:numId w:val="0"/>
        </w:numPr>
        <w:ind w:left="1418"/>
        <w:jc w:val="center"/>
        <w:rPr>
          <w:lang w:val="es-ES_tradnl" w:eastAsia="es-CO"/>
        </w:rPr>
      </w:pPr>
    </w:p>
    <w:p w14:paraId="6B31A12A" w14:textId="77777777" w:rsidR="002964CB" w:rsidRPr="00FA47E0" w:rsidRDefault="002964CB" w:rsidP="002964CB">
      <w:pPr>
        <w:pStyle w:val="Prrafodelista"/>
        <w:numPr>
          <w:ilvl w:val="0"/>
          <w:numId w:val="0"/>
        </w:numPr>
        <w:ind w:left="1418"/>
        <w:jc w:val="center"/>
        <w:rPr>
          <w:lang w:val="es-ES_tradnl" w:eastAsia="es-CO"/>
        </w:rPr>
      </w:pPr>
    </w:p>
    <w:p w14:paraId="3A42D330" w14:textId="50BF4B49" w:rsidR="00FA47E0" w:rsidRDefault="00FA47E0" w:rsidP="00FB5366">
      <w:pPr>
        <w:pStyle w:val="Prrafodelista"/>
        <w:numPr>
          <w:ilvl w:val="0"/>
          <w:numId w:val="494"/>
        </w:numPr>
        <w:ind w:left="1418"/>
        <w:rPr>
          <w:lang w:val="es-ES_tradnl" w:eastAsia="es-CO"/>
        </w:rPr>
      </w:pPr>
      <w:r w:rsidRPr="00FB5366">
        <w:rPr>
          <w:lang w:val="es-ES_tradnl" w:eastAsia="es-CO"/>
        </w:rPr>
        <w:t>Selección de componentes de software.</w:t>
      </w:r>
    </w:p>
    <w:p w14:paraId="4EFC747C" w14:textId="230C05D9" w:rsidR="00FB5366" w:rsidRPr="00FB5366" w:rsidRDefault="00FB5366" w:rsidP="00FB5366">
      <w:pPr>
        <w:pStyle w:val="Prrafodelista"/>
        <w:numPr>
          <w:ilvl w:val="0"/>
          <w:numId w:val="0"/>
        </w:numPr>
        <w:ind w:left="1418"/>
        <w:jc w:val="center"/>
        <w:rPr>
          <w:lang w:val="es-ES_tradnl" w:eastAsia="es-CO"/>
        </w:rPr>
      </w:pPr>
      <w:r>
        <w:rPr>
          <w:noProof/>
        </w:rPr>
        <w:drawing>
          <wp:inline distT="0" distB="0" distL="0" distR="0" wp14:anchorId="76C30D2E" wp14:editId="60FDAC43">
            <wp:extent cx="3352800" cy="2783690"/>
            <wp:effectExtent l="0" t="0" r="0" b="0"/>
            <wp:docPr id="1484370702" name="Imagen 15" descr="Imagen que muestra la selección de componente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0702" name="Imagen 15" descr="Imagen que muestra la selección de componentes de softwa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8897" cy="2788752"/>
                    </a:xfrm>
                    <a:prstGeom prst="rect">
                      <a:avLst/>
                    </a:prstGeom>
                    <a:noFill/>
                    <a:ln>
                      <a:noFill/>
                    </a:ln>
                  </pic:spPr>
                </pic:pic>
              </a:graphicData>
            </a:graphic>
          </wp:inline>
        </w:drawing>
      </w:r>
    </w:p>
    <w:p w14:paraId="59AECB41" w14:textId="74F11F7D" w:rsidR="00FA47E0" w:rsidRDefault="00FA47E0" w:rsidP="00FB5366">
      <w:pPr>
        <w:pStyle w:val="Prrafodelista"/>
        <w:numPr>
          <w:ilvl w:val="0"/>
          <w:numId w:val="494"/>
        </w:numPr>
        <w:ind w:left="1418"/>
        <w:rPr>
          <w:lang w:val="es-ES_tradnl" w:eastAsia="es-CO"/>
        </w:rPr>
      </w:pPr>
      <w:r w:rsidRPr="00FB5366">
        <w:rPr>
          <w:lang w:val="es-ES_tradnl" w:eastAsia="es-CO"/>
        </w:rPr>
        <w:t>Selección de directorio de instalación.</w:t>
      </w:r>
    </w:p>
    <w:p w14:paraId="1A6486C2" w14:textId="2904160A" w:rsidR="00FB5366" w:rsidRDefault="00FB5366" w:rsidP="00FB5366">
      <w:pPr>
        <w:pStyle w:val="Prrafodelista"/>
        <w:numPr>
          <w:ilvl w:val="0"/>
          <w:numId w:val="0"/>
        </w:numPr>
        <w:ind w:left="1418"/>
        <w:jc w:val="center"/>
        <w:rPr>
          <w:lang w:val="es-ES_tradnl" w:eastAsia="es-CO"/>
        </w:rPr>
      </w:pPr>
      <w:r>
        <w:rPr>
          <w:noProof/>
        </w:rPr>
        <w:drawing>
          <wp:inline distT="0" distB="0" distL="0" distR="0" wp14:anchorId="1AF7D164" wp14:editId="4BBD981F">
            <wp:extent cx="3502925" cy="2933700"/>
            <wp:effectExtent l="0" t="0" r="2540" b="0"/>
            <wp:docPr id="1581168296" name="Imagen 16" descr="Imagen que muestra la selección de directorio de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8296" name="Imagen 16" descr="Imagen que muestra la selección de directorio de instalació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6353" cy="2936571"/>
                    </a:xfrm>
                    <a:prstGeom prst="rect">
                      <a:avLst/>
                    </a:prstGeom>
                    <a:noFill/>
                    <a:ln>
                      <a:noFill/>
                    </a:ln>
                  </pic:spPr>
                </pic:pic>
              </a:graphicData>
            </a:graphic>
          </wp:inline>
        </w:drawing>
      </w:r>
    </w:p>
    <w:p w14:paraId="78647CF1" w14:textId="77777777" w:rsidR="00FB5366" w:rsidRPr="00FB5366" w:rsidRDefault="00FB5366" w:rsidP="00FB5366">
      <w:pPr>
        <w:pStyle w:val="Prrafodelista"/>
        <w:numPr>
          <w:ilvl w:val="0"/>
          <w:numId w:val="0"/>
        </w:numPr>
        <w:ind w:left="1069"/>
        <w:rPr>
          <w:lang w:val="es-ES_tradnl" w:eastAsia="es-CO"/>
        </w:rPr>
      </w:pPr>
    </w:p>
    <w:p w14:paraId="21B861FE" w14:textId="77777777" w:rsidR="00FA47E0" w:rsidRPr="00FA47E0" w:rsidRDefault="00FA47E0" w:rsidP="00FA47E0">
      <w:pPr>
        <w:rPr>
          <w:lang w:val="es-ES_tradnl" w:eastAsia="es-CO"/>
        </w:rPr>
      </w:pPr>
    </w:p>
    <w:p w14:paraId="39941DE6" w14:textId="77777777" w:rsidR="00FA47E0" w:rsidRPr="00FA47E0" w:rsidRDefault="00FA47E0" w:rsidP="00FA47E0">
      <w:pPr>
        <w:rPr>
          <w:lang w:val="es-ES_tradnl" w:eastAsia="es-CO"/>
        </w:rPr>
      </w:pPr>
    </w:p>
    <w:p w14:paraId="024BC51E" w14:textId="784E1041" w:rsidR="00FA47E0" w:rsidRDefault="00FA47E0" w:rsidP="00FB5366">
      <w:pPr>
        <w:pStyle w:val="Prrafodelista"/>
        <w:numPr>
          <w:ilvl w:val="0"/>
          <w:numId w:val="494"/>
        </w:numPr>
        <w:ind w:left="1418"/>
        <w:rPr>
          <w:lang w:val="es-ES_tradnl" w:eastAsia="es-CO"/>
        </w:rPr>
      </w:pPr>
      <w:r w:rsidRPr="00FB5366">
        <w:rPr>
          <w:lang w:val="es-ES_tradnl" w:eastAsia="es-CO"/>
        </w:rPr>
        <w:t>Iniciar el proceso de instalación.</w:t>
      </w:r>
    </w:p>
    <w:p w14:paraId="69412405" w14:textId="4FD5F9AE" w:rsidR="00FB5366" w:rsidRPr="00FB5366" w:rsidRDefault="00FB5366" w:rsidP="00FB5366">
      <w:pPr>
        <w:pStyle w:val="Prrafodelista"/>
        <w:numPr>
          <w:ilvl w:val="0"/>
          <w:numId w:val="0"/>
        </w:numPr>
        <w:ind w:left="1418"/>
        <w:jc w:val="center"/>
        <w:rPr>
          <w:lang w:val="es-ES_tradnl" w:eastAsia="es-CO"/>
        </w:rPr>
      </w:pPr>
      <w:r>
        <w:rPr>
          <w:noProof/>
        </w:rPr>
        <w:drawing>
          <wp:inline distT="0" distB="0" distL="0" distR="0" wp14:anchorId="21FA2F87" wp14:editId="1E55304B">
            <wp:extent cx="3228975" cy="2693046"/>
            <wp:effectExtent l="0" t="0" r="0" b="0"/>
            <wp:docPr id="767097167" name="Imagen 17" descr="Imagen que muestra el inicio del proceso de instalación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97167" name="Imagen 17" descr="Imagen que muestra el inicio del proceso de instalación de XAM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3616" cy="2696917"/>
                    </a:xfrm>
                    <a:prstGeom prst="rect">
                      <a:avLst/>
                    </a:prstGeom>
                    <a:noFill/>
                    <a:ln>
                      <a:noFill/>
                    </a:ln>
                  </pic:spPr>
                </pic:pic>
              </a:graphicData>
            </a:graphic>
          </wp:inline>
        </w:drawing>
      </w:r>
    </w:p>
    <w:p w14:paraId="38DD84FE" w14:textId="00E6DD8C" w:rsidR="00FA47E0" w:rsidRDefault="00FA47E0" w:rsidP="00FB5366">
      <w:pPr>
        <w:pStyle w:val="Prrafodelista"/>
        <w:numPr>
          <w:ilvl w:val="0"/>
          <w:numId w:val="494"/>
        </w:numPr>
        <w:ind w:left="1418"/>
        <w:rPr>
          <w:lang w:val="es-ES_tradnl" w:eastAsia="es-CO"/>
        </w:rPr>
      </w:pPr>
      <w:r w:rsidRPr="00FB5366">
        <w:rPr>
          <w:lang w:val="es-ES_tradnl" w:eastAsia="es-CO"/>
        </w:rPr>
        <w:t>Configurar el firewall.</w:t>
      </w:r>
    </w:p>
    <w:p w14:paraId="340C27E1" w14:textId="0B5F64A3" w:rsidR="00FB5366" w:rsidRPr="00FB5366" w:rsidRDefault="00A611C0" w:rsidP="00A611C0">
      <w:pPr>
        <w:pStyle w:val="Prrafodelista"/>
        <w:numPr>
          <w:ilvl w:val="0"/>
          <w:numId w:val="0"/>
        </w:numPr>
        <w:ind w:left="1418"/>
        <w:jc w:val="center"/>
        <w:rPr>
          <w:lang w:val="es-ES_tradnl" w:eastAsia="es-CO"/>
        </w:rPr>
      </w:pPr>
      <w:r>
        <w:rPr>
          <w:noProof/>
        </w:rPr>
        <w:drawing>
          <wp:inline distT="0" distB="0" distL="0" distR="0" wp14:anchorId="3290A1E9" wp14:editId="26EED970">
            <wp:extent cx="4095750" cy="2906883"/>
            <wp:effectExtent l="0" t="0" r="0" b="8255"/>
            <wp:docPr id="2050010574" name="Imagen 18" descr="Imagen que indica se debe configurar el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0574" name="Imagen 18" descr="Imagen que indica se debe configurar el firewal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6729" cy="2914675"/>
                    </a:xfrm>
                    <a:prstGeom prst="rect">
                      <a:avLst/>
                    </a:prstGeom>
                    <a:noFill/>
                    <a:ln>
                      <a:noFill/>
                    </a:ln>
                  </pic:spPr>
                </pic:pic>
              </a:graphicData>
            </a:graphic>
          </wp:inline>
        </w:drawing>
      </w:r>
    </w:p>
    <w:p w14:paraId="70D9D267" w14:textId="77777777" w:rsidR="00A611C0" w:rsidRDefault="00A611C0" w:rsidP="00A611C0">
      <w:pPr>
        <w:pStyle w:val="Prrafodelista"/>
        <w:numPr>
          <w:ilvl w:val="0"/>
          <w:numId w:val="0"/>
        </w:numPr>
        <w:ind w:left="1418"/>
        <w:rPr>
          <w:lang w:val="es-ES_tradnl" w:eastAsia="es-CO"/>
        </w:rPr>
      </w:pPr>
    </w:p>
    <w:p w14:paraId="428AA28C" w14:textId="77777777" w:rsidR="00A611C0" w:rsidRDefault="00A611C0" w:rsidP="00A611C0">
      <w:pPr>
        <w:pStyle w:val="Prrafodelista"/>
        <w:numPr>
          <w:ilvl w:val="0"/>
          <w:numId w:val="0"/>
        </w:numPr>
        <w:ind w:left="1418"/>
        <w:rPr>
          <w:lang w:val="es-ES_tradnl" w:eastAsia="es-CO"/>
        </w:rPr>
      </w:pPr>
    </w:p>
    <w:p w14:paraId="6FC1F8B3" w14:textId="77777777" w:rsidR="00A611C0" w:rsidRDefault="00A611C0" w:rsidP="00A611C0">
      <w:pPr>
        <w:pStyle w:val="Prrafodelista"/>
        <w:numPr>
          <w:ilvl w:val="0"/>
          <w:numId w:val="0"/>
        </w:numPr>
        <w:ind w:left="1418"/>
        <w:rPr>
          <w:lang w:val="es-ES_tradnl" w:eastAsia="es-CO"/>
        </w:rPr>
      </w:pPr>
    </w:p>
    <w:p w14:paraId="5CBECE21" w14:textId="77777777" w:rsidR="00A611C0" w:rsidRDefault="00A611C0" w:rsidP="00A611C0">
      <w:pPr>
        <w:pStyle w:val="Prrafodelista"/>
        <w:numPr>
          <w:ilvl w:val="0"/>
          <w:numId w:val="0"/>
        </w:numPr>
        <w:ind w:left="1418"/>
        <w:rPr>
          <w:lang w:val="es-ES_tradnl" w:eastAsia="es-CO"/>
        </w:rPr>
      </w:pPr>
    </w:p>
    <w:p w14:paraId="7751CC2F" w14:textId="77777777" w:rsidR="00A611C0" w:rsidRDefault="00A611C0" w:rsidP="00A611C0">
      <w:pPr>
        <w:pStyle w:val="Prrafodelista"/>
        <w:numPr>
          <w:ilvl w:val="0"/>
          <w:numId w:val="0"/>
        </w:numPr>
        <w:ind w:left="1418"/>
        <w:rPr>
          <w:lang w:val="es-ES_tradnl" w:eastAsia="es-CO"/>
        </w:rPr>
      </w:pPr>
    </w:p>
    <w:p w14:paraId="62A56E7E" w14:textId="116BD512" w:rsidR="00FA47E0" w:rsidRDefault="00FA47E0" w:rsidP="00A611C0">
      <w:pPr>
        <w:pStyle w:val="Prrafodelista"/>
        <w:numPr>
          <w:ilvl w:val="0"/>
          <w:numId w:val="494"/>
        </w:numPr>
        <w:ind w:left="1418"/>
        <w:rPr>
          <w:lang w:val="es-ES_tradnl" w:eastAsia="es-CO"/>
        </w:rPr>
      </w:pPr>
      <w:r w:rsidRPr="00A611C0">
        <w:rPr>
          <w:lang w:val="es-ES_tradnl" w:eastAsia="es-CO"/>
        </w:rPr>
        <w:t>Cerrar instalador.</w:t>
      </w:r>
    </w:p>
    <w:p w14:paraId="30723094" w14:textId="7A77EB07" w:rsidR="00A611C0" w:rsidRDefault="00A611C0" w:rsidP="00A611C0">
      <w:pPr>
        <w:pStyle w:val="Prrafodelista"/>
        <w:numPr>
          <w:ilvl w:val="0"/>
          <w:numId w:val="0"/>
        </w:numPr>
        <w:ind w:left="1418"/>
        <w:jc w:val="center"/>
        <w:rPr>
          <w:lang w:val="es-ES_tradnl" w:eastAsia="es-CO"/>
        </w:rPr>
      </w:pPr>
      <w:r>
        <w:rPr>
          <w:noProof/>
        </w:rPr>
        <w:drawing>
          <wp:inline distT="0" distB="0" distL="0" distR="0" wp14:anchorId="0049D566" wp14:editId="09BC61EF">
            <wp:extent cx="3248025" cy="2718991"/>
            <wp:effectExtent l="0" t="0" r="0" b="5715"/>
            <wp:docPr id="1096433877" name="Imagen 19" descr="Imagen que muestra el cierre de instalación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33877" name="Imagen 19" descr="Imagen que muestra el cierre de instalación de XAMP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989" cy="2727332"/>
                    </a:xfrm>
                    <a:prstGeom prst="rect">
                      <a:avLst/>
                    </a:prstGeom>
                    <a:noFill/>
                    <a:ln>
                      <a:noFill/>
                    </a:ln>
                  </pic:spPr>
                </pic:pic>
              </a:graphicData>
            </a:graphic>
          </wp:inline>
        </w:drawing>
      </w:r>
    </w:p>
    <w:p w14:paraId="53F6888B" w14:textId="744C20CB" w:rsidR="00FA47E0" w:rsidRDefault="00FA47E0" w:rsidP="00A611C0">
      <w:pPr>
        <w:pStyle w:val="Prrafodelista"/>
        <w:numPr>
          <w:ilvl w:val="0"/>
          <w:numId w:val="494"/>
        </w:numPr>
        <w:ind w:left="1418"/>
        <w:rPr>
          <w:lang w:val="es-ES_tradnl" w:eastAsia="es-CO"/>
        </w:rPr>
      </w:pPr>
      <w:r w:rsidRPr="00A611C0">
        <w:rPr>
          <w:lang w:val="es-ES_tradnl" w:eastAsia="es-CO"/>
        </w:rPr>
        <w:t>Ejecutar panel de control.</w:t>
      </w:r>
    </w:p>
    <w:p w14:paraId="20931D3A" w14:textId="3F48204C" w:rsidR="00A611C0" w:rsidRPr="00A611C0" w:rsidRDefault="0096309E" w:rsidP="0096309E">
      <w:pPr>
        <w:pStyle w:val="Prrafodelista"/>
        <w:numPr>
          <w:ilvl w:val="0"/>
          <w:numId w:val="0"/>
        </w:numPr>
        <w:ind w:left="1418"/>
        <w:jc w:val="center"/>
        <w:rPr>
          <w:lang w:val="es-ES_tradnl" w:eastAsia="es-CO"/>
        </w:rPr>
      </w:pPr>
      <w:r>
        <w:rPr>
          <w:noProof/>
        </w:rPr>
        <w:drawing>
          <wp:inline distT="0" distB="0" distL="0" distR="0" wp14:anchorId="5984151C" wp14:editId="0C2DD6A2">
            <wp:extent cx="4200525" cy="2415140"/>
            <wp:effectExtent l="0" t="0" r="0" b="4445"/>
            <wp:docPr id="841236324" name="Imagen 20" descr="Imagen que muestra la ejecución del 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6324" name="Imagen 20" descr="Imagen que muestra la ejecución del panel de contro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8660" cy="2419817"/>
                    </a:xfrm>
                    <a:prstGeom prst="rect">
                      <a:avLst/>
                    </a:prstGeom>
                    <a:noFill/>
                    <a:ln>
                      <a:noFill/>
                    </a:ln>
                  </pic:spPr>
                </pic:pic>
              </a:graphicData>
            </a:graphic>
          </wp:inline>
        </w:drawing>
      </w:r>
    </w:p>
    <w:p w14:paraId="000FACD2" w14:textId="77777777" w:rsidR="0096309E" w:rsidRDefault="0096309E" w:rsidP="0096309E">
      <w:pPr>
        <w:pStyle w:val="Prrafodelista"/>
        <w:numPr>
          <w:ilvl w:val="0"/>
          <w:numId w:val="0"/>
        </w:numPr>
        <w:ind w:left="1418"/>
        <w:rPr>
          <w:lang w:val="es-ES_tradnl" w:eastAsia="es-CO"/>
        </w:rPr>
      </w:pPr>
    </w:p>
    <w:p w14:paraId="7B35381F" w14:textId="77777777" w:rsidR="0096309E" w:rsidRDefault="0096309E" w:rsidP="0096309E">
      <w:pPr>
        <w:pStyle w:val="Prrafodelista"/>
        <w:numPr>
          <w:ilvl w:val="0"/>
          <w:numId w:val="0"/>
        </w:numPr>
        <w:ind w:left="1418"/>
        <w:rPr>
          <w:lang w:val="es-ES_tradnl" w:eastAsia="es-CO"/>
        </w:rPr>
      </w:pPr>
    </w:p>
    <w:p w14:paraId="5F79C0B7" w14:textId="77777777" w:rsidR="0096309E" w:rsidRDefault="0096309E" w:rsidP="0096309E">
      <w:pPr>
        <w:pStyle w:val="Prrafodelista"/>
        <w:numPr>
          <w:ilvl w:val="0"/>
          <w:numId w:val="0"/>
        </w:numPr>
        <w:ind w:left="1418"/>
        <w:rPr>
          <w:lang w:val="es-ES_tradnl" w:eastAsia="es-CO"/>
        </w:rPr>
      </w:pPr>
    </w:p>
    <w:p w14:paraId="0F4D88BF" w14:textId="77777777" w:rsidR="0096309E" w:rsidRDefault="0096309E" w:rsidP="0096309E">
      <w:pPr>
        <w:pStyle w:val="Prrafodelista"/>
        <w:numPr>
          <w:ilvl w:val="0"/>
          <w:numId w:val="0"/>
        </w:numPr>
        <w:ind w:left="1418"/>
        <w:rPr>
          <w:lang w:val="es-ES_tradnl" w:eastAsia="es-CO"/>
        </w:rPr>
      </w:pPr>
    </w:p>
    <w:p w14:paraId="538DAE80" w14:textId="77777777" w:rsidR="0096309E" w:rsidRDefault="0096309E" w:rsidP="0096309E">
      <w:pPr>
        <w:pStyle w:val="Prrafodelista"/>
        <w:numPr>
          <w:ilvl w:val="0"/>
          <w:numId w:val="0"/>
        </w:numPr>
        <w:ind w:left="1418"/>
        <w:rPr>
          <w:lang w:val="es-ES_tradnl" w:eastAsia="es-CO"/>
        </w:rPr>
      </w:pPr>
    </w:p>
    <w:p w14:paraId="3EF92640" w14:textId="77777777" w:rsidR="0096309E" w:rsidRDefault="0096309E" w:rsidP="0096309E">
      <w:pPr>
        <w:pStyle w:val="Prrafodelista"/>
        <w:numPr>
          <w:ilvl w:val="0"/>
          <w:numId w:val="0"/>
        </w:numPr>
        <w:ind w:left="1418"/>
        <w:rPr>
          <w:lang w:val="es-ES_tradnl" w:eastAsia="es-CO"/>
        </w:rPr>
      </w:pPr>
    </w:p>
    <w:p w14:paraId="67BE7E42" w14:textId="0C2B9C16" w:rsidR="00FA47E0" w:rsidRDefault="00FA47E0" w:rsidP="0096309E">
      <w:pPr>
        <w:pStyle w:val="Prrafodelista"/>
        <w:numPr>
          <w:ilvl w:val="0"/>
          <w:numId w:val="494"/>
        </w:numPr>
        <w:ind w:left="1418"/>
        <w:rPr>
          <w:lang w:val="es-ES_tradnl" w:eastAsia="es-CO"/>
        </w:rPr>
      </w:pPr>
      <w:r w:rsidRPr="0096309E">
        <w:rPr>
          <w:lang w:val="es-ES_tradnl" w:eastAsia="es-CO"/>
        </w:rPr>
        <w:t>Iniciar módulos.</w:t>
      </w:r>
    </w:p>
    <w:p w14:paraId="3587EE1D" w14:textId="74BB9205" w:rsidR="0096309E" w:rsidRPr="0096309E" w:rsidRDefault="0096309E" w:rsidP="0096309E">
      <w:pPr>
        <w:pStyle w:val="Prrafodelista"/>
        <w:numPr>
          <w:ilvl w:val="0"/>
          <w:numId w:val="0"/>
        </w:numPr>
        <w:ind w:left="1418"/>
        <w:jc w:val="center"/>
        <w:rPr>
          <w:lang w:val="es-ES_tradnl" w:eastAsia="es-CO"/>
        </w:rPr>
      </w:pPr>
      <w:r>
        <w:rPr>
          <w:noProof/>
        </w:rPr>
        <w:drawing>
          <wp:inline distT="0" distB="0" distL="0" distR="0" wp14:anchorId="245B0DE5" wp14:editId="5425CB3C">
            <wp:extent cx="4352925" cy="2493225"/>
            <wp:effectExtent l="0" t="0" r="0" b="2540"/>
            <wp:docPr id="866965740" name="Imagen 21" descr="Imagen que muestra el inicio de los mód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5740" name="Imagen 21" descr="Imagen que muestra el inicio de los módulo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0297" cy="2497447"/>
                    </a:xfrm>
                    <a:prstGeom prst="rect">
                      <a:avLst/>
                    </a:prstGeom>
                    <a:noFill/>
                    <a:ln>
                      <a:noFill/>
                    </a:ln>
                  </pic:spPr>
                </pic:pic>
              </a:graphicData>
            </a:graphic>
          </wp:inline>
        </w:drawing>
      </w:r>
    </w:p>
    <w:p w14:paraId="19EFCD3D" w14:textId="35CB0236" w:rsidR="00FA47E0" w:rsidRDefault="00FA47E0" w:rsidP="0096309E">
      <w:pPr>
        <w:pStyle w:val="Prrafodelista"/>
        <w:numPr>
          <w:ilvl w:val="0"/>
          <w:numId w:val="494"/>
        </w:numPr>
        <w:ind w:left="1418"/>
        <w:rPr>
          <w:lang w:val="es-ES_tradnl" w:eastAsia="es-CO"/>
        </w:rPr>
      </w:pPr>
      <w:r w:rsidRPr="0096309E">
        <w:rPr>
          <w:lang w:val="es-ES_tradnl" w:eastAsia="es-CO"/>
        </w:rPr>
        <w:t>Comprobar instalación y ejecución de Apache.</w:t>
      </w:r>
    </w:p>
    <w:p w14:paraId="23FB4958" w14:textId="1B106E40" w:rsidR="0096309E" w:rsidRPr="0096309E" w:rsidRDefault="0096309E" w:rsidP="0096309E">
      <w:pPr>
        <w:pStyle w:val="Prrafodelista"/>
        <w:numPr>
          <w:ilvl w:val="0"/>
          <w:numId w:val="0"/>
        </w:numPr>
        <w:ind w:left="1418"/>
        <w:jc w:val="center"/>
        <w:rPr>
          <w:lang w:val="es-ES_tradnl" w:eastAsia="es-CO"/>
        </w:rPr>
      </w:pPr>
      <w:r>
        <w:rPr>
          <w:noProof/>
        </w:rPr>
        <w:drawing>
          <wp:inline distT="0" distB="0" distL="0" distR="0" wp14:anchorId="4A250438" wp14:editId="64D63806">
            <wp:extent cx="4210050" cy="3011208"/>
            <wp:effectExtent l="0" t="0" r="0" b="0"/>
            <wp:docPr id="22207254" name="Imagen 22" descr="Imagen que muestra la comprobación de instalación y ejecución de Apache en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254" name="Imagen 22" descr="Imagen que muestra la comprobación de instalación y ejecución de Apache en XAM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4293" cy="3014243"/>
                    </a:xfrm>
                    <a:prstGeom prst="rect">
                      <a:avLst/>
                    </a:prstGeom>
                    <a:noFill/>
                    <a:ln>
                      <a:noFill/>
                    </a:ln>
                  </pic:spPr>
                </pic:pic>
              </a:graphicData>
            </a:graphic>
          </wp:inline>
        </w:drawing>
      </w:r>
    </w:p>
    <w:p w14:paraId="1FA167DE" w14:textId="77777777" w:rsidR="00FA47E0" w:rsidRPr="00FA47E0" w:rsidRDefault="00FA47E0" w:rsidP="00FA47E0">
      <w:pPr>
        <w:rPr>
          <w:lang w:val="es-ES_tradnl" w:eastAsia="es-CO"/>
        </w:rPr>
      </w:pPr>
    </w:p>
    <w:p w14:paraId="0E1A66CD" w14:textId="77777777" w:rsidR="00FA47E0" w:rsidRDefault="00FA47E0" w:rsidP="00FA47E0">
      <w:pPr>
        <w:rPr>
          <w:lang w:val="es-ES_tradnl" w:eastAsia="es-CO"/>
        </w:rPr>
      </w:pPr>
    </w:p>
    <w:p w14:paraId="1777AE13" w14:textId="77777777" w:rsidR="0096309E" w:rsidRPr="00FA47E0" w:rsidRDefault="0096309E" w:rsidP="00FA47E0">
      <w:pPr>
        <w:rPr>
          <w:lang w:val="es-ES_tradnl" w:eastAsia="es-CO"/>
        </w:rPr>
      </w:pPr>
    </w:p>
    <w:p w14:paraId="25E66DF6" w14:textId="77777777" w:rsidR="00FA47E0" w:rsidRPr="00FA47E0" w:rsidRDefault="00FA47E0" w:rsidP="00FA47E0">
      <w:pPr>
        <w:rPr>
          <w:lang w:val="es-ES_tradnl" w:eastAsia="es-CO"/>
        </w:rPr>
      </w:pPr>
    </w:p>
    <w:p w14:paraId="141545A5" w14:textId="3D9B45CD" w:rsidR="00FA47E0" w:rsidRPr="00FA47E0" w:rsidRDefault="00FA47E0" w:rsidP="0096309E">
      <w:pPr>
        <w:pStyle w:val="Ttulo2"/>
      </w:pPr>
      <w:bookmarkStart w:id="9" w:name="_Toc144451549"/>
      <w:r w:rsidRPr="00FA47E0">
        <w:t>Codificación de petición tradicional HTTP, síncrona</w:t>
      </w:r>
      <w:bookmarkEnd w:id="9"/>
    </w:p>
    <w:p w14:paraId="7A8A54E6" w14:textId="77777777" w:rsidR="00FA47E0" w:rsidRPr="00FA47E0" w:rsidRDefault="00FA47E0" w:rsidP="00FA47E0">
      <w:pPr>
        <w:rPr>
          <w:lang w:val="es-ES_tradnl" w:eastAsia="es-CO"/>
        </w:rPr>
      </w:pPr>
      <w:r w:rsidRPr="00FA47E0">
        <w:rPr>
          <w:lang w:val="es-ES_tradnl" w:eastAsia="es-CO"/>
        </w:rPr>
        <w:t>El desarrollo de aplicaciones sincrónicas presenta una serie de limitaciones, teniendo en cuenta las capacidades de lo que presenta la red, por lo cual es determinante la aplicación de tecnologías alternativas. Por ejemplo, imagine una aplicación relacionada con el mercado bursátil donde se plasman los valores actuales del mercado al momento de ingresar la aplicación, una aplicación sincrónica mostraría esta información de manera indefinida hasta que una acción de usuario permita realizar la actualización de forma manual.</w:t>
      </w:r>
    </w:p>
    <w:p w14:paraId="0B897E04" w14:textId="77777777" w:rsidR="00FA47E0" w:rsidRPr="00FA47E0" w:rsidRDefault="00FA47E0" w:rsidP="00FA47E0">
      <w:pPr>
        <w:rPr>
          <w:lang w:val="es-ES_tradnl" w:eastAsia="es-CO"/>
        </w:rPr>
      </w:pPr>
      <w:r w:rsidRPr="00FA47E0">
        <w:rPr>
          <w:lang w:val="es-ES_tradnl" w:eastAsia="es-CO"/>
        </w:rPr>
        <w:t>Lo mismo pasa en un chat. Imagine que el chat de Facebook es sincrónico; no sería posible ver, en tiempo real, las respuestas de las personas con las cuales estamos trabajando, básicamente, se requeriría que actualizásemos el chat para poder ver si realmente ha llegado un nuevo mensaje. Este tipo de interacciones ha sido reemplazado por funcionalidades asincrónicas, que, posiblemente x cantidad de tiempo, permiten una actualización de la información.</w:t>
      </w:r>
    </w:p>
    <w:p w14:paraId="569A2ECC" w14:textId="77777777" w:rsidR="00FA47E0" w:rsidRPr="005D3536" w:rsidRDefault="00FA47E0" w:rsidP="00FA47E0">
      <w:pPr>
        <w:rPr>
          <w:b/>
          <w:bCs/>
          <w:lang w:val="es-ES_tradnl" w:eastAsia="es-CO"/>
        </w:rPr>
      </w:pPr>
      <w:r w:rsidRPr="005D3536">
        <w:rPr>
          <w:b/>
          <w:bCs/>
          <w:lang w:val="es-ES_tradnl" w:eastAsia="es-CO"/>
        </w:rPr>
        <w:t>Codificación de petición tradicional HTTP, asíncrona</w:t>
      </w:r>
    </w:p>
    <w:p w14:paraId="740233A1" w14:textId="77777777" w:rsidR="00FA47E0" w:rsidRPr="00FA47E0" w:rsidRDefault="00FA47E0" w:rsidP="00FA47E0">
      <w:pPr>
        <w:rPr>
          <w:lang w:val="es-ES_tradnl" w:eastAsia="es-CO"/>
        </w:rPr>
      </w:pPr>
      <w:r w:rsidRPr="00FA47E0">
        <w:rPr>
          <w:lang w:val="es-ES_tradnl" w:eastAsia="es-CO"/>
        </w:rPr>
        <w:t>Las aplicaciones asíncronas, por su diseño, permiten notificar cambios al cliente cuando en el servidor han ocurrido cambios, de esta forma, permite que la actualización de información sea más eficiente y rápida. Para la implementación de un flujo asíncrono, es posible encontrar tres formas:</w:t>
      </w:r>
    </w:p>
    <w:p w14:paraId="13839A6E" w14:textId="77777777" w:rsidR="00FA47E0" w:rsidRDefault="00FA47E0" w:rsidP="00FA47E0">
      <w:pPr>
        <w:rPr>
          <w:lang w:val="es-ES_tradnl" w:eastAsia="es-CO"/>
        </w:rPr>
      </w:pPr>
    </w:p>
    <w:p w14:paraId="1067FFB1" w14:textId="77777777" w:rsidR="005D3536" w:rsidRDefault="005D3536" w:rsidP="00FA47E0">
      <w:pPr>
        <w:rPr>
          <w:lang w:val="es-ES_tradnl" w:eastAsia="es-CO"/>
        </w:rPr>
      </w:pPr>
    </w:p>
    <w:p w14:paraId="3551A9E3" w14:textId="77777777" w:rsidR="005D3536" w:rsidRPr="00FA47E0" w:rsidRDefault="005D3536" w:rsidP="00FA47E0">
      <w:pPr>
        <w:rPr>
          <w:lang w:val="es-ES_tradnl" w:eastAsia="es-CO"/>
        </w:rPr>
      </w:pPr>
    </w:p>
    <w:p w14:paraId="26DB50AF" w14:textId="77777777" w:rsidR="00155912" w:rsidRDefault="00FA47E0" w:rsidP="00155912">
      <w:pPr>
        <w:pStyle w:val="Prrafodelista"/>
        <w:numPr>
          <w:ilvl w:val="0"/>
          <w:numId w:val="493"/>
        </w:numPr>
        <w:rPr>
          <w:b/>
          <w:bCs/>
          <w:lang w:val="es-ES_tradnl" w:eastAsia="es-CO"/>
        </w:rPr>
      </w:pPr>
      <w:r w:rsidRPr="00155912">
        <w:rPr>
          <w:b/>
          <w:bCs/>
          <w:lang w:val="es-ES_tradnl" w:eastAsia="es-CO"/>
        </w:rPr>
        <w:t>Comunicación asíncrona POLL</w:t>
      </w:r>
    </w:p>
    <w:p w14:paraId="5F4C254B" w14:textId="7B45264D" w:rsidR="00FA47E0" w:rsidRDefault="00FA47E0" w:rsidP="00155912">
      <w:pPr>
        <w:pStyle w:val="Prrafodelista"/>
        <w:numPr>
          <w:ilvl w:val="0"/>
          <w:numId w:val="0"/>
        </w:numPr>
        <w:ind w:left="1429"/>
        <w:rPr>
          <w:lang w:val="es-ES_tradnl" w:eastAsia="es-CO"/>
        </w:rPr>
      </w:pPr>
      <w:r w:rsidRPr="00155912">
        <w:rPr>
          <w:lang w:val="es-ES_tradnl" w:eastAsia="es-CO"/>
        </w:rPr>
        <w:t>Consiste en que el cliente envía peticiones http al servidor en tiempos regulares, es decir, cada x cantidad de tiempo, para conocer el estado de los datos en el servidor y representar los cambios evidenciados. Un ejemplo de estos es el uso de la función setInterval y Ajax del lado de JavaScript.</w:t>
      </w:r>
    </w:p>
    <w:p w14:paraId="17C4D56C" w14:textId="1C664459" w:rsidR="00DF5C81" w:rsidRPr="00155912" w:rsidRDefault="00DF5C81" w:rsidP="00DF5C81">
      <w:pPr>
        <w:pStyle w:val="Prrafodelista"/>
        <w:numPr>
          <w:ilvl w:val="0"/>
          <w:numId w:val="0"/>
        </w:numPr>
        <w:ind w:left="1429"/>
        <w:jc w:val="center"/>
        <w:rPr>
          <w:b/>
          <w:bCs/>
          <w:lang w:val="es-ES_tradnl" w:eastAsia="es-CO"/>
        </w:rPr>
      </w:pPr>
      <w:r>
        <w:rPr>
          <w:noProof/>
        </w:rPr>
        <w:drawing>
          <wp:inline distT="0" distB="0" distL="0" distR="0" wp14:anchorId="1A58DA0F" wp14:editId="5FE18664">
            <wp:extent cx="4829175" cy="2411198"/>
            <wp:effectExtent l="0" t="0" r="0" b="8255"/>
            <wp:docPr id="324473390" name="Imagen 1" descr="Imagen que muestra el proceso de la comunicación asíncrona P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73390" name="Imagen 1" descr="Imagen que muestra el proceso de la comunicación asíncrona POLL."/>
                    <pic:cNvPicPr/>
                  </pic:nvPicPr>
                  <pic:blipFill>
                    <a:blip r:embed="rId70"/>
                    <a:stretch>
                      <a:fillRect/>
                    </a:stretch>
                  </pic:blipFill>
                  <pic:spPr>
                    <a:xfrm>
                      <a:off x="0" y="0"/>
                      <a:ext cx="4835554" cy="2414383"/>
                    </a:xfrm>
                    <a:prstGeom prst="rect">
                      <a:avLst/>
                    </a:prstGeom>
                  </pic:spPr>
                </pic:pic>
              </a:graphicData>
            </a:graphic>
          </wp:inline>
        </w:drawing>
      </w:r>
    </w:p>
    <w:p w14:paraId="1DABD264" w14:textId="77777777" w:rsidR="00DF5C81" w:rsidRDefault="00FA47E0" w:rsidP="00DF5C81">
      <w:pPr>
        <w:pStyle w:val="Prrafodelista"/>
        <w:numPr>
          <w:ilvl w:val="0"/>
          <w:numId w:val="493"/>
        </w:numPr>
        <w:rPr>
          <w:b/>
          <w:bCs/>
          <w:lang w:val="es-ES_tradnl" w:eastAsia="es-CO"/>
        </w:rPr>
      </w:pPr>
      <w:r w:rsidRPr="00DF5C81">
        <w:rPr>
          <w:b/>
          <w:bCs/>
          <w:lang w:val="es-ES_tradnl" w:eastAsia="es-CO"/>
        </w:rPr>
        <w:t>Comunicación asíncrona LONG-POLL</w:t>
      </w:r>
    </w:p>
    <w:p w14:paraId="634F33D1" w14:textId="495D5C54" w:rsidR="00DF5C81" w:rsidRDefault="00DF5C81" w:rsidP="00DF5C81">
      <w:pPr>
        <w:pStyle w:val="Prrafodelista"/>
        <w:numPr>
          <w:ilvl w:val="0"/>
          <w:numId w:val="0"/>
        </w:numPr>
        <w:ind w:left="1429"/>
        <w:rPr>
          <w:lang w:val="es-ES_tradnl" w:eastAsia="es-CO"/>
        </w:rPr>
      </w:pPr>
      <w:r w:rsidRPr="00DF5C81">
        <w:rPr>
          <w:lang w:val="es-ES_tradnl" w:eastAsia="es-CO"/>
        </w:rPr>
        <w:t>Consiste en que el cliente envía una petición http al servidor, el cual, cuando tiene una actualización, genera una respuesta, e inmediatamente se vuelve a generar una nueva petición, es decir, que si se envía una petición, esta queda encolada, hasta que haya una respuesta de actualización; al recibir la respuesta, se repite el proceso. Es aún más óptima que el método POLL, dado que este envía una serie de peticiones con una frecuencia determinada, haya o no cambios, mientras que LONG-POLL solo lo hace si una petición ha sido resuelta, y espera que haya un nuevo cambio.</w:t>
      </w:r>
    </w:p>
    <w:p w14:paraId="67C3BBDD" w14:textId="77777777" w:rsidR="00DF5C81" w:rsidRDefault="00DF5C81" w:rsidP="00DF5C81">
      <w:pPr>
        <w:pStyle w:val="Prrafodelista"/>
        <w:numPr>
          <w:ilvl w:val="0"/>
          <w:numId w:val="0"/>
        </w:numPr>
        <w:ind w:left="1429"/>
        <w:rPr>
          <w:lang w:val="es-ES_tradnl" w:eastAsia="es-CO"/>
        </w:rPr>
      </w:pPr>
    </w:p>
    <w:p w14:paraId="4E9BEDEA" w14:textId="07103E4F" w:rsidR="00DF5C81" w:rsidRPr="00DF5C81" w:rsidRDefault="00DF5C81" w:rsidP="00DF5C81">
      <w:pPr>
        <w:pStyle w:val="Prrafodelista"/>
        <w:numPr>
          <w:ilvl w:val="0"/>
          <w:numId w:val="0"/>
        </w:numPr>
        <w:ind w:left="1429"/>
        <w:jc w:val="center"/>
        <w:rPr>
          <w:b/>
          <w:bCs/>
          <w:lang w:val="es-ES_tradnl" w:eastAsia="es-CO"/>
        </w:rPr>
      </w:pPr>
      <w:r>
        <w:rPr>
          <w:noProof/>
        </w:rPr>
        <w:drawing>
          <wp:inline distT="0" distB="0" distL="0" distR="0" wp14:anchorId="1533204A" wp14:editId="7FDA72BB">
            <wp:extent cx="4914900" cy="2223337"/>
            <wp:effectExtent l="0" t="0" r="0" b="5715"/>
            <wp:docPr id="1633588151" name="Imagen 1" descr="Imagen que muestra el proceso de la comunicación asíncrona LONG-P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8151" name="Imagen 1" descr="Imagen que muestra el proceso de la comunicación asíncrona LONG-POLL."/>
                    <pic:cNvPicPr/>
                  </pic:nvPicPr>
                  <pic:blipFill>
                    <a:blip r:embed="rId71"/>
                    <a:stretch>
                      <a:fillRect/>
                    </a:stretch>
                  </pic:blipFill>
                  <pic:spPr>
                    <a:xfrm>
                      <a:off x="0" y="0"/>
                      <a:ext cx="4932498" cy="2231298"/>
                    </a:xfrm>
                    <a:prstGeom prst="rect">
                      <a:avLst/>
                    </a:prstGeom>
                  </pic:spPr>
                </pic:pic>
              </a:graphicData>
            </a:graphic>
          </wp:inline>
        </w:drawing>
      </w:r>
    </w:p>
    <w:p w14:paraId="17B6B48D" w14:textId="77777777" w:rsidR="00DF5C81" w:rsidRDefault="00FA47E0" w:rsidP="00DF5C81">
      <w:pPr>
        <w:pStyle w:val="Prrafodelista"/>
        <w:numPr>
          <w:ilvl w:val="0"/>
          <w:numId w:val="493"/>
        </w:numPr>
        <w:rPr>
          <w:b/>
          <w:bCs/>
          <w:lang w:val="es-ES_tradnl" w:eastAsia="es-CO"/>
        </w:rPr>
      </w:pPr>
      <w:r w:rsidRPr="00DF5C81">
        <w:rPr>
          <w:b/>
          <w:bCs/>
          <w:lang w:val="es-ES_tradnl" w:eastAsia="es-CO"/>
        </w:rPr>
        <w:t>Comunicación asíncrona PUSH</w:t>
      </w:r>
    </w:p>
    <w:p w14:paraId="75ECB72F" w14:textId="555E24CD" w:rsidR="00DF5C81" w:rsidRDefault="00DF5C81" w:rsidP="00DF5C81">
      <w:pPr>
        <w:pStyle w:val="Prrafodelista"/>
        <w:numPr>
          <w:ilvl w:val="0"/>
          <w:numId w:val="0"/>
        </w:numPr>
        <w:ind w:left="1429"/>
        <w:rPr>
          <w:lang w:val="es-ES_tradnl" w:eastAsia="es-CO"/>
        </w:rPr>
      </w:pPr>
      <w:r w:rsidRPr="00DF5C81">
        <w:rPr>
          <w:lang w:val="es-ES_tradnl" w:eastAsia="es-CO"/>
        </w:rPr>
        <w:t>Consiste en que el cliente envía una petición al servidor http, el cual genera una respuesta que nunca termina, es decir, crea una conexión que no termina y queda abierta, de esta manera, permite enviar submensajes de actualización hacia el cliente. Mientras la conexión está abierta, el servidor se encarga de enviar mensajes de PING para evitar que el cliente realice un cierre de la conexión por timeout. Los sockets son un ejemplo de este tipo de conexiones.</w:t>
      </w:r>
    </w:p>
    <w:p w14:paraId="642969BF" w14:textId="2DE52C49" w:rsidR="00DF5C81" w:rsidRPr="00DF5C81" w:rsidRDefault="00DF5C81" w:rsidP="00DF5C81">
      <w:pPr>
        <w:pStyle w:val="Prrafodelista"/>
        <w:numPr>
          <w:ilvl w:val="0"/>
          <w:numId w:val="0"/>
        </w:numPr>
        <w:ind w:left="1429"/>
        <w:jc w:val="center"/>
        <w:rPr>
          <w:b/>
          <w:bCs/>
          <w:lang w:val="es-ES_tradnl" w:eastAsia="es-CO"/>
        </w:rPr>
      </w:pPr>
      <w:r>
        <w:rPr>
          <w:noProof/>
        </w:rPr>
        <w:drawing>
          <wp:inline distT="0" distB="0" distL="0" distR="0" wp14:anchorId="4BE0A803" wp14:editId="62637767">
            <wp:extent cx="5229225" cy="1249099"/>
            <wp:effectExtent l="0" t="0" r="0" b="8255"/>
            <wp:docPr id="1836805800" name="Imagen 1" descr="Imagen que muestra el proceso de la comunicación asíncrona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5800" name="Imagen 1" descr="Imagen que muestra el proceso de la comunicación asíncrona PUSH."/>
                    <pic:cNvPicPr/>
                  </pic:nvPicPr>
                  <pic:blipFill>
                    <a:blip r:embed="rId72"/>
                    <a:stretch>
                      <a:fillRect/>
                    </a:stretch>
                  </pic:blipFill>
                  <pic:spPr>
                    <a:xfrm>
                      <a:off x="0" y="0"/>
                      <a:ext cx="5248701" cy="1253751"/>
                    </a:xfrm>
                    <a:prstGeom prst="rect">
                      <a:avLst/>
                    </a:prstGeom>
                  </pic:spPr>
                </pic:pic>
              </a:graphicData>
            </a:graphic>
          </wp:inline>
        </w:drawing>
      </w:r>
    </w:p>
    <w:p w14:paraId="14C05BCB" w14:textId="79BEA4F5" w:rsidR="00FA47E0" w:rsidRPr="00FA47E0" w:rsidRDefault="00FA47E0" w:rsidP="00FA47E0">
      <w:pPr>
        <w:rPr>
          <w:lang w:val="es-ES_tradnl" w:eastAsia="es-CO"/>
        </w:rPr>
      </w:pPr>
      <w:r w:rsidRPr="00FA47E0">
        <w:rPr>
          <w:lang w:val="es-ES_tradnl" w:eastAsia="es-CO"/>
        </w:rPr>
        <w:t xml:space="preserve">Nota. Tomado de: </w:t>
      </w:r>
      <w:hyperlink r:id="rId73" w:history="1">
        <w:r w:rsidR="00DF5C81" w:rsidRPr="00DF5C81">
          <w:rPr>
            <w:rStyle w:val="Hipervnculo"/>
            <w:b/>
            <w:bCs/>
            <w:lang w:val="es-ES_tradnl" w:eastAsia="es-CO"/>
          </w:rPr>
          <w:t>Enlace de la página web</w:t>
        </w:r>
      </w:hyperlink>
    </w:p>
    <w:p w14:paraId="12B87C15" w14:textId="77777777" w:rsidR="00FA47E0" w:rsidRPr="00FA47E0" w:rsidRDefault="00FA47E0" w:rsidP="00FA47E0">
      <w:pPr>
        <w:rPr>
          <w:lang w:val="es-ES_tradnl" w:eastAsia="es-CO"/>
        </w:rPr>
      </w:pPr>
      <w:r w:rsidRPr="00FA47E0">
        <w:rPr>
          <w:lang w:val="es-ES_tradnl" w:eastAsia="es-CO"/>
        </w:rPr>
        <w:t>El desarrollo de aplicaciones asíncronas permite una interacción más natural entre el usuario y el producto, permitiendo así una respuesta más eficiente.</w:t>
      </w:r>
    </w:p>
    <w:p w14:paraId="4A7CE6D4" w14:textId="77777777" w:rsidR="00FA47E0" w:rsidRPr="00FA47E0" w:rsidRDefault="00FA47E0" w:rsidP="00FA47E0">
      <w:pPr>
        <w:rPr>
          <w:lang w:val="es-ES_tradnl" w:eastAsia="es-CO"/>
        </w:rPr>
      </w:pPr>
    </w:p>
    <w:p w14:paraId="34B02B82" w14:textId="2DEA7803" w:rsidR="00FA47E0" w:rsidRPr="00FA47E0" w:rsidRDefault="00FA47E0" w:rsidP="005D18AF">
      <w:pPr>
        <w:pStyle w:val="Ttulo2"/>
      </w:pPr>
      <w:bookmarkStart w:id="10" w:name="_Toc144451550"/>
      <w:r w:rsidRPr="00FA47E0">
        <w:t>Codificación de servidor socket con Node.js</w:t>
      </w:r>
      <w:bookmarkEnd w:id="10"/>
    </w:p>
    <w:p w14:paraId="6581E18E" w14:textId="77777777" w:rsidR="00FA47E0" w:rsidRPr="00FA47E0" w:rsidRDefault="00FA47E0" w:rsidP="00FA47E0">
      <w:pPr>
        <w:rPr>
          <w:lang w:val="es-ES_tradnl" w:eastAsia="es-CO"/>
        </w:rPr>
      </w:pPr>
      <w:r w:rsidRPr="00FA47E0">
        <w:rPr>
          <w:lang w:val="es-ES_tradnl" w:eastAsia="es-CO"/>
        </w:rPr>
        <w:t>Para la creación de un servidor socket, será necesario que cree un nuevo espacio de trabajo denominado websocketapp en la raíz de su workstation.</w:t>
      </w:r>
    </w:p>
    <w:p w14:paraId="01CC903B" w14:textId="1C49AF84" w:rsidR="00FA47E0" w:rsidRPr="00FA47E0" w:rsidRDefault="00FA47E0" w:rsidP="00507ABC">
      <w:pPr>
        <w:pStyle w:val="Figura"/>
        <w:rPr>
          <w:lang w:val="es-ES_tradnl"/>
        </w:rPr>
      </w:pPr>
      <w:r w:rsidRPr="00FA47E0">
        <w:rPr>
          <w:lang w:val="es-ES_tradnl"/>
        </w:rPr>
        <w:t>Creación de espacio de proyecto websocket</w:t>
      </w:r>
    </w:p>
    <w:p w14:paraId="1FC5E5DA" w14:textId="100A9D8E" w:rsidR="00FA47E0" w:rsidRPr="00FA47E0" w:rsidRDefault="00507ABC" w:rsidP="00507ABC">
      <w:pPr>
        <w:jc w:val="center"/>
        <w:rPr>
          <w:lang w:val="es-ES_tradnl" w:eastAsia="es-CO"/>
        </w:rPr>
      </w:pPr>
      <w:r>
        <w:rPr>
          <w:noProof/>
        </w:rPr>
        <w:drawing>
          <wp:inline distT="0" distB="0" distL="0" distR="0" wp14:anchorId="028ABAF2" wp14:editId="5C8BD4F6">
            <wp:extent cx="3276600" cy="1788461"/>
            <wp:effectExtent l="0" t="0" r="0" b="2540"/>
            <wp:docPr id="22614765" name="Imagen 24" descr="Imagen de la creación de espacio de proyecto web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4765" name="Imagen 24" descr="Imagen de la creación de espacio de proyecto websocke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9282" cy="1795383"/>
                    </a:xfrm>
                    <a:prstGeom prst="rect">
                      <a:avLst/>
                    </a:prstGeom>
                    <a:noFill/>
                    <a:ln>
                      <a:noFill/>
                    </a:ln>
                  </pic:spPr>
                </pic:pic>
              </a:graphicData>
            </a:graphic>
          </wp:inline>
        </w:drawing>
      </w:r>
    </w:p>
    <w:p w14:paraId="1FCAEDDB" w14:textId="77777777" w:rsidR="00FA47E0" w:rsidRPr="00FA47E0" w:rsidRDefault="00FA47E0" w:rsidP="00FA47E0">
      <w:pPr>
        <w:rPr>
          <w:lang w:val="es-ES_tradnl" w:eastAsia="es-CO"/>
        </w:rPr>
      </w:pPr>
      <w:r w:rsidRPr="00FA47E0">
        <w:rPr>
          <w:lang w:val="es-ES_tradnl" w:eastAsia="es-CO"/>
        </w:rPr>
        <w:t>Posteriormente crear el archivo de lógica de negocio, denominado index.js.</w:t>
      </w:r>
    </w:p>
    <w:p w14:paraId="5BBB963A" w14:textId="216E3A51" w:rsidR="00FA47E0" w:rsidRDefault="00FA47E0" w:rsidP="00507ABC">
      <w:pPr>
        <w:pStyle w:val="Figura"/>
        <w:rPr>
          <w:lang w:val="es-ES_tradnl"/>
        </w:rPr>
      </w:pPr>
      <w:r w:rsidRPr="00FA47E0">
        <w:rPr>
          <w:lang w:val="es-ES_tradnl"/>
        </w:rPr>
        <w:t>Creación de archivo de control index.js</w:t>
      </w:r>
    </w:p>
    <w:p w14:paraId="799FE8A9" w14:textId="0DDD4D72" w:rsidR="000D38B5" w:rsidRPr="000D38B5" w:rsidRDefault="000D38B5" w:rsidP="000D38B5">
      <w:pPr>
        <w:jc w:val="center"/>
        <w:rPr>
          <w:lang w:val="es-ES_tradnl" w:eastAsia="es-CO"/>
        </w:rPr>
      </w:pPr>
      <w:r>
        <w:rPr>
          <w:noProof/>
        </w:rPr>
        <w:drawing>
          <wp:inline distT="0" distB="0" distL="0" distR="0" wp14:anchorId="05E41864" wp14:editId="4DDE14B9">
            <wp:extent cx="3333750" cy="1159056"/>
            <wp:effectExtent l="0" t="0" r="0" b="3175"/>
            <wp:docPr id="1675890026" name="Imagen 25" descr="Imagen de la creación de archivo de control index.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0026" name="Imagen 25" descr="Imagen de la creación de archivo de control index.j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6908" cy="1167107"/>
                    </a:xfrm>
                    <a:prstGeom prst="rect">
                      <a:avLst/>
                    </a:prstGeom>
                    <a:noFill/>
                    <a:ln>
                      <a:noFill/>
                    </a:ln>
                  </pic:spPr>
                </pic:pic>
              </a:graphicData>
            </a:graphic>
          </wp:inline>
        </w:drawing>
      </w:r>
    </w:p>
    <w:p w14:paraId="6ACBE491" w14:textId="77777777" w:rsidR="00FA47E0" w:rsidRPr="00FA47E0" w:rsidRDefault="00FA47E0" w:rsidP="00FA47E0">
      <w:pPr>
        <w:rPr>
          <w:lang w:val="es-ES_tradnl" w:eastAsia="es-CO"/>
        </w:rPr>
      </w:pPr>
      <w:r w:rsidRPr="00FA47E0">
        <w:rPr>
          <w:lang w:val="es-ES_tradnl" w:eastAsia="es-CO"/>
        </w:rPr>
        <w:t>Codificar la lógica del servidor.</w:t>
      </w:r>
    </w:p>
    <w:p w14:paraId="2E3F2951" w14:textId="77777777" w:rsidR="000D38B5" w:rsidRDefault="000D38B5" w:rsidP="00FA47E0">
      <w:pPr>
        <w:rPr>
          <w:lang w:val="es-ES_tradnl" w:eastAsia="es-CO"/>
        </w:rPr>
      </w:pPr>
    </w:p>
    <w:p w14:paraId="2F8F8825" w14:textId="77777777" w:rsidR="000D38B5" w:rsidRDefault="000D38B5" w:rsidP="00FA47E0">
      <w:pPr>
        <w:rPr>
          <w:lang w:val="es-ES_tradnl" w:eastAsia="es-CO"/>
        </w:rPr>
      </w:pPr>
    </w:p>
    <w:p w14:paraId="71824479" w14:textId="77777777" w:rsidR="000D38B5" w:rsidRDefault="000D38B5" w:rsidP="00FA47E0">
      <w:pPr>
        <w:rPr>
          <w:lang w:val="es-ES_tradnl" w:eastAsia="es-CO"/>
        </w:rPr>
      </w:pPr>
    </w:p>
    <w:p w14:paraId="1BD59579" w14:textId="77777777" w:rsidR="000D38B5" w:rsidRDefault="000D38B5" w:rsidP="00FA47E0">
      <w:pPr>
        <w:rPr>
          <w:lang w:val="es-ES_tradnl" w:eastAsia="es-CO"/>
        </w:rPr>
      </w:pPr>
    </w:p>
    <w:p w14:paraId="1A9E8D40" w14:textId="2D89D5A3" w:rsidR="00FA47E0" w:rsidRPr="00FA47E0" w:rsidRDefault="00FA47E0" w:rsidP="000D38B5">
      <w:pPr>
        <w:pStyle w:val="Figura"/>
        <w:rPr>
          <w:lang w:val="es-ES_tradnl"/>
        </w:rPr>
      </w:pPr>
      <w:r w:rsidRPr="00FA47E0">
        <w:rPr>
          <w:lang w:val="es-ES_tradnl"/>
        </w:rPr>
        <w:t>Código fuente de archivo de control index.js</w:t>
      </w:r>
    </w:p>
    <w:p w14:paraId="6B99484C"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1  const app = require('express')();</w:t>
      </w:r>
    </w:p>
    <w:p w14:paraId="727776E7"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2  const http = require('http').Server(app);</w:t>
      </w:r>
    </w:p>
    <w:p w14:paraId="6C198050"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3  const io = require('socket.io')(http);</w:t>
      </w:r>
    </w:p>
    <w:p w14:paraId="295C7BC5"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4  const port = process.env.PORT || 3000;</w:t>
      </w:r>
    </w:p>
    <w:p w14:paraId="5C04EE09"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5</w:t>
      </w:r>
    </w:p>
    <w:p w14:paraId="442CB552"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6  io.on('connection', (socket)) =&gt; {</w:t>
      </w:r>
    </w:p>
    <w:p w14:paraId="0234F3C5"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7    socket.on('chat message', msg =&gt; {</w:t>
      </w:r>
    </w:p>
    <w:p w14:paraId="44786C09"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8      io.emit('chat message', msg);</w:t>
      </w:r>
    </w:p>
    <w:p w14:paraId="5AD57A33"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9    });</w:t>
      </w:r>
    </w:p>
    <w:p w14:paraId="4ABDDAB5"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10 });</w:t>
      </w:r>
    </w:p>
    <w:p w14:paraId="707C25F8"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11</w:t>
      </w:r>
    </w:p>
    <w:p w14:paraId="65C9A197"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12 http.listen(port, () =&gt; {</w:t>
      </w:r>
    </w:p>
    <w:p w14:paraId="0348F97F" w14:textId="77777777" w:rsidR="00FA47E0" w:rsidRPr="0094035D" w:rsidRDefault="00FA47E0" w:rsidP="00973168">
      <w:pPr>
        <w:spacing w:before="0" w:after="0"/>
        <w:rPr>
          <w:rFonts w:ascii="Consolas" w:hAnsi="Consolas"/>
          <w:sz w:val="24"/>
          <w:szCs w:val="20"/>
          <w:lang w:val="en-US" w:eastAsia="es-CO"/>
        </w:rPr>
      </w:pPr>
      <w:r w:rsidRPr="0094035D">
        <w:rPr>
          <w:rFonts w:ascii="Consolas" w:hAnsi="Consolas"/>
          <w:sz w:val="24"/>
          <w:szCs w:val="20"/>
          <w:lang w:val="en-US" w:eastAsia="es-CO"/>
        </w:rPr>
        <w:t>14   console.log('Socket.IO server running at http://localhost:${port}/');</w:t>
      </w:r>
    </w:p>
    <w:p w14:paraId="2198363C" w14:textId="77777777" w:rsidR="00FA47E0" w:rsidRPr="00973168" w:rsidRDefault="00FA47E0" w:rsidP="00973168">
      <w:pPr>
        <w:spacing w:before="0" w:after="0"/>
        <w:rPr>
          <w:rFonts w:ascii="Consolas" w:hAnsi="Consolas"/>
          <w:sz w:val="24"/>
          <w:szCs w:val="20"/>
          <w:lang w:val="es-ES_tradnl" w:eastAsia="es-CO"/>
        </w:rPr>
      </w:pPr>
      <w:r w:rsidRPr="00973168">
        <w:rPr>
          <w:rFonts w:ascii="Consolas" w:hAnsi="Consolas"/>
          <w:sz w:val="24"/>
          <w:szCs w:val="20"/>
          <w:lang w:val="es-ES_tradnl" w:eastAsia="es-CO"/>
        </w:rPr>
        <w:t>15 });</w:t>
      </w:r>
    </w:p>
    <w:p w14:paraId="67655F02" w14:textId="77777777" w:rsidR="00FA47E0" w:rsidRPr="00FA47E0" w:rsidRDefault="00FA47E0" w:rsidP="00FA47E0">
      <w:pPr>
        <w:rPr>
          <w:lang w:val="es-ES_tradnl" w:eastAsia="es-CO"/>
        </w:rPr>
      </w:pPr>
      <w:r w:rsidRPr="00FA47E0">
        <w:rPr>
          <w:lang w:val="es-ES_tradnl" w:eastAsia="es-CO"/>
        </w:rPr>
        <w:t>Como se puede observar en la anterior imagen, en la línea 7, se hace uso del objeto io, el cual pertenece al módulo de socket.io, y permite establecer el servidor socket; en la línea 8, establece la conexión de este; y en la línea 9, emite el evento para que los suscritos al socket lo puedan recibir.</w:t>
      </w:r>
    </w:p>
    <w:p w14:paraId="4C55CE2C" w14:textId="706E1A79" w:rsidR="00FA47E0" w:rsidRPr="00FA47E0" w:rsidRDefault="00FA47E0" w:rsidP="00341188">
      <w:pPr>
        <w:pStyle w:val="Ttulo2"/>
      </w:pPr>
      <w:bookmarkStart w:id="11" w:name="_Toc144451551"/>
      <w:r w:rsidRPr="00FA47E0">
        <w:t>Codificación de cliente socket con JavaScript</w:t>
      </w:r>
      <w:bookmarkEnd w:id="11"/>
    </w:p>
    <w:p w14:paraId="4D240A96" w14:textId="77777777" w:rsidR="00FA47E0" w:rsidRPr="00FA47E0" w:rsidRDefault="00FA47E0" w:rsidP="00FA47E0">
      <w:pPr>
        <w:rPr>
          <w:lang w:val="es-ES_tradnl" w:eastAsia="es-CO"/>
        </w:rPr>
      </w:pPr>
      <w:r w:rsidRPr="00FA47E0">
        <w:rPr>
          <w:lang w:val="es-ES_tradnl" w:eastAsia="es-CO"/>
        </w:rPr>
        <w:t>Es requerido que, para hacer una conexión a un servidor socket, se cree un cliente socket; se requiere que esta implementación se desarrolle del lado del cliente, es decir, será necesario desarrollar una página html y, por medio de esta estructura, hacer uso de las facultades de JavaScript del lado del cliente.</w:t>
      </w:r>
    </w:p>
    <w:p w14:paraId="7AB6E971" w14:textId="77777777" w:rsidR="00FA47E0" w:rsidRPr="00FA47E0" w:rsidRDefault="00FA47E0" w:rsidP="00FA47E0">
      <w:pPr>
        <w:rPr>
          <w:lang w:val="es-ES_tradnl" w:eastAsia="es-CO"/>
        </w:rPr>
      </w:pPr>
    </w:p>
    <w:p w14:paraId="562682CB" w14:textId="77777777" w:rsidR="00FA47E0" w:rsidRPr="00FA47E0" w:rsidRDefault="00FA47E0" w:rsidP="00FA47E0">
      <w:pPr>
        <w:rPr>
          <w:lang w:val="es-ES_tradnl" w:eastAsia="es-CO"/>
        </w:rPr>
      </w:pPr>
      <w:r w:rsidRPr="00FA47E0">
        <w:rPr>
          <w:lang w:val="es-ES_tradnl" w:eastAsia="es-CO"/>
        </w:rPr>
        <w:t>Para ello, será necesario crear un archivo estático en la raíz del proyecto, con el contenido html, y transcribir el siguiente código fuente.</w:t>
      </w:r>
    </w:p>
    <w:p w14:paraId="7901501F"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&lt;!DOCTYPE html&gt;</w:t>
      </w:r>
    </w:p>
    <w:p w14:paraId="426BBD68"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&lt;html&gt;</w:t>
      </w:r>
    </w:p>
    <w:p w14:paraId="3A4E1A45"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&lt;head&gt;</w:t>
      </w:r>
    </w:p>
    <w:p w14:paraId="61529A96"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&lt;title&gt;Socket.IO chat&lt;/title&gt;</w:t>
      </w:r>
    </w:p>
    <w:p w14:paraId="39015E4F"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&lt;style&gt;</w:t>
      </w:r>
    </w:p>
    <w:p w14:paraId="048BD32C"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body { margin: 0; padding-bottom: 3rem; font-family: -apple-system, BlinkMacSystemFont, "Segoe UI", Roboto, Helvetica, Arial, sans-serif; }</w:t>
      </w:r>
    </w:p>
    <w:p w14:paraId="0330E3A1"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#form { background: rgba(0, 0, 0, 0.15); padding: 0.25rem; position: fixed; bottom: 0; left: 0; right: 0; display: flex; height: 3rem; box-sizing: border-box; backdrop-filter: blur(10px); }</w:t>
      </w:r>
    </w:p>
    <w:p w14:paraId="05994426"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#input { border: none; padding: 0 1rem; flex-grow: 1; border-radius: 2rem; margin: 0.25rem; }</w:t>
      </w:r>
    </w:p>
    <w:p w14:paraId="63D8232C"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#input:focus { outline: none; }</w:t>
      </w:r>
    </w:p>
    <w:p w14:paraId="75CA36BF"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#form &gt; button { background: #333; border: none; padding: 0 1rem; margin: 0.25rem; border-radius: 3px; outline: none; color: #fff; }</w:t>
      </w:r>
    </w:p>
    <w:p w14:paraId="69A34441"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#messages { list-style-type: none; margin: 0; padding: 0; }</w:t>
      </w:r>
    </w:p>
    <w:p w14:paraId="377E7005"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#messages &gt; li { padding: 0.5rem 1rem; }</w:t>
      </w:r>
    </w:p>
    <w:p w14:paraId="089C33B5"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#messages &gt; li:nth-child(odd) { background: #efefef; }</w:t>
      </w:r>
    </w:p>
    <w:p w14:paraId="6B784998"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&lt;/style&gt;</w:t>
      </w:r>
    </w:p>
    <w:p w14:paraId="00AC37D2"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&lt;/head&gt;</w:t>
      </w:r>
    </w:p>
    <w:p w14:paraId="69E62078"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&lt;body&gt;</w:t>
      </w:r>
    </w:p>
    <w:p w14:paraId="3C7889BD"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&lt;ul id="messages"&gt;&lt;/ul&gt;</w:t>
      </w:r>
    </w:p>
    <w:p w14:paraId="7748FD69"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&lt;form id="form" action=""&gt;</w:t>
      </w:r>
    </w:p>
    <w:p w14:paraId="462E989C"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&lt;input id="input" autocomplete="off" /&gt;&lt;button&gt;Send&lt;/button&gt;</w:t>
      </w:r>
    </w:p>
    <w:p w14:paraId="04A16F11"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&lt;/form&gt;</w:t>
      </w:r>
    </w:p>
    <w:p w14:paraId="402EA336"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&lt;script src="/socket.io/socket.io.js"&gt;&lt;/script&gt;</w:t>
      </w:r>
    </w:p>
    <w:p w14:paraId="583825C2" w14:textId="77777777" w:rsidR="00FA47E0" w:rsidRPr="0094035D" w:rsidRDefault="00FA47E0" w:rsidP="00481604">
      <w:pPr>
        <w:spacing w:before="0" w:after="0"/>
        <w:rPr>
          <w:rFonts w:ascii="Consolas" w:hAnsi="Consolas"/>
          <w:sz w:val="24"/>
          <w:szCs w:val="20"/>
          <w:lang w:val="en-US" w:eastAsia="es-CO"/>
        </w:rPr>
      </w:pPr>
    </w:p>
    <w:p w14:paraId="7D0D66D4"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&lt;script&gt;</w:t>
      </w:r>
    </w:p>
    <w:p w14:paraId="062ECDAD"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var socket = io();</w:t>
      </w:r>
    </w:p>
    <w:p w14:paraId="4C9526A9"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var messages = document.getElementById('messages');</w:t>
      </w:r>
    </w:p>
    <w:p w14:paraId="10F8FFCF"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var form = document.getElementById('form');</w:t>
      </w:r>
    </w:p>
    <w:p w14:paraId="3B7A5695"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var input = document.getElementById('input');</w:t>
      </w:r>
    </w:p>
    <w:p w14:paraId="5F585650" w14:textId="77777777" w:rsidR="00FA47E0" w:rsidRPr="0094035D" w:rsidRDefault="00FA47E0" w:rsidP="00481604">
      <w:pPr>
        <w:spacing w:before="0" w:after="0"/>
        <w:rPr>
          <w:rFonts w:ascii="Consolas" w:hAnsi="Consolas"/>
          <w:sz w:val="24"/>
          <w:szCs w:val="20"/>
          <w:lang w:val="en-US" w:eastAsia="es-CO"/>
        </w:rPr>
      </w:pPr>
    </w:p>
    <w:p w14:paraId="5AF42024"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form.addEventListener('submit', function(e) {</w:t>
      </w:r>
    </w:p>
    <w:p w14:paraId="6281E030"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e.preventDefault();</w:t>
      </w:r>
    </w:p>
    <w:p w14:paraId="2B828CD9"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if (input.value) {</w:t>
      </w:r>
    </w:p>
    <w:p w14:paraId="4A621A87"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socket.emit('chat message', input.value);</w:t>
      </w:r>
    </w:p>
    <w:p w14:paraId="30A081A3"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input.value = '';</w:t>
      </w:r>
    </w:p>
    <w:p w14:paraId="189A26D4"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6CD059F8"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10187FD3" w14:textId="77777777" w:rsidR="00FA47E0" w:rsidRPr="0094035D" w:rsidRDefault="00FA47E0" w:rsidP="00481604">
      <w:pPr>
        <w:spacing w:before="0" w:after="0"/>
        <w:rPr>
          <w:rFonts w:ascii="Consolas" w:hAnsi="Consolas"/>
          <w:sz w:val="24"/>
          <w:szCs w:val="20"/>
          <w:lang w:val="en-US" w:eastAsia="es-CO"/>
        </w:rPr>
      </w:pPr>
    </w:p>
    <w:p w14:paraId="16EC7787"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socket.on('chat message', function(msg) {</w:t>
      </w:r>
    </w:p>
    <w:p w14:paraId="08B24087"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var item = document.createElement('li');</w:t>
      </w:r>
    </w:p>
    <w:p w14:paraId="39621D49"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item.textContent = msg;</w:t>
      </w:r>
    </w:p>
    <w:p w14:paraId="040A53BD"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messages.appendChild(item);</w:t>
      </w:r>
    </w:p>
    <w:p w14:paraId="1B3B2173" w14:textId="77777777" w:rsidR="00FA47E0" w:rsidRPr="0094035D" w:rsidRDefault="00FA47E0" w:rsidP="00481604">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window.scrollTo(0, document.body.scrollHeight);</w:t>
      </w:r>
    </w:p>
    <w:p w14:paraId="467EFD90" w14:textId="77777777" w:rsidR="00FA47E0" w:rsidRPr="00481604" w:rsidRDefault="00FA47E0" w:rsidP="00481604">
      <w:pPr>
        <w:spacing w:before="0" w:after="0"/>
        <w:rPr>
          <w:rFonts w:ascii="Consolas" w:hAnsi="Consolas"/>
          <w:sz w:val="24"/>
          <w:szCs w:val="20"/>
          <w:lang w:val="es-ES_tradnl" w:eastAsia="es-CO"/>
        </w:rPr>
      </w:pPr>
      <w:r w:rsidRPr="0094035D">
        <w:rPr>
          <w:rFonts w:ascii="Consolas" w:hAnsi="Consolas"/>
          <w:sz w:val="24"/>
          <w:szCs w:val="20"/>
          <w:lang w:val="en-US" w:eastAsia="es-CO"/>
        </w:rPr>
        <w:t xml:space="preserve">      </w:t>
      </w:r>
      <w:r w:rsidRPr="00481604">
        <w:rPr>
          <w:rFonts w:ascii="Consolas" w:hAnsi="Consolas"/>
          <w:sz w:val="24"/>
          <w:szCs w:val="20"/>
          <w:lang w:val="es-ES_tradnl" w:eastAsia="es-CO"/>
        </w:rPr>
        <w:t>});</w:t>
      </w:r>
    </w:p>
    <w:p w14:paraId="10D24D6A" w14:textId="77777777" w:rsidR="00FA47E0" w:rsidRPr="00481604" w:rsidRDefault="00FA47E0" w:rsidP="00481604">
      <w:pPr>
        <w:spacing w:before="0" w:after="0"/>
        <w:rPr>
          <w:rFonts w:ascii="Consolas" w:hAnsi="Consolas"/>
          <w:sz w:val="24"/>
          <w:szCs w:val="20"/>
          <w:lang w:val="es-ES_tradnl" w:eastAsia="es-CO"/>
        </w:rPr>
      </w:pPr>
      <w:r w:rsidRPr="00481604">
        <w:rPr>
          <w:rFonts w:ascii="Consolas" w:hAnsi="Consolas"/>
          <w:sz w:val="24"/>
          <w:szCs w:val="20"/>
          <w:lang w:val="es-ES_tradnl" w:eastAsia="es-CO"/>
        </w:rPr>
        <w:t xml:space="preserve">    &lt;/script&gt;</w:t>
      </w:r>
    </w:p>
    <w:p w14:paraId="6EF095A6" w14:textId="77777777" w:rsidR="00FA47E0" w:rsidRPr="00481604" w:rsidRDefault="00FA47E0" w:rsidP="00481604">
      <w:pPr>
        <w:spacing w:before="0" w:after="0"/>
        <w:rPr>
          <w:rFonts w:ascii="Consolas" w:hAnsi="Consolas"/>
          <w:sz w:val="24"/>
          <w:szCs w:val="20"/>
          <w:lang w:val="es-ES_tradnl" w:eastAsia="es-CO"/>
        </w:rPr>
      </w:pPr>
      <w:r w:rsidRPr="00481604">
        <w:rPr>
          <w:rFonts w:ascii="Consolas" w:hAnsi="Consolas"/>
          <w:sz w:val="24"/>
          <w:szCs w:val="20"/>
          <w:lang w:val="es-ES_tradnl" w:eastAsia="es-CO"/>
        </w:rPr>
        <w:t xml:space="preserve">  &lt;/body&gt;</w:t>
      </w:r>
    </w:p>
    <w:p w14:paraId="1EA9FFB6" w14:textId="77777777" w:rsidR="00FA47E0" w:rsidRPr="00481604" w:rsidRDefault="00FA47E0" w:rsidP="00481604">
      <w:pPr>
        <w:spacing w:before="0" w:after="0"/>
        <w:rPr>
          <w:rFonts w:ascii="Consolas" w:hAnsi="Consolas"/>
          <w:sz w:val="24"/>
          <w:szCs w:val="20"/>
          <w:lang w:val="es-ES_tradnl" w:eastAsia="es-CO"/>
        </w:rPr>
      </w:pPr>
      <w:r w:rsidRPr="00481604">
        <w:rPr>
          <w:rFonts w:ascii="Consolas" w:hAnsi="Consolas"/>
          <w:sz w:val="24"/>
          <w:szCs w:val="20"/>
          <w:lang w:val="es-ES_tradnl" w:eastAsia="es-CO"/>
        </w:rPr>
        <w:t>&lt;/html&gt;</w:t>
      </w:r>
    </w:p>
    <w:p w14:paraId="7AC3AD13" w14:textId="77777777" w:rsidR="00FA47E0" w:rsidRPr="00BF0616" w:rsidRDefault="00FA47E0" w:rsidP="00FA47E0">
      <w:pPr>
        <w:rPr>
          <w:b/>
          <w:bCs/>
          <w:lang w:val="es-ES_tradnl" w:eastAsia="es-CO"/>
        </w:rPr>
      </w:pPr>
      <w:r w:rsidRPr="00BF0616">
        <w:rPr>
          <w:b/>
          <w:bCs/>
          <w:lang w:val="es-ES_tradnl" w:eastAsia="es-CO"/>
        </w:rPr>
        <w:t>Este archivo debe estar ubicado en la raíz del proyecto.</w:t>
      </w:r>
    </w:p>
    <w:p w14:paraId="3FD3A870" w14:textId="77777777" w:rsidR="00FA47E0" w:rsidRDefault="00FA47E0" w:rsidP="00FA47E0">
      <w:pPr>
        <w:rPr>
          <w:lang w:val="es-ES_tradnl" w:eastAsia="es-CO"/>
        </w:rPr>
      </w:pPr>
    </w:p>
    <w:p w14:paraId="35BDE689" w14:textId="77777777" w:rsidR="00481604" w:rsidRDefault="00481604" w:rsidP="00FA47E0">
      <w:pPr>
        <w:rPr>
          <w:lang w:val="es-ES_tradnl" w:eastAsia="es-CO"/>
        </w:rPr>
      </w:pPr>
    </w:p>
    <w:p w14:paraId="6A77FAFF" w14:textId="77777777" w:rsidR="00481604" w:rsidRPr="00FA47E0" w:rsidRDefault="00481604" w:rsidP="00FA47E0">
      <w:pPr>
        <w:rPr>
          <w:lang w:val="es-ES_tradnl" w:eastAsia="es-CO"/>
        </w:rPr>
      </w:pPr>
    </w:p>
    <w:p w14:paraId="35F1B850" w14:textId="0CE0470A" w:rsidR="00FA47E0" w:rsidRPr="00FA47E0" w:rsidRDefault="00FA47E0" w:rsidP="00481604">
      <w:pPr>
        <w:pStyle w:val="Figura"/>
        <w:rPr>
          <w:lang w:val="es-ES_tradnl"/>
        </w:rPr>
      </w:pPr>
      <w:r w:rsidRPr="00FA47E0">
        <w:rPr>
          <w:lang w:val="es-ES_tradnl"/>
        </w:rPr>
        <w:t>Creación de archivo estático index.html</w:t>
      </w:r>
    </w:p>
    <w:p w14:paraId="1538B6EC" w14:textId="71A9CA27" w:rsidR="00FA47E0" w:rsidRPr="00FA47E0" w:rsidRDefault="00273C47" w:rsidP="00273C47">
      <w:pPr>
        <w:jc w:val="center"/>
        <w:rPr>
          <w:lang w:val="es-ES_tradnl" w:eastAsia="es-CO"/>
        </w:rPr>
      </w:pPr>
      <w:r>
        <w:rPr>
          <w:noProof/>
        </w:rPr>
        <w:drawing>
          <wp:inline distT="0" distB="0" distL="0" distR="0" wp14:anchorId="1C852844" wp14:editId="695E231E">
            <wp:extent cx="3353554" cy="1562100"/>
            <wp:effectExtent l="0" t="0" r="0" b="0"/>
            <wp:docPr id="495514862" name="Imagen 26" descr="Imagen de la creación de archivo estático 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4862" name="Imagen 26" descr="Imagen de la creación de archivo estático index.htm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8533" cy="1569077"/>
                    </a:xfrm>
                    <a:prstGeom prst="rect">
                      <a:avLst/>
                    </a:prstGeom>
                    <a:noFill/>
                    <a:ln>
                      <a:noFill/>
                    </a:ln>
                  </pic:spPr>
                </pic:pic>
              </a:graphicData>
            </a:graphic>
          </wp:inline>
        </w:drawing>
      </w:r>
    </w:p>
    <w:p w14:paraId="713DAD8B" w14:textId="77777777" w:rsidR="00FA47E0" w:rsidRPr="00FA47E0" w:rsidRDefault="00FA47E0" w:rsidP="00FA47E0">
      <w:pPr>
        <w:rPr>
          <w:lang w:val="es-ES_tradnl" w:eastAsia="es-CO"/>
        </w:rPr>
      </w:pPr>
      <w:r w:rsidRPr="00FA47E0">
        <w:rPr>
          <w:lang w:val="es-ES_tradnl" w:eastAsia="es-CO"/>
        </w:rPr>
        <w:t>Se realiza un ajuste en el controlador del proyecto, para renderizar la vista estática. Modifique el index.js con el siguiente código:</w:t>
      </w:r>
    </w:p>
    <w:p w14:paraId="7F940ED7" w14:textId="77777777" w:rsidR="00FA47E0" w:rsidRPr="000F049D" w:rsidRDefault="00FA47E0" w:rsidP="00BF0616">
      <w:pPr>
        <w:spacing w:before="0" w:after="0"/>
        <w:rPr>
          <w:rFonts w:ascii="Consolas" w:hAnsi="Consolas"/>
          <w:sz w:val="24"/>
          <w:szCs w:val="20"/>
          <w:lang w:val="en-US" w:eastAsia="es-CO"/>
        </w:rPr>
      </w:pPr>
      <w:r w:rsidRPr="000F049D">
        <w:rPr>
          <w:rFonts w:ascii="Consolas" w:hAnsi="Consolas"/>
          <w:sz w:val="24"/>
          <w:szCs w:val="20"/>
          <w:lang w:val="en-US" w:eastAsia="es-CO"/>
        </w:rPr>
        <w:t>const app = require('express')();</w:t>
      </w:r>
    </w:p>
    <w:p w14:paraId="6E0A5BB8"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const http = require('http').Server(app);</w:t>
      </w:r>
    </w:p>
    <w:p w14:paraId="1E6D8760"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const io = require('socket.io')(http);</w:t>
      </w:r>
    </w:p>
    <w:p w14:paraId="6AEF2625"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const port = process.env.PORT || 3000;</w:t>
      </w:r>
    </w:p>
    <w:p w14:paraId="73974316"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0CF5A7B2"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app.get('/', (req, res) =&gt; {</w:t>
      </w:r>
    </w:p>
    <w:p w14:paraId="472EFF27"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res.sendFile(__dirname + '/index.html');</w:t>
      </w:r>
    </w:p>
    <w:p w14:paraId="70FF4A70"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w:t>
      </w:r>
    </w:p>
    <w:p w14:paraId="0CD7B1A3"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49C672EF"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io.on('connection', (socket) =&gt; {</w:t>
      </w:r>
    </w:p>
    <w:p w14:paraId="5D3427EB"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socket.on('chat message', msg =&gt; {</w:t>
      </w:r>
    </w:p>
    <w:p w14:paraId="34EC4E32"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io.emit('chat message', msg);</w:t>
      </w:r>
    </w:p>
    <w:p w14:paraId="68809640"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2810F709"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w:t>
      </w:r>
    </w:p>
    <w:p w14:paraId="2DE1C952"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49F51958"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http.listen(port, () =&gt; {</w:t>
      </w:r>
    </w:p>
    <w:p w14:paraId="5ADA148B"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console.log(`Socket.IO server running at http://localhost:${port}/`);</w:t>
      </w:r>
    </w:p>
    <w:p w14:paraId="7B52EE96" w14:textId="77777777" w:rsidR="00FA47E0" w:rsidRPr="00BF0616" w:rsidRDefault="00FA47E0" w:rsidP="00BF0616">
      <w:pPr>
        <w:spacing w:before="0" w:after="0"/>
        <w:rPr>
          <w:rFonts w:ascii="Consolas" w:hAnsi="Consolas"/>
          <w:sz w:val="24"/>
          <w:szCs w:val="20"/>
          <w:lang w:val="es-ES_tradnl" w:eastAsia="es-CO"/>
        </w:rPr>
      </w:pPr>
      <w:r w:rsidRPr="00BF0616">
        <w:rPr>
          <w:rFonts w:ascii="Consolas" w:hAnsi="Consolas"/>
          <w:sz w:val="24"/>
          <w:szCs w:val="20"/>
          <w:lang w:val="es-ES_tradnl" w:eastAsia="es-CO"/>
        </w:rPr>
        <w:t>});</w:t>
      </w:r>
    </w:p>
    <w:p w14:paraId="3797E562" w14:textId="77777777" w:rsidR="00FA47E0" w:rsidRPr="00BF0616" w:rsidRDefault="00FA47E0" w:rsidP="00FA47E0">
      <w:pPr>
        <w:rPr>
          <w:b/>
          <w:bCs/>
          <w:lang w:val="es-ES_tradnl" w:eastAsia="es-CO"/>
        </w:rPr>
      </w:pPr>
      <w:r w:rsidRPr="00BF0616">
        <w:rPr>
          <w:b/>
          <w:bCs/>
          <w:lang w:val="es-ES_tradnl" w:eastAsia="es-CO"/>
        </w:rPr>
        <w:t>Este archivo debe estar ubicado en la raíz del proyecto.</w:t>
      </w:r>
    </w:p>
    <w:p w14:paraId="2C197D25" w14:textId="77777777" w:rsidR="00FA47E0" w:rsidRPr="0094035D" w:rsidRDefault="00FA47E0" w:rsidP="00FA47E0">
      <w:pPr>
        <w:rPr>
          <w:lang w:val="en-US" w:eastAsia="es-CO"/>
        </w:rPr>
      </w:pPr>
      <w:r w:rsidRPr="0094035D">
        <w:rPr>
          <w:lang w:val="en-US" w:eastAsia="es-CO"/>
        </w:rPr>
        <w:t>App.js:</w:t>
      </w:r>
    </w:p>
    <w:p w14:paraId="5B98654C"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w:t>
      </w:r>
    </w:p>
    <w:p w14:paraId="00730AED"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"name": "Chat-SENA",</w:t>
      </w:r>
    </w:p>
    <w:p w14:paraId="5876D24E"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"description": "Chat SENA",</w:t>
      </w:r>
    </w:p>
    <w:p w14:paraId="616EDA9E"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"success_url": "/",</w:t>
      </w:r>
    </w:p>
    <w:p w14:paraId="74C5D45C"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"keywords": [</w:t>
      </w:r>
    </w:p>
    <w:p w14:paraId="6470BC04"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"node",</w:t>
      </w:r>
    </w:p>
    <w:p w14:paraId="53E9C330"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"express",</w:t>
      </w:r>
    </w:p>
    <w:p w14:paraId="49F1EB31"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"socket.io",</w:t>
      </w:r>
    </w:p>
    <w:p w14:paraId="60D8A013"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"realtime",</w:t>
      </w:r>
    </w:p>
    <w:p w14:paraId="7181DA9B"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"websocket"</w:t>
      </w:r>
    </w:p>
    <w:p w14:paraId="1DAC671E"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79FCB8A5"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"scripts": {</w:t>
      </w:r>
    </w:p>
    <w:p w14:paraId="6F448E78"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341A8D9A"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"addons": [</w:t>
      </w:r>
    </w:p>
    <w:p w14:paraId="79B71818"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0024580B"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"env": {</w:t>
      </w:r>
    </w:p>
    <w:p w14:paraId="0D525346"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"BUILDPACK_URL": "https://github.com/heroku/heroku-buildpack-nodejs"</w:t>
      </w:r>
    </w:p>
    <w:p w14:paraId="2A515D87"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0E7DD5A2"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w:t>
      </w:r>
    </w:p>
    <w:p w14:paraId="7DD9620A" w14:textId="77777777" w:rsidR="00BF0616" w:rsidRPr="0094035D" w:rsidRDefault="00BF0616" w:rsidP="00FA47E0">
      <w:pPr>
        <w:rPr>
          <w:lang w:val="en-US" w:eastAsia="es-CO"/>
        </w:rPr>
      </w:pPr>
    </w:p>
    <w:p w14:paraId="7F75CDF4" w14:textId="77777777" w:rsidR="00BF0616" w:rsidRPr="0094035D" w:rsidRDefault="00BF0616" w:rsidP="00FA47E0">
      <w:pPr>
        <w:rPr>
          <w:lang w:val="en-US" w:eastAsia="es-CO"/>
        </w:rPr>
      </w:pPr>
    </w:p>
    <w:p w14:paraId="0C796B07" w14:textId="17930D66" w:rsidR="00FA47E0" w:rsidRPr="0094035D" w:rsidRDefault="00FA47E0" w:rsidP="00FA47E0">
      <w:pPr>
        <w:rPr>
          <w:lang w:val="en-US" w:eastAsia="es-CO"/>
        </w:rPr>
      </w:pPr>
      <w:r w:rsidRPr="0094035D">
        <w:rPr>
          <w:lang w:val="en-US" w:eastAsia="es-CO"/>
        </w:rPr>
        <w:t>Package.json</w:t>
      </w:r>
    </w:p>
    <w:p w14:paraId="3FD5EDEC"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w:t>
      </w:r>
    </w:p>
    <w:p w14:paraId="0D1546B9"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"name": "chat-sena",</w:t>
      </w:r>
    </w:p>
    <w:p w14:paraId="0446EA0C" w14:textId="77777777" w:rsidR="00FA47E0" w:rsidRPr="00BF0616" w:rsidRDefault="00FA47E0" w:rsidP="00BF0616">
      <w:pPr>
        <w:spacing w:before="0" w:after="0"/>
        <w:rPr>
          <w:rFonts w:ascii="Consolas" w:hAnsi="Consolas"/>
          <w:sz w:val="24"/>
          <w:szCs w:val="20"/>
          <w:lang w:val="es-ES_tradnl" w:eastAsia="es-CO"/>
        </w:rPr>
      </w:pPr>
      <w:r w:rsidRPr="0094035D">
        <w:rPr>
          <w:rFonts w:ascii="Consolas" w:hAnsi="Consolas"/>
          <w:sz w:val="24"/>
          <w:szCs w:val="20"/>
          <w:lang w:val="en-US" w:eastAsia="es-CO"/>
        </w:rPr>
        <w:t xml:space="preserve">  </w:t>
      </w:r>
      <w:r w:rsidRPr="00BF0616">
        <w:rPr>
          <w:rFonts w:ascii="Consolas" w:hAnsi="Consolas"/>
          <w:sz w:val="24"/>
          <w:szCs w:val="20"/>
          <w:lang w:val="es-ES_tradnl" w:eastAsia="es-CO"/>
        </w:rPr>
        <w:t>"version": "0.0.1",</w:t>
      </w:r>
    </w:p>
    <w:p w14:paraId="2F8D82BC" w14:textId="77777777" w:rsidR="00FA47E0" w:rsidRPr="00BF0616" w:rsidRDefault="00FA47E0" w:rsidP="00BF0616">
      <w:pPr>
        <w:spacing w:before="0" w:after="0"/>
        <w:rPr>
          <w:rFonts w:ascii="Consolas" w:hAnsi="Consolas"/>
          <w:sz w:val="24"/>
          <w:szCs w:val="20"/>
          <w:lang w:val="es-ES_tradnl" w:eastAsia="es-CO"/>
        </w:rPr>
      </w:pPr>
      <w:r w:rsidRPr="00BF0616">
        <w:rPr>
          <w:rFonts w:ascii="Consolas" w:hAnsi="Consolas"/>
          <w:sz w:val="24"/>
          <w:szCs w:val="20"/>
          <w:lang w:val="es-ES_tradnl" w:eastAsia="es-CO"/>
        </w:rPr>
        <w:t xml:space="preserve">  "description": "Primer aplicación con socket.io app",</w:t>
      </w:r>
    </w:p>
    <w:p w14:paraId="62DD3EDC" w14:textId="77777777" w:rsidR="00FA47E0" w:rsidRPr="0094035D" w:rsidRDefault="00FA47E0" w:rsidP="00BF0616">
      <w:pPr>
        <w:spacing w:before="0" w:after="0"/>
        <w:rPr>
          <w:rFonts w:ascii="Consolas" w:hAnsi="Consolas"/>
          <w:sz w:val="24"/>
          <w:szCs w:val="20"/>
          <w:lang w:val="en-US" w:eastAsia="es-CO"/>
        </w:rPr>
      </w:pPr>
      <w:r w:rsidRPr="00BF0616">
        <w:rPr>
          <w:rFonts w:ascii="Consolas" w:hAnsi="Consolas"/>
          <w:sz w:val="24"/>
          <w:szCs w:val="20"/>
          <w:lang w:val="es-ES_tradnl" w:eastAsia="es-CO"/>
        </w:rPr>
        <w:t xml:space="preserve">  </w:t>
      </w:r>
      <w:r w:rsidRPr="0094035D">
        <w:rPr>
          <w:rFonts w:ascii="Consolas" w:hAnsi="Consolas"/>
          <w:sz w:val="24"/>
          <w:szCs w:val="20"/>
          <w:lang w:val="en-US" w:eastAsia="es-CO"/>
        </w:rPr>
        <w:t>"dependencies": {</w:t>
      </w:r>
    </w:p>
    <w:p w14:paraId="5CC17295"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"express": "^4.18.1",</w:t>
      </w:r>
    </w:p>
    <w:p w14:paraId="0455B738"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"socket.io": "^4.1.2"</w:t>
      </w:r>
    </w:p>
    <w:p w14:paraId="676280D6"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w:t>
      </w:r>
    </w:p>
    <w:p w14:paraId="48F57300" w14:textId="77777777" w:rsidR="00FA47E0" w:rsidRPr="0094035D" w:rsidRDefault="00FA47E0" w:rsidP="00BF0616">
      <w:pPr>
        <w:spacing w:before="0" w:after="0"/>
        <w:rPr>
          <w:rFonts w:ascii="Consolas" w:hAnsi="Consolas"/>
          <w:sz w:val="24"/>
          <w:szCs w:val="20"/>
          <w:lang w:val="en-US" w:eastAsia="es-CO"/>
        </w:rPr>
      </w:pPr>
      <w:r w:rsidRPr="0094035D">
        <w:rPr>
          <w:rFonts w:ascii="Consolas" w:hAnsi="Consolas"/>
          <w:sz w:val="24"/>
          <w:szCs w:val="20"/>
          <w:lang w:val="en-US" w:eastAsia="es-CO"/>
        </w:rPr>
        <w:t xml:space="preserve">  "scripts": {</w:t>
      </w:r>
    </w:p>
    <w:p w14:paraId="0B499800" w14:textId="77777777" w:rsidR="00FA47E0" w:rsidRPr="00BF0616" w:rsidRDefault="00FA47E0" w:rsidP="00BF0616">
      <w:pPr>
        <w:spacing w:before="0" w:after="0"/>
        <w:rPr>
          <w:rFonts w:ascii="Consolas" w:hAnsi="Consolas"/>
          <w:sz w:val="24"/>
          <w:szCs w:val="20"/>
          <w:lang w:val="es-ES_tradnl" w:eastAsia="es-CO"/>
        </w:rPr>
      </w:pPr>
      <w:r w:rsidRPr="0094035D">
        <w:rPr>
          <w:rFonts w:ascii="Consolas" w:hAnsi="Consolas"/>
          <w:sz w:val="24"/>
          <w:szCs w:val="20"/>
          <w:lang w:val="en-US" w:eastAsia="es-CO"/>
        </w:rPr>
        <w:t xml:space="preserve">    </w:t>
      </w:r>
      <w:r w:rsidRPr="00BF0616">
        <w:rPr>
          <w:rFonts w:ascii="Consolas" w:hAnsi="Consolas"/>
          <w:sz w:val="24"/>
          <w:szCs w:val="20"/>
          <w:lang w:val="es-ES_tradnl" w:eastAsia="es-CO"/>
        </w:rPr>
        <w:t>"start": "node index.js"</w:t>
      </w:r>
    </w:p>
    <w:p w14:paraId="2158F90A" w14:textId="77777777" w:rsidR="00FA47E0" w:rsidRPr="00BF0616" w:rsidRDefault="00FA47E0" w:rsidP="00BF0616">
      <w:pPr>
        <w:spacing w:before="0" w:after="0"/>
        <w:rPr>
          <w:rFonts w:ascii="Consolas" w:hAnsi="Consolas"/>
          <w:sz w:val="24"/>
          <w:szCs w:val="20"/>
          <w:lang w:val="es-ES_tradnl" w:eastAsia="es-CO"/>
        </w:rPr>
      </w:pPr>
      <w:r w:rsidRPr="00BF0616">
        <w:rPr>
          <w:rFonts w:ascii="Consolas" w:hAnsi="Consolas"/>
          <w:sz w:val="24"/>
          <w:szCs w:val="20"/>
          <w:lang w:val="es-ES_tradnl" w:eastAsia="es-CO"/>
        </w:rPr>
        <w:t xml:space="preserve">  }</w:t>
      </w:r>
    </w:p>
    <w:p w14:paraId="6D56C195" w14:textId="77777777" w:rsidR="00FA47E0" w:rsidRPr="00BF0616" w:rsidRDefault="00FA47E0" w:rsidP="00BF0616">
      <w:pPr>
        <w:spacing w:before="0" w:after="0"/>
        <w:rPr>
          <w:rFonts w:ascii="Consolas" w:hAnsi="Consolas"/>
          <w:sz w:val="24"/>
          <w:szCs w:val="20"/>
          <w:lang w:val="es-ES_tradnl" w:eastAsia="es-CO"/>
        </w:rPr>
      </w:pPr>
      <w:r w:rsidRPr="00BF0616">
        <w:rPr>
          <w:rFonts w:ascii="Consolas" w:hAnsi="Consolas"/>
          <w:sz w:val="24"/>
          <w:szCs w:val="20"/>
          <w:lang w:val="es-ES_tradnl" w:eastAsia="es-CO"/>
        </w:rPr>
        <w:t>}</w:t>
      </w:r>
    </w:p>
    <w:p w14:paraId="344D5FE0" w14:textId="77777777" w:rsidR="00FA47E0" w:rsidRPr="00BF0616" w:rsidRDefault="00FA47E0" w:rsidP="00FA47E0">
      <w:pPr>
        <w:rPr>
          <w:b/>
          <w:bCs/>
          <w:lang w:val="es-ES_tradnl" w:eastAsia="es-CO"/>
        </w:rPr>
      </w:pPr>
      <w:r w:rsidRPr="00BF0616">
        <w:rPr>
          <w:b/>
          <w:bCs/>
          <w:lang w:val="es-ES_tradnl" w:eastAsia="es-CO"/>
        </w:rPr>
        <w:t>Ejecutar el comando &gt; npm install</w:t>
      </w:r>
    </w:p>
    <w:p w14:paraId="6CA8A8D4" w14:textId="6C8D11AA" w:rsidR="00FA47E0" w:rsidRPr="00FA47E0" w:rsidRDefault="00FA47E0" w:rsidP="00BF0616">
      <w:pPr>
        <w:pStyle w:val="Figura"/>
        <w:rPr>
          <w:lang w:val="es-ES_tradnl"/>
        </w:rPr>
      </w:pPr>
      <w:r w:rsidRPr="00FA47E0">
        <w:rPr>
          <w:lang w:val="es-ES_tradnl"/>
        </w:rPr>
        <w:t>Ejecución de npm install del proyecto para configurar dependencias</w:t>
      </w:r>
    </w:p>
    <w:p w14:paraId="1D61AECD" w14:textId="0356786A" w:rsidR="00FA47E0" w:rsidRPr="00FA47E0" w:rsidRDefault="006170C0" w:rsidP="006170C0">
      <w:pPr>
        <w:jc w:val="center"/>
        <w:rPr>
          <w:lang w:val="es-ES_tradnl" w:eastAsia="es-CO"/>
        </w:rPr>
      </w:pPr>
      <w:r>
        <w:rPr>
          <w:noProof/>
        </w:rPr>
        <w:drawing>
          <wp:inline distT="0" distB="0" distL="0" distR="0" wp14:anchorId="24CA62EB" wp14:editId="7EB6BC2C">
            <wp:extent cx="5400675" cy="1874964"/>
            <wp:effectExtent l="0" t="0" r="0" b="0"/>
            <wp:docPr id="47817777" name="Imagen 27" descr="Imagen de la ejecución de npm install del proyecto para configurar depend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777" name="Imagen 27" descr="Imagen de la ejecución de npm install del proyecto para configurar dependencia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9820" cy="1878139"/>
                    </a:xfrm>
                    <a:prstGeom prst="rect">
                      <a:avLst/>
                    </a:prstGeom>
                    <a:noFill/>
                    <a:ln>
                      <a:noFill/>
                    </a:ln>
                  </pic:spPr>
                </pic:pic>
              </a:graphicData>
            </a:graphic>
          </wp:inline>
        </w:drawing>
      </w:r>
    </w:p>
    <w:p w14:paraId="477BA399" w14:textId="77777777" w:rsidR="00FA47E0" w:rsidRDefault="00FA47E0" w:rsidP="00FA47E0">
      <w:pPr>
        <w:rPr>
          <w:lang w:val="es-ES_tradnl" w:eastAsia="es-CO"/>
        </w:rPr>
      </w:pPr>
    </w:p>
    <w:p w14:paraId="05A004D3" w14:textId="77777777" w:rsidR="006170C0" w:rsidRPr="00FA47E0" w:rsidRDefault="006170C0" w:rsidP="00FA47E0">
      <w:pPr>
        <w:rPr>
          <w:lang w:val="es-ES_tradnl" w:eastAsia="es-CO"/>
        </w:rPr>
      </w:pPr>
    </w:p>
    <w:p w14:paraId="6D3FF61A" w14:textId="77777777" w:rsidR="00FA47E0" w:rsidRPr="00FA47E0" w:rsidRDefault="00FA47E0" w:rsidP="00FA47E0">
      <w:pPr>
        <w:rPr>
          <w:lang w:val="es-ES_tradnl" w:eastAsia="es-CO"/>
        </w:rPr>
      </w:pPr>
      <w:r w:rsidRPr="00FA47E0">
        <w:rPr>
          <w:lang w:val="es-ES_tradnl" w:eastAsia="es-CO"/>
        </w:rPr>
        <w:t>Después de ejecutar el anterior comando del proyecto, debe configurar los módulos definidos en el proyecto, viéndose de la siguiente manera:</w:t>
      </w:r>
    </w:p>
    <w:p w14:paraId="79F521E1" w14:textId="1A6EFA70" w:rsidR="00FA47E0" w:rsidRPr="00FA47E0" w:rsidRDefault="00FA47E0" w:rsidP="0006251B">
      <w:pPr>
        <w:pStyle w:val="Figura"/>
        <w:rPr>
          <w:lang w:val="es-ES_tradnl"/>
        </w:rPr>
      </w:pPr>
      <w:r w:rsidRPr="00FA47E0">
        <w:rPr>
          <w:lang w:val="es-ES_tradnl"/>
        </w:rPr>
        <w:t>Validación de archivos de proyecto</w:t>
      </w:r>
    </w:p>
    <w:p w14:paraId="4C21AD13" w14:textId="244E11F5" w:rsidR="00FA47E0" w:rsidRPr="00FA47E0" w:rsidRDefault="0006251B" w:rsidP="0006251B">
      <w:pPr>
        <w:jc w:val="center"/>
        <w:rPr>
          <w:lang w:val="es-ES_tradnl" w:eastAsia="es-CO"/>
        </w:rPr>
      </w:pPr>
      <w:r>
        <w:rPr>
          <w:noProof/>
        </w:rPr>
        <w:drawing>
          <wp:inline distT="0" distB="0" distL="0" distR="0" wp14:anchorId="1ECDBD3F" wp14:editId="103DD0DC">
            <wp:extent cx="2405063" cy="2266950"/>
            <wp:effectExtent l="0" t="0" r="0" b="0"/>
            <wp:docPr id="136465991" name="Imagen 28" descr="Imagen de la validación de archivos de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991" name="Imagen 28" descr="Imagen de la validación de archivos de proy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9145" cy="2270797"/>
                    </a:xfrm>
                    <a:prstGeom prst="rect">
                      <a:avLst/>
                    </a:prstGeom>
                    <a:noFill/>
                    <a:ln>
                      <a:noFill/>
                    </a:ln>
                  </pic:spPr>
                </pic:pic>
              </a:graphicData>
            </a:graphic>
          </wp:inline>
        </w:drawing>
      </w:r>
    </w:p>
    <w:p w14:paraId="78D4DC51" w14:textId="77777777" w:rsidR="00FA47E0" w:rsidRPr="00FA47E0" w:rsidRDefault="00FA47E0" w:rsidP="00FA47E0">
      <w:pPr>
        <w:rPr>
          <w:lang w:val="es-ES_tradnl" w:eastAsia="es-CO"/>
        </w:rPr>
      </w:pPr>
      <w:r w:rsidRPr="00FA47E0">
        <w:rPr>
          <w:lang w:val="es-ES_tradnl" w:eastAsia="es-CO"/>
        </w:rPr>
        <w:t>Luego, se requiere ejecutar la aplicación, para probar si el cliente y el servidor socket están funcionando adecuadamente, con lo cual se debe ejecutar el comando &gt; node index o npm start.</w:t>
      </w:r>
    </w:p>
    <w:p w14:paraId="54E64930" w14:textId="23F23D46" w:rsidR="00FA47E0" w:rsidRPr="00FA47E0" w:rsidRDefault="00FA47E0" w:rsidP="00AD7889">
      <w:pPr>
        <w:pStyle w:val="Figura"/>
        <w:rPr>
          <w:lang w:val="es-ES_tradnl"/>
        </w:rPr>
      </w:pPr>
      <w:r w:rsidRPr="00FA47E0">
        <w:rPr>
          <w:lang w:val="es-ES_tradnl"/>
        </w:rPr>
        <w:t>Ejecución de proyecto</w:t>
      </w:r>
    </w:p>
    <w:p w14:paraId="2192918D" w14:textId="0E74C8B5" w:rsidR="00FA47E0" w:rsidRPr="00FA47E0" w:rsidRDefault="00654C05" w:rsidP="00654C05">
      <w:pPr>
        <w:jc w:val="center"/>
        <w:rPr>
          <w:lang w:val="es-ES_tradnl" w:eastAsia="es-CO"/>
        </w:rPr>
      </w:pPr>
      <w:r>
        <w:rPr>
          <w:noProof/>
        </w:rPr>
        <w:drawing>
          <wp:inline distT="0" distB="0" distL="0" distR="0" wp14:anchorId="2FE3D6DB" wp14:editId="6383769F">
            <wp:extent cx="5400675" cy="1005180"/>
            <wp:effectExtent l="0" t="0" r="0" b="5080"/>
            <wp:docPr id="629539879" name="Imagen 29" descr="Imagen de la ejecución de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9879" name="Imagen 29" descr="Imagen de la ejecución de proy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5884" cy="1009872"/>
                    </a:xfrm>
                    <a:prstGeom prst="rect">
                      <a:avLst/>
                    </a:prstGeom>
                    <a:noFill/>
                    <a:ln>
                      <a:noFill/>
                    </a:ln>
                  </pic:spPr>
                </pic:pic>
              </a:graphicData>
            </a:graphic>
          </wp:inline>
        </w:drawing>
      </w:r>
    </w:p>
    <w:p w14:paraId="0EE6A345" w14:textId="77777777" w:rsidR="00FA47E0" w:rsidRDefault="00FA47E0" w:rsidP="00FA47E0">
      <w:pPr>
        <w:rPr>
          <w:lang w:val="es-ES_tradnl" w:eastAsia="es-CO"/>
        </w:rPr>
      </w:pPr>
    </w:p>
    <w:p w14:paraId="284B8D23" w14:textId="77777777" w:rsidR="00654C05" w:rsidRDefault="00654C05" w:rsidP="00FA47E0">
      <w:pPr>
        <w:rPr>
          <w:lang w:val="es-ES_tradnl" w:eastAsia="es-CO"/>
        </w:rPr>
      </w:pPr>
    </w:p>
    <w:p w14:paraId="3D22AC98" w14:textId="77777777" w:rsidR="00654C05" w:rsidRPr="00FA47E0" w:rsidRDefault="00654C05" w:rsidP="00FA47E0">
      <w:pPr>
        <w:rPr>
          <w:lang w:val="es-ES_tradnl" w:eastAsia="es-CO"/>
        </w:rPr>
      </w:pPr>
    </w:p>
    <w:p w14:paraId="411247C3" w14:textId="77777777" w:rsidR="00FA47E0" w:rsidRPr="00FA47E0" w:rsidRDefault="00FA47E0" w:rsidP="00FA47E0">
      <w:pPr>
        <w:rPr>
          <w:lang w:val="es-ES_tradnl" w:eastAsia="es-CO"/>
        </w:rPr>
      </w:pPr>
      <w:r w:rsidRPr="00FA47E0">
        <w:rPr>
          <w:lang w:val="es-ES_tradnl" w:eastAsia="es-CO"/>
        </w:rPr>
        <w:t>Luego de que se ejecuta el proyecto, se puede proceder a probar la aplicación en el navegador.</w:t>
      </w:r>
    </w:p>
    <w:p w14:paraId="4616F6EF" w14:textId="5E4D2618" w:rsidR="00FA47E0" w:rsidRPr="00FA47E0" w:rsidRDefault="00FA47E0" w:rsidP="00654C05">
      <w:pPr>
        <w:pStyle w:val="Figura"/>
        <w:rPr>
          <w:lang w:val="es-ES_tradnl"/>
        </w:rPr>
      </w:pPr>
      <w:r w:rsidRPr="00FA47E0">
        <w:rPr>
          <w:lang w:val="es-ES_tradnl"/>
        </w:rPr>
        <w:t>Renderización en navegador de vista index</w:t>
      </w:r>
    </w:p>
    <w:p w14:paraId="7A0C1C24" w14:textId="02E8D805" w:rsidR="00FA47E0" w:rsidRPr="00FA47E0" w:rsidRDefault="00E02F90" w:rsidP="00E02F90">
      <w:pPr>
        <w:jc w:val="center"/>
        <w:rPr>
          <w:lang w:val="es-ES_tradnl" w:eastAsia="es-CO"/>
        </w:rPr>
      </w:pPr>
      <w:r>
        <w:rPr>
          <w:noProof/>
        </w:rPr>
        <w:drawing>
          <wp:inline distT="0" distB="0" distL="0" distR="0" wp14:anchorId="1F8212A7" wp14:editId="737969AD">
            <wp:extent cx="5076825" cy="2908534"/>
            <wp:effectExtent l="0" t="0" r="0" b="6350"/>
            <wp:docPr id="1904862514" name="Imagen 30" descr="Imagen de la renderización en navegador de vista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2514" name="Imagen 30" descr="Imagen de la renderización en navegador de vista index."/>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6583" cy="2914124"/>
                    </a:xfrm>
                    <a:prstGeom prst="rect">
                      <a:avLst/>
                    </a:prstGeom>
                    <a:noFill/>
                    <a:ln>
                      <a:noFill/>
                    </a:ln>
                  </pic:spPr>
                </pic:pic>
              </a:graphicData>
            </a:graphic>
          </wp:inline>
        </w:drawing>
      </w:r>
    </w:p>
    <w:p w14:paraId="15D718DD" w14:textId="2F0F2BC5" w:rsidR="00BD663F" w:rsidRPr="00BD663F" w:rsidRDefault="00FA47E0" w:rsidP="00FA47E0">
      <w:pPr>
        <w:rPr>
          <w:lang w:val="es-ES_tradnl" w:eastAsia="es-CO"/>
        </w:rPr>
      </w:pPr>
      <w:r w:rsidRPr="00FA47E0">
        <w:rPr>
          <w:lang w:val="es-ES_tradnl" w:eastAsia="es-CO"/>
        </w:rPr>
        <w:t>En la raíz del servidor</w:t>
      </w:r>
      <w:r w:rsidR="00657246">
        <w:rPr>
          <w:lang w:val="es-ES_tradnl" w:eastAsia="es-CO"/>
        </w:rPr>
        <w:t xml:space="preserve"> </w:t>
      </w:r>
      <w:hyperlink r:id="rId81" w:history="1">
        <w:r w:rsidR="00657246" w:rsidRPr="00657246">
          <w:rPr>
            <w:rStyle w:val="Hipervnculo"/>
            <w:b/>
            <w:bCs/>
            <w:lang w:val="es-ES_tradnl" w:eastAsia="es-CO"/>
          </w:rPr>
          <w:t>Enlace de la página web</w:t>
        </w:r>
      </w:hyperlink>
      <w:r w:rsidRPr="00FA47E0">
        <w:rPr>
          <w:lang w:val="es-ES_tradnl" w:eastAsia="es-CO"/>
        </w:rPr>
        <w:t>, se renderiza la plantilla estática, e internamente se conectará con el servidor socket del backend. Como se observa en el pantallazo, cada vez que se dé en el botón Send, se enviará un request al servidor con la data del mensaje; esta data será devuelta a los clientes que estén suscritos, es decir, al mismo cliente, y posteriormente, renderiza el mensaje en el contenido html</w:t>
      </w:r>
      <w:r w:rsidR="00BD663F" w:rsidRPr="00BD663F">
        <w:rPr>
          <w:lang w:val="es-ES_tradnl" w:eastAsia="es-CO"/>
        </w:rPr>
        <w:t>.</w:t>
      </w:r>
    </w:p>
    <w:p w14:paraId="1CED9D75" w14:textId="77777777" w:rsidR="00787BEB" w:rsidRDefault="00787BEB" w:rsidP="00787BEB">
      <w:pPr>
        <w:rPr>
          <w:lang w:eastAsia="es-CO"/>
        </w:rPr>
      </w:pPr>
    </w:p>
    <w:p w14:paraId="12F576A6" w14:textId="3EB2525D" w:rsidR="009B63C9" w:rsidRPr="00F97DDD" w:rsidRDefault="00D92284" w:rsidP="00D92284">
      <w:pPr>
        <w:pStyle w:val="Titulosgenerales"/>
        <w:rPr>
          <w:lang w:val="es-CO"/>
        </w:rPr>
      </w:pPr>
      <w:bookmarkStart w:id="12" w:name="_Toc144451552"/>
      <w:r w:rsidRPr="001B7EFA">
        <w:rPr>
          <w:lang w:val="es-CO"/>
        </w:rPr>
        <w:t>Síntesis</w:t>
      </w:r>
      <w:bookmarkEnd w:id="12"/>
    </w:p>
    <w:p w14:paraId="4865A802" w14:textId="36A2C42F" w:rsidR="00DC6A9E" w:rsidRPr="00F97DDD" w:rsidRDefault="0094035D" w:rsidP="00DC6A9E">
      <w:pPr>
        <w:rPr>
          <w:lang w:eastAsia="es-CO"/>
        </w:rPr>
      </w:pPr>
      <w:r w:rsidRPr="0094035D">
        <w:rPr>
          <w:lang w:eastAsia="es-CO"/>
        </w:rPr>
        <w:t>En la actualidad muchas de las aplicaciones web desarrolladas tanto de correo como de mensajería, tienen alto contenido de JavaScript; por esta razón y con el objetivo de crear páginas innovadoras y dinámicas, es necesario que conozca los requerimientos del hardware y software de IDE, los comandos básicos, la configuración e instalación del entorno, es decir, es necesario tener claros los conceptos de preparación del entorno al igual de la codificación web, por lo que este componente formativo resume a través del siguiente esquema todos los temas abordados y que cumplen la finalidad que se tiene sobre el conocimiento que se debe apropiar para el diseño de este tipo de aplicaciones, esto es</w:t>
      </w:r>
      <w:r w:rsidR="00912D4E">
        <w:rPr>
          <w:lang w:eastAsia="es-CO"/>
        </w:rPr>
        <w:t>:</w:t>
      </w:r>
    </w:p>
    <w:p w14:paraId="2B1F2BA9" w14:textId="2048D5EC" w:rsidR="0094035D" w:rsidRPr="00F97DDD" w:rsidRDefault="0094035D" w:rsidP="0094035D">
      <w:pPr>
        <w:jc w:val="center"/>
      </w:pPr>
      <w:r>
        <w:rPr>
          <w:noProof/>
        </w:rPr>
        <w:drawing>
          <wp:inline distT="0" distB="0" distL="0" distR="0" wp14:anchorId="6DDC2377" wp14:editId="7D44A76C">
            <wp:extent cx="5695950" cy="2908522"/>
            <wp:effectExtent l="0" t="0" r="0" b="6350"/>
            <wp:docPr id="1712105011" name="Imagen 1" descr="Esquema gráfico que resume lo abordado en el componente formativo, indicando lo relacionado con las aplicaciones web de JavaScript, los cuales se compone de:&#10;&#10;Websockets.&#10;Configuración del entorno: instalación NodeJs.&#10;Codificación en NodeJs: consola, NPM, módulos, express.&#10;Tecnologías y estilos de desarrollo: Tipos de codificación, cliente y servidor socket.&#10;Solución en tiemp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05011" name="Imagen 1" descr="Esquema gráfico que resume lo abordado en el componente formativo, indicando lo relacionado con las aplicaciones web de JavaScript, los cuales se compone de:&#10;&#10;Websockets.&#10;Configuración del entorno: instalación NodeJs.&#10;Codificación en NodeJs: consola, NPM, módulos, express.&#10;Tecnologías y estilos de desarrollo: Tipos de codificación, cliente y servidor socket.&#10;Solución en tiempo re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0308" cy="2915854"/>
                    </a:xfrm>
                    <a:prstGeom prst="rect">
                      <a:avLst/>
                    </a:prstGeom>
                    <a:noFill/>
                    <a:ln>
                      <a:noFill/>
                    </a:ln>
                  </pic:spPr>
                </pic:pic>
              </a:graphicData>
            </a:graphic>
          </wp:inline>
        </w:drawing>
      </w:r>
    </w:p>
    <w:p w14:paraId="7C103D1E" w14:textId="77777777" w:rsidR="00C50FF2" w:rsidRPr="00815AFA" w:rsidRDefault="00C50FF2" w:rsidP="00C50FF2">
      <w:pPr>
        <w:pStyle w:val="Titulosgenerales"/>
        <w:rPr>
          <w:lang w:val="es-CO"/>
        </w:rPr>
      </w:pPr>
      <w:bookmarkStart w:id="13" w:name="_Toc140709347"/>
      <w:bookmarkStart w:id="14" w:name="_Toc144451553"/>
      <w:r w:rsidRPr="00815AFA">
        <w:rPr>
          <w:lang w:val="es-CO"/>
        </w:rPr>
        <w:t>Material complementario</w:t>
      </w:r>
      <w:bookmarkEnd w:id="13"/>
      <w:bookmarkEnd w:id="14"/>
    </w:p>
    <w:tbl>
      <w:tblPr>
        <w:tblStyle w:val="Estilo4"/>
        <w:tblW w:w="10072" w:type="dxa"/>
        <w:tblLayout w:type="fixed"/>
        <w:tblLook w:val="0420" w:firstRow="1" w:lastRow="0" w:firstColumn="0" w:lastColumn="0" w:noHBand="0" w:noVBand="1"/>
        <w:tblCaption w:val="Material complementario "/>
        <w:tblDescription w:val="Se muestra el material complementario del componente formativo, con sus respectivos nombres y enlaces de consulta."/>
      </w:tblPr>
      <w:tblGrid>
        <w:gridCol w:w="2405"/>
        <w:gridCol w:w="3119"/>
        <w:gridCol w:w="1701"/>
        <w:gridCol w:w="2847"/>
      </w:tblGrid>
      <w:tr w:rsidR="00C50FF2" w:rsidRPr="00815AFA" w14:paraId="421A3559" w14:textId="77777777" w:rsidTr="000446CB">
        <w:trPr>
          <w:cnfStyle w:val="100000000000" w:firstRow="1" w:lastRow="0" w:firstColumn="0" w:lastColumn="0" w:oddVBand="0" w:evenVBand="0" w:oddHBand="0" w:evenHBand="0" w:firstRowFirstColumn="0" w:firstRowLastColumn="0" w:lastRowFirstColumn="0" w:lastRowLastColumn="0"/>
          <w:trHeight w:val="658"/>
          <w:tblHeader/>
        </w:trPr>
        <w:tc>
          <w:tcPr>
            <w:tcW w:w="2405" w:type="dxa"/>
          </w:tcPr>
          <w:p w14:paraId="1605A734" w14:textId="77777777" w:rsidR="00C50FF2" w:rsidRPr="00815AFA" w:rsidRDefault="00C50FF2" w:rsidP="000446CB">
            <w:pPr>
              <w:pStyle w:val="Tablas"/>
              <w:spacing w:line="240" w:lineRule="auto"/>
            </w:pPr>
            <w:r w:rsidRPr="00815AFA">
              <w:t>Tema</w:t>
            </w:r>
          </w:p>
        </w:tc>
        <w:tc>
          <w:tcPr>
            <w:tcW w:w="3119" w:type="dxa"/>
          </w:tcPr>
          <w:p w14:paraId="71EC40BE" w14:textId="77777777" w:rsidR="00C50FF2" w:rsidRPr="00815AFA" w:rsidRDefault="00C50FF2" w:rsidP="000446CB">
            <w:pPr>
              <w:pStyle w:val="Tablas"/>
              <w:spacing w:line="240" w:lineRule="auto"/>
            </w:pPr>
            <w:r w:rsidRPr="00815AFA">
              <w:t xml:space="preserve">Referencia </w:t>
            </w:r>
          </w:p>
        </w:tc>
        <w:tc>
          <w:tcPr>
            <w:tcW w:w="1701" w:type="dxa"/>
          </w:tcPr>
          <w:p w14:paraId="0F7CA479" w14:textId="77777777" w:rsidR="00C50FF2" w:rsidRPr="00815AFA" w:rsidRDefault="00C50FF2" w:rsidP="000446CB">
            <w:pPr>
              <w:pStyle w:val="Tablas"/>
              <w:spacing w:line="240" w:lineRule="auto"/>
            </w:pPr>
            <w:r w:rsidRPr="00815AFA">
              <w:t>Tipo de material</w:t>
            </w:r>
          </w:p>
        </w:tc>
        <w:tc>
          <w:tcPr>
            <w:tcW w:w="2847" w:type="dxa"/>
          </w:tcPr>
          <w:p w14:paraId="3BBE7BB7" w14:textId="77777777" w:rsidR="00C50FF2" w:rsidRPr="00815AFA" w:rsidRDefault="00C50FF2" w:rsidP="000446CB">
            <w:pPr>
              <w:pStyle w:val="Tablas"/>
              <w:spacing w:line="240" w:lineRule="auto"/>
              <w:rPr>
                <w:b w:val="0"/>
              </w:rPr>
            </w:pPr>
            <w:r w:rsidRPr="00815AFA">
              <w:t>Enlace del Recurso</w:t>
            </w:r>
          </w:p>
          <w:p w14:paraId="159CF972" w14:textId="77777777" w:rsidR="00C50FF2" w:rsidRPr="00815AFA" w:rsidRDefault="00C50FF2" w:rsidP="000446CB">
            <w:pPr>
              <w:pStyle w:val="Tablas"/>
              <w:spacing w:line="240" w:lineRule="auto"/>
            </w:pPr>
          </w:p>
        </w:tc>
      </w:tr>
      <w:tr w:rsidR="00E031EF" w:rsidRPr="00815AFA" w14:paraId="0FFB5E0C" w14:textId="77777777" w:rsidTr="000446CB">
        <w:trPr>
          <w:cnfStyle w:val="100000000000" w:firstRow="1" w:lastRow="0" w:firstColumn="0" w:lastColumn="0" w:oddVBand="0" w:evenVBand="0" w:oddHBand="0" w:evenHBand="0" w:firstRowFirstColumn="0" w:firstRowLastColumn="0" w:lastRowFirstColumn="0" w:lastRowLastColumn="0"/>
          <w:trHeight w:val="979"/>
          <w:tblHeader/>
        </w:trPr>
        <w:tc>
          <w:tcPr>
            <w:tcW w:w="2405" w:type="dxa"/>
            <w:shd w:val="clear" w:color="auto" w:fill="auto"/>
          </w:tcPr>
          <w:p w14:paraId="027D743F" w14:textId="224E5303" w:rsidR="00E031EF" w:rsidRPr="00E031EF" w:rsidRDefault="00EE42F8" w:rsidP="00E031EF">
            <w:pPr>
              <w:pStyle w:val="Tablas"/>
              <w:rPr>
                <w:b w:val="0"/>
                <w:bCs w:val="0"/>
              </w:rPr>
            </w:pPr>
            <w:r w:rsidRPr="00EE42F8">
              <w:rPr>
                <w:b w:val="0"/>
                <w:bCs w:val="0"/>
              </w:rPr>
              <w:t>Curso de Node.js</w:t>
            </w:r>
          </w:p>
        </w:tc>
        <w:tc>
          <w:tcPr>
            <w:tcW w:w="3119" w:type="dxa"/>
            <w:shd w:val="clear" w:color="auto" w:fill="auto"/>
          </w:tcPr>
          <w:p w14:paraId="21E1515B" w14:textId="49C43ACD" w:rsidR="00E031EF" w:rsidRPr="00E031EF" w:rsidRDefault="00EE42F8" w:rsidP="00E031EF">
            <w:pPr>
              <w:pStyle w:val="Tablas"/>
              <w:rPr>
                <w:b w:val="0"/>
                <w:bCs w:val="0"/>
                <w:color w:val="1155CC"/>
                <w:u w:val="single"/>
              </w:rPr>
            </w:pPr>
            <w:r w:rsidRPr="00EE42F8">
              <w:rPr>
                <w:b w:val="0"/>
                <w:bCs w:val="0"/>
              </w:rPr>
              <w:t xml:space="preserve">Moisset, D. (s. f.). </w:t>
            </w:r>
            <w:r w:rsidRPr="00EE42F8">
              <w:rPr>
                <w:b w:val="0"/>
                <w:bCs w:val="0"/>
                <w:i/>
                <w:iCs/>
              </w:rPr>
              <w:t>Node.js Ya</w:t>
            </w:r>
            <w:r w:rsidRPr="00EE42F8">
              <w:rPr>
                <w:b w:val="0"/>
                <w:bCs w:val="0"/>
              </w:rPr>
              <w:t>. Tutoriales Ya.</w:t>
            </w:r>
          </w:p>
        </w:tc>
        <w:tc>
          <w:tcPr>
            <w:tcW w:w="1701" w:type="dxa"/>
            <w:shd w:val="clear" w:color="auto" w:fill="auto"/>
          </w:tcPr>
          <w:p w14:paraId="5BFAD9F0" w14:textId="5A7A9BBB" w:rsidR="00E031EF" w:rsidRPr="00815AFA" w:rsidRDefault="00EE42F8" w:rsidP="00E031EF">
            <w:pPr>
              <w:pStyle w:val="Tablas"/>
              <w:rPr>
                <w:b w:val="0"/>
                <w:bCs w:val="0"/>
              </w:rPr>
            </w:pPr>
            <w:r>
              <w:rPr>
                <w:b w:val="0"/>
                <w:bCs w:val="0"/>
              </w:rPr>
              <w:t>Tutoriales</w:t>
            </w:r>
          </w:p>
        </w:tc>
        <w:tc>
          <w:tcPr>
            <w:tcW w:w="2847" w:type="dxa"/>
            <w:shd w:val="clear" w:color="auto" w:fill="auto"/>
          </w:tcPr>
          <w:p w14:paraId="4187C0C7" w14:textId="13AE1875" w:rsidR="00E031EF" w:rsidRPr="00EE42F8" w:rsidRDefault="00000000" w:rsidP="00E031EF">
            <w:pPr>
              <w:pStyle w:val="Tablas"/>
              <w:rPr>
                <w:b w:val="0"/>
                <w:bCs w:val="0"/>
                <w:color w:val="1155CC"/>
                <w:u w:val="single"/>
              </w:rPr>
            </w:pPr>
            <w:hyperlink r:id="rId83" w:history="1">
              <w:r w:rsidR="00EE42F8" w:rsidRPr="00EE42F8">
                <w:rPr>
                  <w:rStyle w:val="Hipervnculo"/>
                  <w:b w:val="0"/>
                  <w:bCs w:val="0"/>
                </w:rPr>
                <w:t>https://www.tutorialesprogramacionya.com/javascriptya/nodejsya/</w:t>
              </w:r>
            </w:hyperlink>
            <w:r w:rsidR="00EE42F8" w:rsidRPr="00EE42F8">
              <w:rPr>
                <w:b w:val="0"/>
                <w:bCs w:val="0"/>
              </w:rPr>
              <w:t xml:space="preserve"> </w:t>
            </w:r>
          </w:p>
        </w:tc>
      </w:tr>
    </w:tbl>
    <w:p w14:paraId="65A91A87" w14:textId="77777777" w:rsidR="00C50FF2" w:rsidRPr="00815AFA" w:rsidRDefault="00C50FF2" w:rsidP="00C50FF2"/>
    <w:p w14:paraId="6CE6A847" w14:textId="17B266D3" w:rsidR="00AA4C80" w:rsidRPr="00F97DDD" w:rsidRDefault="00AA4C80" w:rsidP="006666F4">
      <w:pPr>
        <w:pStyle w:val="Titulosgenerales"/>
        <w:rPr>
          <w:lang w:val="es-CO"/>
        </w:rPr>
      </w:pPr>
      <w:bookmarkStart w:id="15" w:name="_Toc144451554"/>
      <w:r w:rsidRPr="00F97DDD">
        <w:rPr>
          <w:lang w:val="es-CO"/>
        </w:rPr>
        <w:t>Glosario</w:t>
      </w:r>
      <w:bookmarkEnd w:id="15"/>
    </w:p>
    <w:p w14:paraId="360E015E" w14:textId="78A5A5AD" w:rsidR="00A8448A" w:rsidRPr="00A8448A" w:rsidRDefault="00A8448A" w:rsidP="00A8448A">
      <w:r w:rsidRPr="00A8448A">
        <w:rPr>
          <w:b/>
          <w:bCs/>
          <w:i/>
          <w:iCs/>
        </w:rPr>
        <w:t>Backend</w:t>
      </w:r>
      <w:r w:rsidRPr="00A8448A">
        <w:rPr>
          <w:b/>
          <w:bCs/>
        </w:rPr>
        <w:t xml:space="preserve">: </w:t>
      </w:r>
      <w:r w:rsidRPr="00A8448A">
        <w:t xml:space="preserve">desarrollo que se realiza del lado del servidor, aplicaciones que centralizan principalmente la lógica del negocio, las bases de datos y los recursos de un sistema para que sean consumidos por una aplicación tipo cliente, o un </w:t>
      </w:r>
      <w:r w:rsidRPr="00A8448A">
        <w:rPr>
          <w:i/>
          <w:iCs/>
        </w:rPr>
        <w:t>frontend</w:t>
      </w:r>
      <w:r w:rsidRPr="00A8448A">
        <w:t>.</w:t>
      </w:r>
    </w:p>
    <w:p w14:paraId="347982B5" w14:textId="5F742824" w:rsidR="00A8448A" w:rsidRPr="00A8448A" w:rsidRDefault="00A8448A" w:rsidP="00A8448A">
      <w:r w:rsidRPr="00A8448A">
        <w:rPr>
          <w:b/>
          <w:bCs/>
        </w:rPr>
        <w:t>Cliente:</w:t>
      </w:r>
      <w:r w:rsidRPr="00A8448A">
        <w:t xml:space="preserve"> son aplicaciones que permiten consumir información de un servidor, toda aplicación de escritorio que tiene comunicación con un servidor es un cliente.</w:t>
      </w:r>
    </w:p>
    <w:p w14:paraId="4B2600BD" w14:textId="0634CFFD" w:rsidR="00A8448A" w:rsidRPr="00A8448A" w:rsidRDefault="00A8448A" w:rsidP="00A8448A">
      <w:r w:rsidRPr="00A8448A">
        <w:rPr>
          <w:b/>
          <w:bCs/>
          <w:i/>
          <w:iCs/>
        </w:rPr>
        <w:t>Framework</w:t>
      </w:r>
      <w:r w:rsidRPr="00A8448A">
        <w:t>: librería o marco de trabajo que contiene clases, funciones, configuraciones, paquetes y componentes, que son comunes en el desarrollo de funcionalidades.</w:t>
      </w:r>
    </w:p>
    <w:p w14:paraId="38C2E611" w14:textId="4BBD4728" w:rsidR="00A8448A" w:rsidRPr="00A8448A" w:rsidRDefault="00A8448A" w:rsidP="00A8448A">
      <w:r w:rsidRPr="00A8448A">
        <w:rPr>
          <w:b/>
          <w:bCs/>
          <w:i/>
          <w:iCs/>
        </w:rPr>
        <w:t>Frontend</w:t>
      </w:r>
      <w:r w:rsidRPr="00A8448A">
        <w:t>: desarrollo que se realiza del lado del cliente, aplicaciones web, aplicaciones de escritorio, aplicaciones móviles; estas se despliegan en la máquina del usuario. Esta es la capa o el nivel con el que los usuarios interactúan.</w:t>
      </w:r>
    </w:p>
    <w:p w14:paraId="4CCABE68" w14:textId="6A590D33" w:rsidR="00A8448A" w:rsidRPr="00A8448A" w:rsidRDefault="00A8448A" w:rsidP="00A8448A">
      <w:r w:rsidRPr="00A8448A">
        <w:rPr>
          <w:b/>
          <w:bCs/>
        </w:rPr>
        <w:t>JavaScript:</w:t>
      </w:r>
      <w:r w:rsidRPr="00A8448A">
        <w:t xml:space="preserve"> lenguaje de programación tipo </w:t>
      </w:r>
      <w:r w:rsidRPr="00A8448A">
        <w:rPr>
          <w:i/>
          <w:iCs/>
        </w:rPr>
        <w:t>scripting</w:t>
      </w:r>
      <w:r w:rsidRPr="00A8448A">
        <w:t xml:space="preserve"> que sirve para agregar funcionalidad a documentos web.</w:t>
      </w:r>
    </w:p>
    <w:p w14:paraId="18F7765F" w14:textId="77777777" w:rsidR="00A8448A" w:rsidRPr="00A8448A" w:rsidRDefault="00A8448A" w:rsidP="00A8448A">
      <w:r w:rsidRPr="00A8448A">
        <w:rPr>
          <w:b/>
          <w:bCs/>
        </w:rPr>
        <w:t>Localhost:</w:t>
      </w:r>
      <w:r w:rsidRPr="00A8448A">
        <w:t xml:space="preserve"> en el contexto de las redes de computadoras, </w:t>
      </w:r>
      <w:r w:rsidRPr="00A8448A">
        <w:rPr>
          <w:i/>
          <w:iCs/>
        </w:rPr>
        <w:t>localhost</w:t>
      </w:r>
      <w:r w:rsidRPr="00A8448A">
        <w:t xml:space="preserve"> es una computadora que ejecuta un programa. La computadora que se tiene al frente funciona también como un servidor virtual. Este modo es comúnmente utilizado para realizar pruebas en el desarrollo web.</w:t>
      </w:r>
    </w:p>
    <w:p w14:paraId="4056B832" w14:textId="755C503D" w:rsidR="00A8448A" w:rsidRPr="00A8448A" w:rsidRDefault="00A8448A" w:rsidP="00A8448A">
      <w:r w:rsidRPr="00A8448A">
        <w:rPr>
          <w:b/>
          <w:bCs/>
        </w:rPr>
        <w:t>Servidor:</w:t>
      </w:r>
      <w:r w:rsidRPr="00A8448A">
        <w:t xml:space="preserve"> son aplicaciones que permiten servir o disponer contenido para el consumo de otras aplicaciones.</w:t>
      </w:r>
    </w:p>
    <w:p w14:paraId="38F3E33E" w14:textId="59E53A44" w:rsidR="00010336" w:rsidRPr="00A8448A" w:rsidRDefault="00A8448A" w:rsidP="00A8448A">
      <w:r w:rsidRPr="00A8448A">
        <w:rPr>
          <w:b/>
          <w:bCs/>
        </w:rPr>
        <w:t>Socket:</w:t>
      </w:r>
      <w:r w:rsidRPr="00A8448A">
        <w:t xml:space="preserve"> proceso asíncrono en el cual dos procesos pueden intercambiar información</w:t>
      </w:r>
      <w:r w:rsidR="00010336" w:rsidRPr="00A8448A">
        <w:t>.</w:t>
      </w:r>
    </w:p>
    <w:p w14:paraId="3C2893B7" w14:textId="6CAE16C3" w:rsidR="00AA4C80" w:rsidRPr="00F97DDD" w:rsidRDefault="00AA4C80" w:rsidP="006666F4">
      <w:pPr>
        <w:pStyle w:val="Titulosgenerales"/>
        <w:rPr>
          <w:lang w:val="es-CO"/>
        </w:rPr>
      </w:pPr>
      <w:bookmarkStart w:id="16" w:name="_Toc144451555"/>
      <w:r w:rsidRPr="00F97DDD">
        <w:rPr>
          <w:lang w:val="es-CO"/>
        </w:rPr>
        <w:t>Referencias bibliográficas</w:t>
      </w:r>
      <w:bookmarkEnd w:id="16"/>
    </w:p>
    <w:p w14:paraId="3CC7D423" w14:textId="77777777" w:rsidR="00A8448A" w:rsidRDefault="00A8448A" w:rsidP="00A8448A">
      <w:pPr>
        <w:spacing w:line="259" w:lineRule="auto"/>
      </w:pPr>
      <w:r>
        <w:t xml:space="preserve">Luna, F., Peña, C. y Iacono, M. (2018). </w:t>
      </w:r>
      <w:r w:rsidRPr="008932A6">
        <w:rPr>
          <w:i/>
          <w:iCs/>
        </w:rPr>
        <w:t>PROGRAMACIÓN WEB Full Stack 16-Webs dinámicas con AJAX y PHP: Desarrollo frontend y backend-Curso visual y práctico</w:t>
      </w:r>
      <w:r>
        <w:t>. RedUsers.</w:t>
      </w:r>
    </w:p>
    <w:p w14:paraId="59220BB2" w14:textId="0C4E1628" w:rsidR="00A8448A" w:rsidRDefault="00A8448A" w:rsidP="00A8448A">
      <w:pPr>
        <w:spacing w:line="259" w:lineRule="auto"/>
      </w:pPr>
      <w:r>
        <w:t xml:space="preserve">Navarrete, L. y Cárdenas, M. (2016). </w:t>
      </w:r>
      <w:r w:rsidRPr="008932A6">
        <w:rPr>
          <w:i/>
          <w:iCs/>
        </w:rPr>
        <w:t>Diseño y desarrollo de un CMS (Content Management System) para código abierto utilizando Node.JS y Mongo.DB como base de datos documental</w:t>
      </w:r>
      <w:r>
        <w:t xml:space="preserve">. Universidad Politécnica Salesiana. </w:t>
      </w:r>
      <w:hyperlink r:id="rId84" w:history="1">
        <w:r w:rsidR="008932A6" w:rsidRPr="0074598F">
          <w:rPr>
            <w:rStyle w:val="Hipervnculo"/>
          </w:rPr>
          <w:t>http://dspace.ups.edu.ec/handle/123456789/12424</w:t>
        </w:r>
      </w:hyperlink>
      <w:r w:rsidR="008932A6">
        <w:t xml:space="preserve"> </w:t>
      </w:r>
    </w:p>
    <w:p w14:paraId="0A27825C" w14:textId="59ADA7B1" w:rsidR="00A8448A" w:rsidRDefault="00A8448A" w:rsidP="00A8448A">
      <w:pPr>
        <w:spacing w:line="259" w:lineRule="auto"/>
      </w:pPr>
      <w:r>
        <w:t xml:space="preserve">Paterna, R. (2015). </w:t>
      </w:r>
      <w:r w:rsidRPr="008932A6">
        <w:rPr>
          <w:i/>
          <w:iCs/>
        </w:rPr>
        <w:t>Desarrollo de una aplicación colaborativa síncrona-asíncrona con persistencia en un entorno web</w:t>
      </w:r>
      <w:r>
        <w:t xml:space="preserve">. Universidad Politécnica de Madrid. </w:t>
      </w:r>
      <w:hyperlink r:id="rId85" w:history="1">
        <w:r w:rsidR="008932A6" w:rsidRPr="0074598F">
          <w:rPr>
            <w:rStyle w:val="Hipervnculo"/>
          </w:rPr>
          <w:t>https://oa.upm.es/41062/</w:t>
        </w:r>
      </w:hyperlink>
      <w:r w:rsidR="008932A6">
        <w:t xml:space="preserve"> </w:t>
      </w:r>
    </w:p>
    <w:p w14:paraId="28C0BCF8" w14:textId="77777777" w:rsidR="00A8448A" w:rsidRPr="00A8448A" w:rsidRDefault="00A8448A" w:rsidP="00A8448A">
      <w:pPr>
        <w:spacing w:line="259" w:lineRule="auto"/>
        <w:rPr>
          <w:lang w:val="en-US"/>
        </w:rPr>
      </w:pPr>
      <w:r>
        <w:t xml:space="preserve">Puciarelli, L. (2020). </w:t>
      </w:r>
      <w:r w:rsidRPr="008932A6">
        <w:rPr>
          <w:i/>
          <w:iCs/>
        </w:rPr>
        <w:t>Node JS-Vol. 1: Instalación-Arquitectura-node y npm (Vol. 1).</w:t>
      </w:r>
      <w:r>
        <w:t xml:space="preserve"> </w:t>
      </w:r>
      <w:r w:rsidRPr="00A8448A">
        <w:rPr>
          <w:lang w:val="en-US"/>
        </w:rPr>
        <w:t>RedUsers.</w:t>
      </w:r>
    </w:p>
    <w:p w14:paraId="051E3CC1" w14:textId="77777777" w:rsidR="00A8448A" w:rsidRDefault="00A8448A" w:rsidP="00A8448A">
      <w:pPr>
        <w:spacing w:line="259" w:lineRule="auto"/>
      </w:pPr>
      <w:r w:rsidRPr="00A8448A">
        <w:rPr>
          <w:lang w:val="en-US"/>
        </w:rPr>
        <w:t xml:space="preserve">Puranik, D., Feiock, D. y Hill, J. (2013). </w:t>
      </w:r>
      <w:r w:rsidRPr="008932A6">
        <w:rPr>
          <w:i/>
          <w:iCs/>
          <w:lang w:val="en-US"/>
        </w:rPr>
        <w:t>Real-time monitoring using AJAX and WebSockets</w:t>
      </w:r>
      <w:r w:rsidRPr="00A8448A">
        <w:rPr>
          <w:lang w:val="en-US"/>
        </w:rPr>
        <w:t xml:space="preserve">. </w:t>
      </w:r>
      <w:r>
        <w:t>IEEE.</w:t>
      </w:r>
    </w:p>
    <w:p w14:paraId="2D329C5A" w14:textId="3C61061C" w:rsidR="006712ED" w:rsidRDefault="00A8448A" w:rsidP="00A8448A">
      <w:pPr>
        <w:spacing w:line="259" w:lineRule="auto"/>
      </w:pPr>
      <w:r>
        <w:t xml:space="preserve">Trejos, O. (2018). </w:t>
      </w:r>
      <w:r w:rsidRPr="008932A6">
        <w:rPr>
          <w:i/>
          <w:iCs/>
        </w:rPr>
        <w:t>WhatsApp como herramienta de apoyo al proceso de enseñanza y aprendizaje de la programación de computadores</w:t>
      </w:r>
      <w:r>
        <w:t xml:space="preserve">. Educación y ciudad, (35), p. 149-158. </w:t>
      </w:r>
      <w:hyperlink r:id="rId86" w:history="1">
        <w:r w:rsidR="008932A6" w:rsidRPr="0074598F">
          <w:rPr>
            <w:rStyle w:val="Hipervnculo"/>
          </w:rPr>
          <w:t>https://dialnet.unirioja.es/servlet/articulo?codigo=6702430</w:t>
        </w:r>
      </w:hyperlink>
      <w:r w:rsidR="008932A6">
        <w:t xml:space="preserve"> </w:t>
      </w:r>
    </w:p>
    <w:p w14:paraId="38481424" w14:textId="4E43119D" w:rsidR="00AA4C80" w:rsidRPr="00834BFF" w:rsidRDefault="00AA4C80" w:rsidP="006666F4">
      <w:pPr>
        <w:pStyle w:val="Titulosgenerales"/>
        <w:rPr>
          <w:lang w:val="es-CO"/>
        </w:rPr>
      </w:pPr>
      <w:bookmarkStart w:id="17" w:name="_Toc144451556"/>
      <w:r w:rsidRPr="0056304C">
        <w:rPr>
          <w:lang w:val="es-CO"/>
        </w:rPr>
        <w:t>Créditos</w:t>
      </w:r>
      <w:bookmarkEnd w:id="17"/>
    </w:p>
    <w:tbl>
      <w:tblPr>
        <w:tblStyle w:val="SENA"/>
        <w:tblW w:w="10060" w:type="dxa"/>
        <w:tblLayout w:type="fixed"/>
        <w:tblLook w:val="04A0" w:firstRow="1" w:lastRow="0" w:firstColumn="1" w:lastColumn="0" w:noHBand="0" w:noVBand="1"/>
        <w:tblCaption w:val="Créditos"/>
        <w:tblDescription w:val="Se muestran los integrantes del componente formativo presentes en su desarrollo."/>
      </w:tblPr>
      <w:tblGrid>
        <w:gridCol w:w="2830"/>
        <w:gridCol w:w="3261"/>
        <w:gridCol w:w="3969"/>
      </w:tblGrid>
      <w:tr w:rsidR="00D4287A" w:rsidRPr="00F97DDD" w14:paraId="3E44BAC5" w14:textId="77777777" w:rsidTr="0050224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71D99DF" w14:textId="77777777" w:rsidR="00D4287A" w:rsidRPr="006C097D" w:rsidRDefault="00D4287A" w:rsidP="006475EF">
            <w:pPr>
              <w:ind w:firstLine="0"/>
              <w:rPr>
                <w:lang w:eastAsia="es-CO"/>
              </w:rPr>
            </w:pPr>
            <w:bookmarkStart w:id="18" w:name="_Hlk142927077"/>
            <w:r w:rsidRPr="006C097D">
              <w:rPr>
                <w:lang w:eastAsia="es-CO"/>
              </w:rPr>
              <w:t>Nombre</w:t>
            </w:r>
          </w:p>
        </w:tc>
        <w:tc>
          <w:tcPr>
            <w:tcW w:w="3261" w:type="dxa"/>
          </w:tcPr>
          <w:p w14:paraId="55A4D32E" w14:textId="77777777" w:rsidR="00D4287A" w:rsidRPr="006C097D" w:rsidRDefault="00D4287A" w:rsidP="006475EF">
            <w:pPr>
              <w:ind w:firstLine="0"/>
              <w:rPr>
                <w:lang w:eastAsia="es-CO"/>
              </w:rPr>
            </w:pPr>
            <w:r w:rsidRPr="006C097D">
              <w:rPr>
                <w:lang w:eastAsia="es-CO"/>
              </w:rPr>
              <w:t>Cargo</w:t>
            </w:r>
          </w:p>
        </w:tc>
        <w:tc>
          <w:tcPr>
            <w:tcW w:w="3969" w:type="dxa"/>
          </w:tcPr>
          <w:p w14:paraId="2F467D61" w14:textId="77777777" w:rsidR="00D4287A" w:rsidRPr="006C097D" w:rsidRDefault="00D4287A" w:rsidP="006475EF">
            <w:pPr>
              <w:ind w:firstLine="0"/>
              <w:rPr>
                <w:lang w:eastAsia="es-CO"/>
              </w:rPr>
            </w:pPr>
            <w:r w:rsidRPr="006C097D">
              <w:rPr>
                <w:lang w:eastAsia="es-CO"/>
              </w:rPr>
              <w:t>Regional y Centro de Formación</w:t>
            </w:r>
          </w:p>
        </w:tc>
      </w:tr>
      <w:tr w:rsidR="00D4287A" w:rsidRPr="00F97DDD" w14:paraId="15FE608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DBDEACF" w14:textId="28D42A17" w:rsidR="00D4287A" w:rsidRPr="00F97DDD" w:rsidRDefault="00D4287A" w:rsidP="00D4287A">
            <w:pPr>
              <w:pStyle w:val="TextoTablas"/>
              <w:rPr>
                <w:lang w:val="es-CO"/>
              </w:rPr>
            </w:pPr>
            <w:r w:rsidRPr="00F97DDD">
              <w:rPr>
                <w:lang w:val="es-CO"/>
              </w:rPr>
              <w:t>Claudia Patricia Aristizábal</w:t>
            </w:r>
            <w:r w:rsidRPr="00F97DDD">
              <w:rPr>
                <w:lang w:val="es-CO"/>
              </w:rPr>
              <w:tab/>
            </w:r>
          </w:p>
        </w:tc>
        <w:tc>
          <w:tcPr>
            <w:tcW w:w="3261" w:type="dxa"/>
          </w:tcPr>
          <w:p w14:paraId="29E5FFD6" w14:textId="5F91CBDB" w:rsidR="00D4287A" w:rsidRPr="00F97DDD" w:rsidRDefault="00D4287A" w:rsidP="00D4287A">
            <w:pPr>
              <w:pStyle w:val="TextoTablas"/>
              <w:rPr>
                <w:lang w:val="es-CO"/>
              </w:rPr>
            </w:pPr>
            <w:r w:rsidRPr="00F97DDD">
              <w:rPr>
                <w:lang w:val="es-CO"/>
              </w:rPr>
              <w:t>Líder del Ecosistema</w:t>
            </w:r>
          </w:p>
        </w:tc>
        <w:tc>
          <w:tcPr>
            <w:tcW w:w="3969" w:type="dxa"/>
          </w:tcPr>
          <w:p w14:paraId="7794794C" w14:textId="66B3F6F6" w:rsidR="00D4287A" w:rsidRPr="00F97DDD" w:rsidRDefault="00D4287A" w:rsidP="00D4287A">
            <w:pPr>
              <w:pStyle w:val="TextoTablas"/>
              <w:rPr>
                <w:lang w:val="es-CO"/>
              </w:rPr>
            </w:pPr>
            <w:r w:rsidRPr="00F97DDD">
              <w:rPr>
                <w:lang w:val="es-CO"/>
              </w:rPr>
              <w:t>Dirección General</w:t>
            </w:r>
          </w:p>
        </w:tc>
      </w:tr>
      <w:tr w:rsidR="00D4287A" w:rsidRPr="00F97DDD" w14:paraId="1E05C7ED" w14:textId="77777777" w:rsidTr="00502247">
        <w:trPr>
          <w:cantSplit/>
        </w:trPr>
        <w:tc>
          <w:tcPr>
            <w:tcW w:w="2830" w:type="dxa"/>
          </w:tcPr>
          <w:p w14:paraId="5ACA0810" w14:textId="6AD03A8A" w:rsidR="00D4287A" w:rsidRPr="00F97DDD" w:rsidRDefault="00D4287A" w:rsidP="00D4287A">
            <w:pPr>
              <w:pStyle w:val="TextoTablas"/>
              <w:rPr>
                <w:lang w:val="es-CO"/>
              </w:rPr>
            </w:pPr>
            <w:r w:rsidRPr="00F97DDD">
              <w:rPr>
                <w:lang w:val="es-CO"/>
              </w:rPr>
              <w:t>Liliana Victoria Morales Gualdrón</w:t>
            </w:r>
          </w:p>
        </w:tc>
        <w:tc>
          <w:tcPr>
            <w:tcW w:w="3261" w:type="dxa"/>
          </w:tcPr>
          <w:p w14:paraId="13A432AB" w14:textId="5C1F5539" w:rsidR="00D4287A" w:rsidRPr="00F97DDD" w:rsidRDefault="00D4287A" w:rsidP="00D4287A">
            <w:pPr>
              <w:pStyle w:val="TextoTablas"/>
              <w:rPr>
                <w:lang w:val="es-CO"/>
              </w:rPr>
            </w:pPr>
            <w:r w:rsidRPr="00F97DDD">
              <w:rPr>
                <w:lang w:val="es-CO"/>
              </w:rPr>
              <w:t xml:space="preserve">Responsable de </w:t>
            </w:r>
            <w:r w:rsidR="007D3580" w:rsidRPr="00F97DDD">
              <w:rPr>
                <w:lang w:val="es-CO"/>
              </w:rPr>
              <w:t>l</w:t>
            </w:r>
            <w:r w:rsidRPr="00F97DDD">
              <w:rPr>
                <w:lang w:val="es-CO"/>
              </w:rPr>
              <w:t xml:space="preserve">ínea de </w:t>
            </w:r>
            <w:r w:rsidR="007D3580" w:rsidRPr="00F97DDD">
              <w:rPr>
                <w:lang w:val="es-CO"/>
              </w:rPr>
              <w:t>p</w:t>
            </w:r>
            <w:r w:rsidRPr="00F97DDD">
              <w:rPr>
                <w:lang w:val="es-CO"/>
              </w:rPr>
              <w:t>roducción</w:t>
            </w:r>
          </w:p>
        </w:tc>
        <w:tc>
          <w:tcPr>
            <w:tcW w:w="3969" w:type="dxa"/>
          </w:tcPr>
          <w:p w14:paraId="1D389055" w14:textId="03808F07" w:rsidR="00D4287A" w:rsidRPr="00F97DDD" w:rsidRDefault="00D4287A" w:rsidP="00D4287A">
            <w:pPr>
              <w:pStyle w:val="TextoTablas"/>
              <w:rPr>
                <w:lang w:val="es-CO"/>
              </w:rPr>
            </w:pPr>
            <w:r w:rsidRPr="00F97DDD">
              <w:rPr>
                <w:lang w:val="es-CO"/>
              </w:rPr>
              <w:t>Centro de Gestión De Mercados, Logística y Tecnologías de la Información - Regional Distrito Capital</w:t>
            </w:r>
          </w:p>
        </w:tc>
      </w:tr>
      <w:tr w:rsidR="00EB101D" w:rsidRPr="00F97DDD" w14:paraId="514E3B2C"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6A381B" w14:textId="4F3C308A" w:rsidR="00EB101D" w:rsidRPr="00F97DDD" w:rsidRDefault="00ED0290" w:rsidP="00EB101D">
            <w:pPr>
              <w:pStyle w:val="TextoTablas"/>
              <w:rPr>
                <w:lang w:val="es-CO"/>
              </w:rPr>
            </w:pPr>
            <w:r w:rsidRPr="00ED0290">
              <w:t>Gustavo Adolfo Rodríguez Quinayas</w:t>
            </w:r>
          </w:p>
        </w:tc>
        <w:tc>
          <w:tcPr>
            <w:tcW w:w="3261" w:type="dxa"/>
          </w:tcPr>
          <w:p w14:paraId="57F74ECE" w14:textId="3F775369" w:rsidR="00EB101D" w:rsidRPr="00F97DDD" w:rsidRDefault="00EB101D" w:rsidP="00EB101D">
            <w:pPr>
              <w:pStyle w:val="TextoTablas"/>
              <w:rPr>
                <w:lang w:val="es-CO"/>
              </w:rPr>
            </w:pPr>
            <w:r w:rsidRPr="00CE076A">
              <w:t>Expert</w:t>
            </w:r>
            <w:r w:rsidR="00ED0290">
              <w:t>o</w:t>
            </w:r>
            <w:r w:rsidRPr="00CE076A">
              <w:t xml:space="preserve"> Temátic</w:t>
            </w:r>
            <w:r w:rsidR="00ED0290">
              <w:t>o</w:t>
            </w:r>
          </w:p>
        </w:tc>
        <w:tc>
          <w:tcPr>
            <w:tcW w:w="3969" w:type="dxa"/>
          </w:tcPr>
          <w:p w14:paraId="45971D5C" w14:textId="2AA60A2F" w:rsidR="00EB101D" w:rsidRPr="00F97DDD" w:rsidRDefault="00ED0290" w:rsidP="00EB101D">
            <w:pPr>
              <w:pStyle w:val="TextoTablas"/>
              <w:rPr>
                <w:lang w:val="es-CO"/>
              </w:rPr>
            </w:pPr>
            <w:r w:rsidRPr="00ED0290">
              <w:t>Centro de Teleinformática y Producción Industrial - Regional Cauca</w:t>
            </w:r>
          </w:p>
        </w:tc>
      </w:tr>
      <w:tr w:rsidR="00ED0290" w:rsidRPr="00F97DDD" w14:paraId="0DDCD0E8" w14:textId="77777777" w:rsidTr="00502247">
        <w:trPr>
          <w:cantSplit/>
        </w:trPr>
        <w:tc>
          <w:tcPr>
            <w:tcW w:w="2830" w:type="dxa"/>
          </w:tcPr>
          <w:p w14:paraId="4140DE47" w14:textId="1A529AE9" w:rsidR="00ED0290" w:rsidRPr="00F97DDD" w:rsidRDefault="00ED0290" w:rsidP="00ED0290">
            <w:pPr>
              <w:pStyle w:val="TextoTablas"/>
              <w:rPr>
                <w:lang w:val="es-CO"/>
              </w:rPr>
            </w:pPr>
            <w:r w:rsidRPr="00481024">
              <w:t>Leydy Jhuliana Jaramillo Mejía</w:t>
            </w:r>
          </w:p>
        </w:tc>
        <w:tc>
          <w:tcPr>
            <w:tcW w:w="3261" w:type="dxa"/>
          </w:tcPr>
          <w:p w14:paraId="709C14B8" w14:textId="1942083B" w:rsidR="00ED0290" w:rsidRPr="00F97DDD" w:rsidRDefault="00ED0290" w:rsidP="00ED0290">
            <w:pPr>
              <w:pStyle w:val="TextoTablas"/>
              <w:rPr>
                <w:lang w:val="es-CO"/>
              </w:rPr>
            </w:pPr>
            <w:r w:rsidRPr="00481024">
              <w:t>Diseñador instruccional</w:t>
            </w:r>
          </w:p>
        </w:tc>
        <w:tc>
          <w:tcPr>
            <w:tcW w:w="3969" w:type="dxa"/>
          </w:tcPr>
          <w:p w14:paraId="2ED3C943" w14:textId="319B222E" w:rsidR="00ED0290" w:rsidRPr="00F97DDD" w:rsidRDefault="00ED0290" w:rsidP="00ED0290">
            <w:pPr>
              <w:pStyle w:val="TextoTablas"/>
              <w:rPr>
                <w:lang w:val="es-CO"/>
              </w:rPr>
            </w:pPr>
            <w:r w:rsidRPr="00481024">
              <w:t>Centro de Gestión Industrial - Regional Distrito Capital</w:t>
            </w:r>
          </w:p>
        </w:tc>
      </w:tr>
      <w:tr w:rsidR="00ED0290" w:rsidRPr="00F97DDD" w14:paraId="1CC64D30"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123BCE4" w14:textId="5503C59A" w:rsidR="00ED0290" w:rsidRPr="00AD5F47" w:rsidRDefault="00ED0290" w:rsidP="00ED0290">
            <w:pPr>
              <w:pStyle w:val="TextoTablas"/>
              <w:rPr>
                <w:lang w:val="es-CO"/>
              </w:rPr>
            </w:pPr>
            <w:r w:rsidRPr="005F2281">
              <w:t>Rafael Neftalí Lizcano Reyes</w:t>
            </w:r>
          </w:p>
        </w:tc>
        <w:tc>
          <w:tcPr>
            <w:tcW w:w="3261" w:type="dxa"/>
          </w:tcPr>
          <w:p w14:paraId="331252B1" w14:textId="53AF49F2" w:rsidR="00ED0290" w:rsidRPr="00AD5F47" w:rsidRDefault="00ED0290" w:rsidP="00ED0290">
            <w:pPr>
              <w:pStyle w:val="TextoTablas"/>
              <w:rPr>
                <w:lang w:val="es-CO"/>
              </w:rPr>
            </w:pPr>
            <w:r w:rsidRPr="005F2281">
              <w:t>Asesor pedagógico</w:t>
            </w:r>
          </w:p>
        </w:tc>
        <w:tc>
          <w:tcPr>
            <w:tcW w:w="3969" w:type="dxa"/>
          </w:tcPr>
          <w:p w14:paraId="60FB1E4D" w14:textId="59CC23AF" w:rsidR="00ED0290" w:rsidRPr="00AD5F47" w:rsidRDefault="00ED0290" w:rsidP="00ED0290">
            <w:pPr>
              <w:pStyle w:val="TextoTablas"/>
              <w:rPr>
                <w:lang w:val="es-CO"/>
              </w:rPr>
            </w:pPr>
            <w:r w:rsidRPr="005F2281">
              <w:t>Centro Industrial del Diseño y la Manufactura - Regional Santander</w:t>
            </w:r>
          </w:p>
        </w:tc>
      </w:tr>
      <w:tr w:rsidR="00ED0290" w:rsidRPr="00F97DDD" w14:paraId="76FA158B" w14:textId="77777777" w:rsidTr="00502247">
        <w:trPr>
          <w:cantSplit/>
        </w:trPr>
        <w:tc>
          <w:tcPr>
            <w:tcW w:w="2830" w:type="dxa"/>
          </w:tcPr>
          <w:p w14:paraId="03EE1A20" w14:textId="32B8F5DD" w:rsidR="00ED0290" w:rsidRPr="00AF6D12" w:rsidRDefault="007011FB" w:rsidP="00ED0290">
            <w:pPr>
              <w:pStyle w:val="TextoTablas"/>
              <w:rPr>
                <w:lang w:val="es-CO"/>
              </w:rPr>
            </w:pPr>
            <w:r w:rsidRPr="007011FB">
              <w:t>Darío González</w:t>
            </w:r>
            <w:r w:rsidRPr="007011FB">
              <w:tab/>
            </w:r>
          </w:p>
        </w:tc>
        <w:tc>
          <w:tcPr>
            <w:tcW w:w="3261" w:type="dxa"/>
          </w:tcPr>
          <w:p w14:paraId="606D00AF" w14:textId="3456CCF3" w:rsidR="00ED0290" w:rsidRPr="00F97DDD" w:rsidRDefault="00ED0290" w:rsidP="00ED0290">
            <w:pPr>
              <w:pStyle w:val="TextoTablas"/>
              <w:rPr>
                <w:lang w:val="es-CO"/>
              </w:rPr>
            </w:pPr>
            <w:r w:rsidRPr="005F2281">
              <w:t>Corrector de estilo</w:t>
            </w:r>
          </w:p>
        </w:tc>
        <w:tc>
          <w:tcPr>
            <w:tcW w:w="3969" w:type="dxa"/>
          </w:tcPr>
          <w:p w14:paraId="50C02937" w14:textId="29D1B31A" w:rsidR="00ED0290" w:rsidRPr="00F97DDD" w:rsidRDefault="00ED0290" w:rsidP="00ED0290">
            <w:pPr>
              <w:pStyle w:val="TextoTablas"/>
              <w:rPr>
                <w:lang w:val="es-CO"/>
              </w:rPr>
            </w:pPr>
            <w:r w:rsidRPr="005F2281">
              <w:t>Centro de Diseño y Metrología - Regional Distrito Capital</w:t>
            </w:r>
          </w:p>
        </w:tc>
      </w:tr>
      <w:tr w:rsidR="00ED0290" w:rsidRPr="00F97DDD" w14:paraId="11D186E1"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85C596C" w14:textId="14AF6089" w:rsidR="00ED0290" w:rsidRPr="00F97DDD" w:rsidRDefault="00ED0290" w:rsidP="00ED0290">
            <w:pPr>
              <w:pStyle w:val="TextoTablas"/>
              <w:rPr>
                <w:lang w:val="es-CO"/>
              </w:rPr>
            </w:pPr>
            <w:r w:rsidRPr="00ED3574">
              <w:t>Yuly Rey</w:t>
            </w:r>
          </w:p>
        </w:tc>
        <w:tc>
          <w:tcPr>
            <w:tcW w:w="3261" w:type="dxa"/>
          </w:tcPr>
          <w:p w14:paraId="19DF663E" w14:textId="3CD62D8D" w:rsidR="00ED0290" w:rsidRPr="00F97DDD" w:rsidRDefault="00ED0290" w:rsidP="00ED0290">
            <w:pPr>
              <w:pStyle w:val="TextoTablas"/>
              <w:rPr>
                <w:lang w:val="es-CO"/>
              </w:rPr>
            </w:pPr>
            <w:r w:rsidRPr="00ED3574">
              <w:t>Diseñador web</w:t>
            </w:r>
          </w:p>
        </w:tc>
        <w:tc>
          <w:tcPr>
            <w:tcW w:w="3969" w:type="dxa"/>
          </w:tcPr>
          <w:p w14:paraId="2A62227B" w14:textId="23DB58F3" w:rsidR="00ED0290" w:rsidRPr="00F97DDD" w:rsidRDefault="00ED0290" w:rsidP="00ED0290">
            <w:pPr>
              <w:pStyle w:val="TextoTablas"/>
              <w:rPr>
                <w:lang w:val="es-CO"/>
              </w:rPr>
            </w:pPr>
            <w:r w:rsidRPr="00524A37">
              <w:t>Centro de Gestión de Mercados, Logística y Tecnologías de la Información - Regional Distrito Capital</w:t>
            </w:r>
          </w:p>
        </w:tc>
      </w:tr>
      <w:tr w:rsidR="00ED0290" w:rsidRPr="00F97DDD" w14:paraId="5661830E" w14:textId="77777777" w:rsidTr="00502247">
        <w:trPr>
          <w:cantSplit/>
        </w:trPr>
        <w:tc>
          <w:tcPr>
            <w:tcW w:w="2830" w:type="dxa"/>
          </w:tcPr>
          <w:p w14:paraId="15AEA8EC" w14:textId="7418BE3C" w:rsidR="00ED0290" w:rsidRPr="00F97DDD" w:rsidRDefault="00ED0290" w:rsidP="00ED0290">
            <w:pPr>
              <w:pStyle w:val="TextoTablas"/>
              <w:rPr>
                <w:lang w:val="es-CO"/>
              </w:rPr>
            </w:pPr>
            <w:r w:rsidRPr="0045183E">
              <w:t>Jhon Jairo Urueta Alvarez</w:t>
            </w:r>
          </w:p>
        </w:tc>
        <w:tc>
          <w:tcPr>
            <w:tcW w:w="3261" w:type="dxa"/>
          </w:tcPr>
          <w:p w14:paraId="68931E27" w14:textId="5F7D7345" w:rsidR="00ED0290" w:rsidRPr="00F97DDD" w:rsidRDefault="00ED0290" w:rsidP="00ED0290">
            <w:pPr>
              <w:pStyle w:val="TextoTablas"/>
              <w:rPr>
                <w:lang w:val="es-CO"/>
              </w:rPr>
            </w:pPr>
            <w:r w:rsidRPr="0045183E">
              <w:t>Desarrollador fullstack</w:t>
            </w:r>
          </w:p>
        </w:tc>
        <w:tc>
          <w:tcPr>
            <w:tcW w:w="3969" w:type="dxa"/>
          </w:tcPr>
          <w:p w14:paraId="6EF8B5C0" w14:textId="480B51FD" w:rsidR="00ED0290" w:rsidRPr="00F97DDD" w:rsidRDefault="00ED0290" w:rsidP="00ED0290">
            <w:pPr>
              <w:pStyle w:val="TextoTablas"/>
              <w:rPr>
                <w:lang w:val="es-CO"/>
              </w:rPr>
            </w:pPr>
            <w:r w:rsidRPr="0045183E">
              <w:t>Centro de Gestión de Mercados, Logística y Tecnologías de la Información - Regional Distrito Capital</w:t>
            </w:r>
          </w:p>
        </w:tc>
      </w:tr>
      <w:tr w:rsidR="00A570C3" w:rsidRPr="00F97DDD" w14:paraId="77B51B73"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563ED4AB" w14:textId="577867B9" w:rsidR="00A570C3" w:rsidRPr="00756E55" w:rsidRDefault="00A570C3" w:rsidP="00A570C3">
            <w:pPr>
              <w:pStyle w:val="TextoTablas"/>
            </w:pPr>
            <w:r w:rsidRPr="00FD463D">
              <w:t>Ernesto Navarro Jaimes</w:t>
            </w:r>
          </w:p>
        </w:tc>
        <w:tc>
          <w:tcPr>
            <w:tcW w:w="3261" w:type="dxa"/>
          </w:tcPr>
          <w:p w14:paraId="43718B5F" w14:textId="41300564" w:rsidR="00A570C3" w:rsidRPr="00756E55" w:rsidRDefault="00A570C3" w:rsidP="00A570C3">
            <w:pPr>
              <w:pStyle w:val="TextoTablas"/>
            </w:pPr>
            <w:r w:rsidRPr="00FD463D">
              <w:t>Animación y producción audiovisual</w:t>
            </w:r>
          </w:p>
        </w:tc>
        <w:tc>
          <w:tcPr>
            <w:tcW w:w="3969" w:type="dxa"/>
          </w:tcPr>
          <w:p w14:paraId="75FCA0E3" w14:textId="6A4B975B" w:rsidR="00A570C3" w:rsidRPr="00756E55" w:rsidRDefault="00A570C3" w:rsidP="00A570C3">
            <w:pPr>
              <w:pStyle w:val="TextoTablas"/>
            </w:pPr>
            <w:r w:rsidRPr="00FD463D">
              <w:t>Centro de Gestión de Mercados, Logística y Tecnologías de la Información - Regional Distrito Capital</w:t>
            </w:r>
          </w:p>
        </w:tc>
      </w:tr>
      <w:tr w:rsidR="003E1B64" w:rsidRPr="00F97DDD" w14:paraId="006561CE" w14:textId="77777777" w:rsidTr="00502247">
        <w:trPr>
          <w:cantSplit/>
        </w:trPr>
        <w:tc>
          <w:tcPr>
            <w:tcW w:w="2830" w:type="dxa"/>
          </w:tcPr>
          <w:p w14:paraId="6D1ABBDE" w14:textId="7FEBD558" w:rsidR="003E1B64" w:rsidRPr="00F97DDD" w:rsidRDefault="003E1B64" w:rsidP="003E1B64">
            <w:pPr>
              <w:pStyle w:val="TextoTablas"/>
              <w:rPr>
                <w:lang w:val="es-CO"/>
              </w:rPr>
            </w:pPr>
            <w:r w:rsidRPr="00B065D1">
              <w:t>Lady Adriana Ariza Luque</w:t>
            </w:r>
          </w:p>
        </w:tc>
        <w:tc>
          <w:tcPr>
            <w:tcW w:w="3261" w:type="dxa"/>
          </w:tcPr>
          <w:p w14:paraId="35A617D4" w14:textId="4CA98799" w:rsidR="003E1B64" w:rsidRPr="00F97DDD" w:rsidRDefault="003E1B64" w:rsidP="003E1B64">
            <w:pPr>
              <w:pStyle w:val="TextoTablas"/>
              <w:rPr>
                <w:lang w:val="es-CO"/>
              </w:rPr>
            </w:pPr>
            <w:r w:rsidRPr="00B065D1">
              <w:t>Animación y producción audiovisual</w:t>
            </w:r>
          </w:p>
        </w:tc>
        <w:tc>
          <w:tcPr>
            <w:tcW w:w="3969" w:type="dxa"/>
          </w:tcPr>
          <w:p w14:paraId="3FECF44F" w14:textId="59C566E5" w:rsidR="003E1B64" w:rsidRPr="00F97DDD" w:rsidRDefault="003E1B64" w:rsidP="003E1B64">
            <w:pPr>
              <w:pStyle w:val="TextoTablas"/>
              <w:rPr>
                <w:lang w:val="es-CO"/>
              </w:rPr>
            </w:pPr>
            <w:r w:rsidRPr="00B065D1">
              <w:t>Centro de Gestión de Mercados, Logística y Tecnologías de la Información - Regional Distrito Capital</w:t>
            </w:r>
          </w:p>
        </w:tc>
      </w:tr>
      <w:tr w:rsidR="00D82EDD" w:rsidRPr="00F97DDD" w14:paraId="279CDB04"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516D8FD9" w14:textId="54E093F8" w:rsidR="00D82EDD" w:rsidRPr="00B065D1" w:rsidRDefault="00D82EDD" w:rsidP="00D82EDD">
            <w:pPr>
              <w:pStyle w:val="TextoTablas"/>
            </w:pPr>
            <w:r w:rsidRPr="00D82EDD">
              <w:t>Laura Gisselle Murcia Pardo</w:t>
            </w:r>
          </w:p>
        </w:tc>
        <w:tc>
          <w:tcPr>
            <w:tcW w:w="3261" w:type="dxa"/>
          </w:tcPr>
          <w:p w14:paraId="73345723" w14:textId="5B9A474B" w:rsidR="00D82EDD" w:rsidRPr="00B065D1" w:rsidRDefault="00D82EDD" w:rsidP="00D82EDD">
            <w:pPr>
              <w:pStyle w:val="TextoTablas"/>
            </w:pPr>
            <w:r w:rsidRPr="00B065D1">
              <w:t>Animación y producción audiovisual</w:t>
            </w:r>
          </w:p>
        </w:tc>
        <w:tc>
          <w:tcPr>
            <w:tcW w:w="3969" w:type="dxa"/>
          </w:tcPr>
          <w:p w14:paraId="39FFDBB7" w14:textId="48ADF6C4" w:rsidR="00D82EDD" w:rsidRPr="00B065D1" w:rsidRDefault="00D82EDD" w:rsidP="00D82EDD">
            <w:pPr>
              <w:pStyle w:val="TextoTablas"/>
            </w:pPr>
            <w:r w:rsidRPr="00B065D1">
              <w:t>Centro de Gestión de Mercados, Logística y Tecnologías de la Información - Regional Distrito Capital</w:t>
            </w:r>
          </w:p>
        </w:tc>
      </w:tr>
      <w:tr w:rsidR="007D3580" w:rsidRPr="00F97DDD" w14:paraId="5FBCDA50" w14:textId="77777777" w:rsidTr="00502247">
        <w:trPr>
          <w:cantSplit/>
        </w:trPr>
        <w:tc>
          <w:tcPr>
            <w:tcW w:w="2830" w:type="dxa"/>
          </w:tcPr>
          <w:p w14:paraId="4665F8A8" w14:textId="6D1644F5" w:rsidR="007D3580" w:rsidRPr="00F97DDD" w:rsidRDefault="007D3580" w:rsidP="007D3580">
            <w:pPr>
              <w:pStyle w:val="TextoTablas"/>
              <w:rPr>
                <w:lang w:val="es-CO"/>
              </w:rPr>
            </w:pPr>
            <w:r w:rsidRPr="00F97DDD">
              <w:rPr>
                <w:lang w:val="es-CO"/>
              </w:rPr>
              <w:t>Carolina Coca Salazar</w:t>
            </w:r>
          </w:p>
        </w:tc>
        <w:tc>
          <w:tcPr>
            <w:tcW w:w="3261" w:type="dxa"/>
          </w:tcPr>
          <w:p w14:paraId="510128E9" w14:textId="0A604E36" w:rsidR="007D3580" w:rsidRPr="00F97DDD" w:rsidRDefault="007D3580" w:rsidP="007D3580">
            <w:pPr>
              <w:pStyle w:val="TextoTablas"/>
              <w:rPr>
                <w:lang w:val="es-CO"/>
              </w:rPr>
            </w:pPr>
            <w:r w:rsidRPr="00F97DDD">
              <w:rPr>
                <w:lang w:val="es-CO"/>
              </w:rPr>
              <w:t>Evaluación de contenidos inclusivos y accesibles</w:t>
            </w:r>
          </w:p>
        </w:tc>
        <w:tc>
          <w:tcPr>
            <w:tcW w:w="3969" w:type="dxa"/>
          </w:tcPr>
          <w:p w14:paraId="348B515B" w14:textId="2BA533FA"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79F123B0"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00BC01AE" w14:textId="7BC7C6CC" w:rsidR="007D3580" w:rsidRPr="00F97DDD" w:rsidRDefault="007D3580" w:rsidP="007D3580">
            <w:pPr>
              <w:pStyle w:val="TextoTablas"/>
              <w:rPr>
                <w:lang w:val="es-CO"/>
              </w:rPr>
            </w:pPr>
            <w:r w:rsidRPr="00F97DDD">
              <w:rPr>
                <w:lang w:val="es-CO"/>
              </w:rPr>
              <w:t>Lina Marcela Pérez Manchego</w:t>
            </w:r>
          </w:p>
        </w:tc>
        <w:tc>
          <w:tcPr>
            <w:tcW w:w="3261" w:type="dxa"/>
          </w:tcPr>
          <w:p w14:paraId="47991321" w14:textId="3A227D2A"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567FA531" w14:textId="5828943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14562025" w14:textId="77777777" w:rsidTr="00502247">
        <w:trPr>
          <w:cantSplit/>
        </w:trPr>
        <w:tc>
          <w:tcPr>
            <w:tcW w:w="2830" w:type="dxa"/>
          </w:tcPr>
          <w:p w14:paraId="1A1F5CF3" w14:textId="27CBDC27" w:rsidR="007D3580" w:rsidRPr="00F97DDD" w:rsidRDefault="007D3580" w:rsidP="007D3580">
            <w:pPr>
              <w:pStyle w:val="TextoTablas"/>
              <w:rPr>
                <w:lang w:val="es-CO"/>
              </w:rPr>
            </w:pPr>
            <w:r w:rsidRPr="00F97DDD">
              <w:rPr>
                <w:lang w:val="es-CO"/>
              </w:rPr>
              <w:t>Leyson Fabian Castaño Pérez</w:t>
            </w:r>
          </w:p>
        </w:tc>
        <w:tc>
          <w:tcPr>
            <w:tcW w:w="3261" w:type="dxa"/>
          </w:tcPr>
          <w:p w14:paraId="403DA58E" w14:textId="52C97E89"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180509D0" w14:textId="17083AB8"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bookmarkEnd w:id="18"/>
    </w:tbl>
    <w:p w14:paraId="6892A892" w14:textId="77777777" w:rsidR="00D4287A" w:rsidRPr="00F97DDD" w:rsidRDefault="00D4287A">
      <w:pPr>
        <w:spacing w:after="160" w:line="259" w:lineRule="auto"/>
        <w:ind w:firstLine="0"/>
      </w:pPr>
    </w:p>
    <w:sectPr w:rsidR="00D4287A" w:rsidRPr="00F97DDD" w:rsidSect="00E82DE3">
      <w:headerReference w:type="default" r:id="rId87"/>
      <w:footerReference w:type="default" r:id="rId88"/>
      <w:footerReference w:type="first" r:id="rId89"/>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B65D7" w14:textId="77777777" w:rsidR="00A10A27" w:rsidRDefault="00A10A27" w:rsidP="00BF2980">
      <w:pPr>
        <w:spacing w:after="0" w:line="240" w:lineRule="auto"/>
      </w:pPr>
      <w:r>
        <w:separator/>
      </w:r>
    </w:p>
  </w:endnote>
  <w:endnote w:type="continuationSeparator" w:id="0">
    <w:p w14:paraId="78364E4A" w14:textId="77777777" w:rsidR="00A10A27" w:rsidRDefault="00A10A27"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585B7AF0" w:rsidR="00013F81" w:rsidRPr="00BD50A4" w:rsidRDefault="00E82DE3" w:rsidP="00075879">
    <w:pPr>
      <w:pStyle w:val="Piedepgina"/>
      <w:tabs>
        <w:tab w:val="left" w:pos="3150"/>
      </w:tabs>
      <w:rPr>
        <w:sz w:val="20"/>
        <w:szCs w:val="20"/>
      </w:rPr>
    </w:pPr>
    <w:r>
      <w:rPr>
        <w:noProof/>
      </w:rPr>
      <w:drawing>
        <wp:anchor distT="0" distB="0" distL="114300" distR="114300" simplePos="0" relativeHeight="251666432" behindDoc="1" locked="0" layoutInCell="1" allowOverlap="1" wp14:anchorId="65F4C3C8" wp14:editId="520A2AD4">
          <wp:simplePos x="0" y="0"/>
          <wp:positionH relativeFrom="page">
            <wp:posOffset>0</wp:posOffset>
          </wp:positionH>
          <wp:positionV relativeFrom="paragraph">
            <wp:posOffset>-18111</wp:posOffset>
          </wp:positionV>
          <wp:extent cx="7773035" cy="676910"/>
          <wp:effectExtent l="0" t="0" r="0" b="8890"/>
          <wp:wrapNone/>
          <wp:docPr id="434240453" name="Imagen 434240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r>
    <w:r w:rsidR="00075879">
      <w:tab/>
    </w:r>
    <w:r w:rsidR="00013F81">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462201829" name="Imagen 4622018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C9550" w14:textId="77777777" w:rsidR="00A10A27" w:rsidRDefault="00A10A27" w:rsidP="00BF2980">
      <w:pPr>
        <w:spacing w:after="0" w:line="240" w:lineRule="auto"/>
      </w:pPr>
      <w:r>
        <w:separator/>
      </w:r>
    </w:p>
  </w:footnote>
  <w:footnote w:type="continuationSeparator" w:id="0">
    <w:p w14:paraId="2DB06DF4" w14:textId="77777777" w:rsidR="00A10A27" w:rsidRDefault="00A10A27"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67172387" name="Gráfico 13671723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5810"/>
        </w:tabs>
        <w:ind w:left="5810"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6A215A"/>
    <w:multiLevelType w:val="hybridMultilevel"/>
    <w:tmpl w:val="60BEEB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09A4033"/>
    <w:multiLevelType w:val="hybridMultilevel"/>
    <w:tmpl w:val="266C6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12B0FF1"/>
    <w:multiLevelType w:val="hybridMultilevel"/>
    <w:tmpl w:val="ABD0E1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16A7E4E"/>
    <w:multiLevelType w:val="hybridMultilevel"/>
    <w:tmpl w:val="B7549B70"/>
    <w:lvl w:ilvl="0" w:tplc="7E24C6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0193103C"/>
    <w:multiLevelType w:val="hybridMultilevel"/>
    <w:tmpl w:val="FEAEED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1B108B0"/>
    <w:multiLevelType w:val="hybridMultilevel"/>
    <w:tmpl w:val="F1ACE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1BE10A1"/>
    <w:multiLevelType w:val="hybridMultilevel"/>
    <w:tmpl w:val="EA3A730C"/>
    <w:lvl w:ilvl="0" w:tplc="337ECDDC">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1FA7413"/>
    <w:multiLevelType w:val="hybridMultilevel"/>
    <w:tmpl w:val="A62EAF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2966E77"/>
    <w:multiLevelType w:val="hybridMultilevel"/>
    <w:tmpl w:val="13423D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2D554A9"/>
    <w:multiLevelType w:val="hybridMultilevel"/>
    <w:tmpl w:val="1D1621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2EA6DE2"/>
    <w:multiLevelType w:val="hybridMultilevel"/>
    <w:tmpl w:val="89BC9D58"/>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036730DE"/>
    <w:multiLevelType w:val="hybridMultilevel"/>
    <w:tmpl w:val="C8B688B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3" w15:restartNumberingAfterBreak="0">
    <w:nsid w:val="0368503F"/>
    <w:multiLevelType w:val="hybridMultilevel"/>
    <w:tmpl w:val="446EC492"/>
    <w:lvl w:ilvl="0" w:tplc="C0FE5A7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036E464D"/>
    <w:multiLevelType w:val="hybridMultilevel"/>
    <w:tmpl w:val="F43AD864"/>
    <w:lvl w:ilvl="0" w:tplc="F9606BE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038B07B5"/>
    <w:multiLevelType w:val="hybridMultilevel"/>
    <w:tmpl w:val="048604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03E6409E"/>
    <w:multiLevelType w:val="hybridMultilevel"/>
    <w:tmpl w:val="56766968"/>
    <w:lvl w:ilvl="0" w:tplc="123A90E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041F3C86"/>
    <w:multiLevelType w:val="hybridMultilevel"/>
    <w:tmpl w:val="269E03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042F375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049C11CD"/>
    <w:multiLevelType w:val="hybridMultilevel"/>
    <w:tmpl w:val="21F890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04BC5EDD"/>
    <w:multiLevelType w:val="hybridMultilevel"/>
    <w:tmpl w:val="0FAEC90C"/>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04C93B8C"/>
    <w:multiLevelType w:val="hybridMultilevel"/>
    <w:tmpl w:val="1D4C55A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2" w15:restartNumberingAfterBreak="0">
    <w:nsid w:val="051A66D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05287B23"/>
    <w:multiLevelType w:val="hybridMultilevel"/>
    <w:tmpl w:val="6BD06BE8"/>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05331565"/>
    <w:multiLevelType w:val="hybridMultilevel"/>
    <w:tmpl w:val="D60299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058B4E6B"/>
    <w:multiLevelType w:val="hybridMultilevel"/>
    <w:tmpl w:val="472CD1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05913271"/>
    <w:multiLevelType w:val="hybridMultilevel"/>
    <w:tmpl w:val="DC3C7E96"/>
    <w:lvl w:ilvl="0" w:tplc="FFFFFFFF">
      <w:start w:val="1"/>
      <w:numFmt w:val="decimal"/>
      <w:lvlText w:val="%1."/>
      <w:lvlJc w:val="left"/>
      <w:pPr>
        <w:ind w:left="1429" w:hanging="360"/>
      </w:pPr>
      <w:rPr>
        <w:b/>
        <w:bCs/>
      </w:rPr>
    </w:lvl>
    <w:lvl w:ilvl="1" w:tplc="50123EFE">
      <w:start w:val="1"/>
      <w:numFmt w:val="decimal"/>
      <w:lvlText w:val="%2."/>
      <w:lvlJc w:val="left"/>
      <w:pPr>
        <w:ind w:left="1429" w:hanging="360"/>
      </w:pPr>
      <w:rPr>
        <w:b/>
        <w:bCs/>
      </w:rPr>
    </w:lvl>
    <w:lvl w:ilvl="2" w:tplc="C03C2ED0">
      <w:start w:val="1"/>
      <w:numFmt w:val="upperLetter"/>
      <w:lvlText w:val="%3."/>
      <w:lvlJc w:val="left"/>
      <w:pPr>
        <w:ind w:left="3049" w:hanging="360"/>
      </w:pPr>
      <w:rPr>
        <w:rFonts w:hint="default"/>
        <w:b/>
        <w:bCs/>
      </w:r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06103F06"/>
    <w:multiLevelType w:val="hybridMultilevel"/>
    <w:tmpl w:val="F0D495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06D842B3"/>
    <w:multiLevelType w:val="hybridMultilevel"/>
    <w:tmpl w:val="EBB069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07102381"/>
    <w:multiLevelType w:val="hybridMultilevel"/>
    <w:tmpl w:val="69B2689A"/>
    <w:lvl w:ilvl="0" w:tplc="1FE6331A">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071A2AB4"/>
    <w:multiLevelType w:val="hybridMultilevel"/>
    <w:tmpl w:val="E4F634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079937D6"/>
    <w:multiLevelType w:val="hybridMultilevel"/>
    <w:tmpl w:val="98B60F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080961D2"/>
    <w:multiLevelType w:val="hybridMultilevel"/>
    <w:tmpl w:val="039CBC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08183A5F"/>
    <w:multiLevelType w:val="hybridMultilevel"/>
    <w:tmpl w:val="2736AA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084C78FA"/>
    <w:multiLevelType w:val="multilevel"/>
    <w:tmpl w:val="D684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DB75C1"/>
    <w:multiLevelType w:val="hybridMultilevel"/>
    <w:tmpl w:val="6068E58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08F7188D"/>
    <w:multiLevelType w:val="hybridMultilevel"/>
    <w:tmpl w:val="18D277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09565CAE"/>
    <w:multiLevelType w:val="hybridMultilevel"/>
    <w:tmpl w:val="E78ECF3E"/>
    <w:lvl w:ilvl="0" w:tplc="AD88C7CA">
      <w:start w:val="1"/>
      <w:numFmt w:val="decimal"/>
      <w:lvlText w:val="%1."/>
      <w:lvlJc w:val="left"/>
      <w:pPr>
        <w:ind w:left="1429" w:hanging="360"/>
      </w:pPr>
      <w:rPr>
        <w:rFonts w:hint="default"/>
        <w:b/>
        <w:bCs/>
      </w:rPr>
    </w:lvl>
    <w:lvl w:ilvl="1" w:tplc="07D00332">
      <w:start w:val="1"/>
      <w:numFmt w:val="upperLetter"/>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097F738A"/>
    <w:multiLevelType w:val="hybridMultilevel"/>
    <w:tmpl w:val="65F85C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09A83218"/>
    <w:multiLevelType w:val="hybridMultilevel"/>
    <w:tmpl w:val="7964675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09C74F20"/>
    <w:multiLevelType w:val="hybridMultilevel"/>
    <w:tmpl w:val="A814AEC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1" w15:restartNumberingAfterBreak="0">
    <w:nsid w:val="0A23152E"/>
    <w:multiLevelType w:val="hybridMultilevel"/>
    <w:tmpl w:val="689CA4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0A297AD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0A3D77FA"/>
    <w:multiLevelType w:val="hybridMultilevel"/>
    <w:tmpl w:val="1A14BA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0AD53F4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0AD825FC"/>
    <w:multiLevelType w:val="hybridMultilevel"/>
    <w:tmpl w:val="FE86E9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0BCD5DA8"/>
    <w:multiLevelType w:val="hybridMultilevel"/>
    <w:tmpl w:val="928C7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0C530234"/>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0C5A0BD2"/>
    <w:multiLevelType w:val="hybridMultilevel"/>
    <w:tmpl w:val="55CE21F0"/>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59" w15:restartNumberingAfterBreak="0">
    <w:nsid w:val="0D2862F5"/>
    <w:multiLevelType w:val="hybridMultilevel"/>
    <w:tmpl w:val="7944A568"/>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0D292106"/>
    <w:multiLevelType w:val="hybridMultilevel"/>
    <w:tmpl w:val="DE667450"/>
    <w:lvl w:ilvl="0" w:tplc="A9C0BE80">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1" w15:restartNumberingAfterBreak="0">
    <w:nsid w:val="0D856CC0"/>
    <w:multiLevelType w:val="hybridMultilevel"/>
    <w:tmpl w:val="9612A88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2" w15:restartNumberingAfterBreak="0">
    <w:nsid w:val="0D8D7A32"/>
    <w:multiLevelType w:val="hybridMultilevel"/>
    <w:tmpl w:val="75804324"/>
    <w:lvl w:ilvl="0" w:tplc="4DEEF30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3" w15:restartNumberingAfterBreak="0">
    <w:nsid w:val="0DE6623F"/>
    <w:multiLevelType w:val="hybridMultilevel"/>
    <w:tmpl w:val="A5AC4B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0E871244"/>
    <w:multiLevelType w:val="hybridMultilevel"/>
    <w:tmpl w:val="F43655E6"/>
    <w:lvl w:ilvl="0" w:tplc="BCB2730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0E993E25"/>
    <w:multiLevelType w:val="hybridMultilevel"/>
    <w:tmpl w:val="AE2C44B4"/>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0EA751AC"/>
    <w:multiLevelType w:val="hybridMultilevel"/>
    <w:tmpl w:val="592A1E8E"/>
    <w:lvl w:ilvl="0" w:tplc="02F4C9C6">
      <w:start w:val="1"/>
      <w:numFmt w:val="upperLetter"/>
      <w:lvlText w:val="%1."/>
      <w:lvlJc w:val="left"/>
      <w:pPr>
        <w:ind w:left="1353" w:hanging="360"/>
      </w:pPr>
      <w:rPr>
        <w:rFonts w:hint="default"/>
      </w:rPr>
    </w:lvl>
    <w:lvl w:ilvl="1" w:tplc="240A0019" w:tentative="1">
      <w:start w:val="1"/>
      <w:numFmt w:val="lowerLetter"/>
      <w:lvlText w:val="%2."/>
      <w:lvlJc w:val="left"/>
      <w:pPr>
        <w:ind w:left="2073" w:hanging="360"/>
      </w:pPr>
    </w:lvl>
    <w:lvl w:ilvl="2" w:tplc="240A001B" w:tentative="1">
      <w:start w:val="1"/>
      <w:numFmt w:val="lowerRoman"/>
      <w:lvlText w:val="%3."/>
      <w:lvlJc w:val="right"/>
      <w:pPr>
        <w:ind w:left="2793" w:hanging="180"/>
      </w:pPr>
    </w:lvl>
    <w:lvl w:ilvl="3" w:tplc="240A000F" w:tentative="1">
      <w:start w:val="1"/>
      <w:numFmt w:val="decimal"/>
      <w:lvlText w:val="%4."/>
      <w:lvlJc w:val="left"/>
      <w:pPr>
        <w:ind w:left="3513" w:hanging="360"/>
      </w:pPr>
    </w:lvl>
    <w:lvl w:ilvl="4" w:tplc="240A0019" w:tentative="1">
      <w:start w:val="1"/>
      <w:numFmt w:val="lowerLetter"/>
      <w:lvlText w:val="%5."/>
      <w:lvlJc w:val="left"/>
      <w:pPr>
        <w:ind w:left="4233" w:hanging="360"/>
      </w:pPr>
    </w:lvl>
    <w:lvl w:ilvl="5" w:tplc="240A001B" w:tentative="1">
      <w:start w:val="1"/>
      <w:numFmt w:val="lowerRoman"/>
      <w:lvlText w:val="%6."/>
      <w:lvlJc w:val="right"/>
      <w:pPr>
        <w:ind w:left="4953" w:hanging="180"/>
      </w:pPr>
    </w:lvl>
    <w:lvl w:ilvl="6" w:tplc="240A000F" w:tentative="1">
      <w:start w:val="1"/>
      <w:numFmt w:val="decimal"/>
      <w:lvlText w:val="%7."/>
      <w:lvlJc w:val="left"/>
      <w:pPr>
        <w:ind w:left="5673" w:hanging="360"/>
      </w:pPr>
    </w:lvl>
    <w:lvl w:ilvl="7" w:tplc="240A0019" w:tentative="1">
      <w:start w:val="1"/>
      <w:numFmt w:val="lowerLetter"/>
      <w:lvlText w:val="%8."/>
      <w:lvlJc w:val="left"/>
      <w:pPr>
        <w:ind w:left="6393" w:hanging="360"/>
      </w:pPr>
    </w:lvl>
    <w:lvl w:ilvl="8" w:tplc="240A001B" w:tentative="1">
      <w:start w:val="1"/>
      <w:numFmt w:val="lowerRoman"/>
      <w:lvlText w:val="%9."/>
      <w:lvlJc w:val="right"/>
      <w:pPr>
        <w:ind w:left="7113" w:hanging="180"/>
      </w:pPr>
    </w:lvl>
  </w:abstractNum>
  <w:abstractNum w:abstractNumId="67" w15:restartNumberingAfterBreak="0">
    <w:nsid w:val="0EDC48F9"/>
    <w:multiLevelType w:val="hybridMultilevel"/>
    <w:tmpl w:val="6596B6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0F4F0D5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0F573A5B"/>
    <w:multiLevelType w:val="hybridMultilevel"/>
    <w:tmpl w:val="056C493A"/>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0FA31035"/>
    <w:multiLevelType w:val="hybridMultilevel"/>
    <w:tmpl w:val="C5F257E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71" w15:restartNumberingAfterBreak="0">
    <w:nsid w:val="0FEC076B"/>
    <w:multiLevelType w:val="hybridMultilevel"/>
    <w:tmpl w:val="6EA29C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0FFF59D8"/>
    <w:multiLevelType w:val="hybridMultilevel"/>
    <w:tmpl w:val="07C6B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1002587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4" w15:restartNumberingAfterBreak="0">
    <w:nsid w:val="105240A1"/>
    <w:multiLevelType w:val="hybridMultilevel"/>
    <w:tmpl w:val="23B09E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10780BEF"/>
    <w:multiLevelType w:val="hybridMultilevel"/>
    <w:tmpl w:val="20D613C2"/>
    <w:lvl w:ilvl="0" w:tplc="240A0003">
      <w:start w:val="1"/>
      <w:numFmt w:val="bullet"/>
      <w:lvlText w:val="o"/>
      <w:lvlJc w:val="left"/>
      <w:pPr>
        <w:ind w:left="2869" w:hanging="360"/>
      </w:pPr>
      <w:rPr>
        <w:rFonts w:ascii="Courier New" w:hAnsi="Courier New" w:cs="Courier New" w:hint="default"/>
      </w:rPr>
    </w:lvl>
    <w:lvl w:ilvl="1" w:tplc="240A0003" w:tentative="1">
      <w:start w:val="1"/>
      <w:numFmt w:val="bullet"/>
      <w:lvlText w:val="o"/>
      <w:lvlJc w:val="left"/>
      <w:pPr>
        <w:ind w:left="3589" w:hanging="360"/>
      </w:pPr>
      <w:rPr>
        <w:rFonts w:ascii="Courier New" w:hAnsi="Courier New" w:cs="Courier New" w:hint="default"/>
      </w:rPr>
    </w:lvl>
    <w:lvl w:ilvl="2" w:tplc="240A0005" w:tentative="1">
      <w:start w:val="1"/>
      <w:numFmt w:val="bullet"/>
      <w:lvlText w:val=""/>
      <w:lvlJc w:val="left"/>
      <w:pPr>
        <w:ind w:left="4309" w:hanging="360"/>
      </w:pPr>
      <w:rPr>
        <w:rFonts w:ascii="Wingdings" w:hAnsi="Wingdings" w:hint="default"/>
      </w:rPr>
    </w:lvl>
    <w:lvl w:ilvl="3" w:tplc="240A0001" w:tentative="1">
      <w:start w:val="1"/>
      <w:numFmt w:val="bullet"/>
      <w:lvlText w:val=""/>
      <w:lvlJc w:val="left"/>
      <w:pPr>
        <w:ind w:left="5029" w:hanging="360"/>
      </w:pPr>
      <w:rPr>
        <w:rFonts w:ascii="Symbol" w:hAnsi="Symbol" w:hint="default"/>
      </w:rPr>
    </w:lvl>
    <w:lvl w:ilvl="4" w:tplc="240A0003" w:tentative="1">
      <w:start w:val="1"/>
      <w:numFmt w:val="bullet"/>
      <w:lvlText w:val="o"/>
      <w:lvlJc w:val="left"/>
      <w:pPr>
        <w:ind w:left="5749" w:hanging="360"/>
      </w:pPr>
      <w:rPr>
        <w:rFonts w:ascii="Courier New" w:hAnsi="Courier New" w:cs="Courier New" w:hint="default"/>
      </w:rPr>
    </w:lvl>
    <w:lvl w:ilvl="5" w:tplc="240A0005" w:tentative="1">
      <w:start w:val="1"/>
      <w:numFmt w:val="bullet"/>
      <w:lvlText w:val=""/>
      <w:lvlJc w:val="left"/>
      <w:pPr>
        <w:ind w:left="6469" w:hanging="360"/>
      </w:pPr>
      <w:rPr>
        <w:rFonts w:ascii="Wingdings" w:hAnsi="Wingdings" w:hint="default"/>
      </w:rPr>
    </w:lvl>
    <w:lvl w:ilvl="6" w:tplc="240A0001" w:tentative="1">
      <w:start w:val="1"/>
      <w:numFmt w:val="bullet"/>
      <w:lvlText w:val=""/>
      <w:lvlJc w:val="left"/>
      <w:pPr>
        <w:ind w:left="7189" w:hanging="360"/>
      </w:pPr>
      <w:rPr>
        <w:rFonts w:ascii="Symbol" w:hAnsi="Symbol" w:hint="default"/>
      </w:rPr>
    </w:lvl>
    <w:lvl w:ilvl="7" w:tplc="240A0003" w:tentative="1">
      <w:start w:val="1"/>
      <w:numFmt w:val="bullet"/>
      <w:lvlText w:val="o"/>
      <w:lvlJc w:val="left"/>
      <w:pPr>
        <w:ind w:left="7909" w:hanging="360"/>
      </w:pPr>
      <w:rPr>
        <w:rFonts w:ascii="Courier New" w:hAnsi="Courier New" w:cs="Courier New" w:hint="default"/>
      </w:rPr>
    </w:lvl>
    <w:lvl w:ilvl="8" w:tplc="240A0005" w:tentative="1">
      <w:start w:val="1"/>
      <w:numFmt w:val="bullet"/>
      <w:lvlText w:val=""/>
      <w:lvlJc w:val="left"/>
      <w:pPr>
        <w:ind w:left="8629" w:hanging="360"/>
      </w:pPr>
      <w:rPr>
        <w:rFonts w:ascii="Wingdings" w:hAnsi="Wingdings" w:hint="default"/>
      </w:rPr>
    </w:lvl>
  </w:abstractNum>
  <w:abstractNum w:abstractNumId="76" w15:restartNumberingAfterBreak="0">
    <w:nsid w:val="10A836D7"/>
    <w:multiLevelType w:val="hybridMultilevel"/>
    <w:tmpl w:val="1E366F6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117A1F81"/>
    <w:multiLevelType w:val="hybridMultilevel"/>
    <w:tmpl w:val="51966EA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8" w15:restartNumberingAfterBreak="0">
    <w:nsid w:val="11B32B88"/>
    <w:multiLevelType w:val="hybridMultilevel"/>
    <w:tmpl w:val="7414AD56"/>
    <w:lvl w:ilvl="0" w:tplc="FFFFFFFF">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9" w15:restartNumberingAfterBreak="0">
    <w:nsid w:val="11D07CC0"/>
    <w:multiLevelType w:val="hybridMultilevel"/>
    <w:tmpl w:val="357421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11EC3247"/>
    <w:multiLevelType w:val="hybridMultilevel"/>
    <w:tmpl w:val="1B1C78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13A31461"/>
    <w:multiLevelType w:val="hybridMultilevel"/>
    <w:tmpl w:val="D81C2A5A"/>
    <w:lvl w:ilvl="0" w:tplc="3026929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2" w15:restartNumberingAfterBreak="0">
    <w:nsid w:val="13B94C12"/>
    <w:multiLevelType w:val="hybridMultilevel"/>
    <w:tmpl w:val="326268D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3" w15:restartNumberingAfterBreak="0">
    <w:nsid w:val="140B28E7"/>
    <w:multiLevelType w:val="hybridMultilevel"/>
    <w:tmpl w:val="1F8CC160"/>
    <w:lvl w:ilvl="0" w:tplc="240A0015">
      <w:start w:val="1"/>
      <w:numFmt w:val="upp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84" w15:restartNumberingAfterBreak="0">
    <w:nsid w:val="14AB2501"/>
    <w:multiLevelType w:val="hybridMultilevel"/>
    <w:tmpl w:val="42FE9B5E"/>
    <w:lvl w:ilvl="0" w:tplc="240A000F">
      <w:start w:val="1"/>
      <w:numFmt w:val="decimal"/>
      <w:lvlText w:val="%1."/>
      <w:lvlJc w:val="left"/>
      <w:pPr>
        <w:ind w:left="1069"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5" w15:restartNumberingAfterBreak="0">
    <w:nsid w:val="14B63151"/>
    <w:multiLevelType w:val="hybridMultilevel"/>
    <w:tmpl w:val="6DCCC5F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6" w15:restartNumberingAfterBreak="0">
    <w:nsid w:val="14C8018C"/>
    <w:multiLevelType w:val="hybridMultilevel"/>
    <w:tmpl w:val="255A6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15DF30FC"/>
    <w:multiLevelType w:val="hybridMultilevel"/>
    <w:tmpl w:val="FE78C990"/>
    <w:lvl w:ilvl="0" w:tplc="1ACA2A44">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8" w15:restartNumberingAfterBreak="0">
    <w:nsid w:val="15EE10D8"/>
    <w:multiLevelType w:val="hybridMultilevel"/>
    <w:tmpl w:val="8B605414"/>
    <w:lvl w:ilvl="0" w:tplc="EB1413E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9" w15:restartNumberingAfterBreak="0">
    <w:nsid w:val="16F56385"/>
    <w:multiLevelType w:val="hybridMultilevel"/>
    <w:tmpl w:val="13A024E6"/>
    <w:lvl w:ilvl="0" w:tplc="D16A714A">
      <w:start w:val="1"/>
      <w:numFmt w:val="decimal"/>
      <w:lvlText w:val="%1."/>
      <w:lvlJc w:val="left"/>
      <w:pPr>
        <w:ind w:left="1069" w:hanging="360"/>
      </w:pPr>
      <w:rPr>
        <w:rFonts w:hint="default"/>
        <w:b/>
        <w:bCs/>
      </w:rPr>
    </w:lvl>
    <w:lvl w:ilvl="1" w:tplc="E7707B3E">
      <w:start w:val="1"/>
      <w:numFmt w:val="upperLetter"/>
      <w:lvlText w:val="%2."/>
      <w:lvlJc w:val="left"/>
      <w:pPr>
        <w:ind w:left="1789" w:hanging="360"/>
      </w:pPr>
      <w:rPr>
        <w:rFonts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0" w15:restartNumberingAfterBreak="0">
    <w:nsid w:val="17524B39"/>
    <w:multiLevelType w:val="hybridMultilevel"/>
    <w:tmpl w:val="016E2114"/>
    <w:lvl w:ilvl="0" w:tplc="61E2A95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1" w15:restartNumberingAfterBreak="0">
    <w:nsid w:val="178F107F"/>
    <w:multiLevelType w:val="hybridMultilevel"/>
    <w:tmpl w:val="2CE849E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92" w15:restartNumberingAfterBreak="0">
    <w:nsid w:val="18152531"/>
    <w:multiLevelType w:val="hybridMultilevel"/>
    <w:tmpl w:val="2670FD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18360C73"/>
    <w:multiLevelType w:val="hybridMultilevel"/>
    <w:tmpl w:val="92C2C11A"/>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4" w15:restartNumberingAfterBreak="0">
    <w:nsid w:val="196869F7"/>
    <w:multiLevelType w:val="hybridMultilevel"/>
    <w:tmpl w:val="7964675C"/>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5" w15:restartNumberingAfterBreak="0">
    <w:nsid w:val="19D00857"/>
    <w:multiLevelType w:val="hybridMultilevel"/>
    <w:tmpl w:val="4CACD60E"/>
    <w:lvl w:ilvl="0" w:tplc="904ACF6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1A45785E"/>
    <w:multiLevelType w:val="hybridMultilevel"/>
    <w:tmpl w:val="F6E07AC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97" w15:restartNumberingAfterBreak="0">
    <w:nsid w:val="1A8644F2"/>
    <w:multiLevelType w:val="hybridMultilevel"/>
    <w:tmpl w:val="6DB433E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98" w15:restartNumberingAfterBreak="0">
    <w:nsid w:val="1B320442"/>
    <w:multiLevelType w:val="hybridMultilevel"/>
    <w:tmpl w:val="14BCC47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99" w15:restartNumberingAfterBreak="0">
    <w:nsid w:val="1B583B83"/>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0" w15:restartNumberingAfterBreak="0">
    <w:nsid w:val="1B640B26"/>
    <w:multiLevelType w:val="hybridMultilevel"/>
    <w:tmpl w:val="C7E42BDC"/>
    <w:lvl w:ilvl="0" w:tplc="1ACA2A44">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1" w15:restartNumberingAfterBreak="0">
    <w:nsid w:val="1B68267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2" w15:restartNumberingAfterBreak="0">
    <w:nsid w:val="1B6A6790"/>
    <w:multiLevelType w:val="hybridMultilevel"/>
    <w:tmpl w:val="7F1002C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03" w15:restartNumberingAfterBreak="0">
    <w:nsid w:val="1BBE070D"/>
    <w:multiLevelType w:val="hybridMultilevel"/>
    <w:tmpl w:val="639CC6E2"/>
    <w:lvl w:ilvl="0" w:tplc="438CDDA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4" w15:restartNumberingAfterBreak="0">
    <w:nsid w:val="1BFA7FB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5" w15:restartNumberingAfterBreak="0">
    <w:nsid w:val="1C122616"/>
    <w:multiLevelType w:val="hybridMultilevel"/>
    <w:tmpl w:val="BB2E6CC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06" w15:restartNumberingAfterBreak="0">
    <w:nsid w:val="1C58203C"/>
    <w:multiLevelType w:val="hybridMultilevel"/>
    <w:tmpl w:val="898C37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1CE8329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8" w15:restartNumberingAfterBreak="0">
    <w:nsid w:val="1D127DC1"/>
    <w:multiLevelType w:val="hybridMultilevel"/>
    <w:tmpl w:val="7944A5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9" w15:restartNumberingAfterBreak="0">
    <w:nsid w:val="1D477307"/>
    <w:multiLevelType w:val="hybridMultilevel"/>
    <w:tmpl w:val="515456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0" w15:restartNumberingAfterBreak="0">
    <w:nsid w:val="1DAA3A1B"/>
    <w:multiLevelType w:val="hybridMultilevel"/>
    <w:tmpl w:val="5C188E3E"/>
    <w:lvl w:ilvl="0" w:tplc="73F4CDD2">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1" w15:restartNumberingAfterBreak="0">
    <w:nsid w:val="1E112FBD"/>
    <w:multiLevelType w:val="hybridMultilevel"/>
    <w:tmpl w:val="2E4C976A"/>
    <w:lvl w:ilvl="0" w:tplc="E0060AF8">
      <w:start w:val="1"/>
      <w:numFmt w:val="decimal"/>
      <w:lvlText w:val="%1."/>
      <w:lvlJc w:val="left"/>
      <w:pPr>
        <w:ind w:left="249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2" w15:restartNumberingAfterBreak="0">
    <w:nsid w:val="1E3B7E3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3" w15:restartNumberingAfterBreak="0">
    <w:nsid w:val="1E4627B7"/>
    <w:multiLevelType w:val="hybridMultilevel"/>
    <w:tmpl w:val="AAD0885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14" w15:restartNumberingAfterBreak="0">
    <w:nsid w:val="1E491C43"/>
    <w:multiLevelType w:val="hybridMultilevel"/>
    <w:tmpl w:val="C7AEEAF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5" w15:restartNumberingAfterBreak="0">
    <w:nsid w:val="1EBA778A"/>
    <w:multiLevelType w:val="hybridMultilevel"/>
    <w:tmpl w:val="FCDC0D92"/>
    <w:lvl w:ilvl="0" w:tplc="240A0015">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6" w15:restartNumberingAfterBreak="0">
    <w:nsid w:val="1EE626B7"/>
    <w:multiLevelType w:val="hybridMultilevel"/>
    <w:tmpl w:val="E9B0AC36"/>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7" w15:restartNumberingAfterBreak="0">
    <w:nsid w:val="1F4E289F"/>
    <w:multiLevelType w:val="hybridMultilevel"/>
    <w:tmpl w:val="33BAB98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18" w15:restartNumberingAfterBreak="0">
    <w:nsid w:val="1F692D99"/>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9" w15:restartNumberingAfterBreak="0">
    <w:nsid w:val="1F8C6DFA"/>
    <w:multiLevelType w:val="hybridMultilevel"/>
    <w:tmpl w:val="CBD070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1FCB6506"/>
    <w:multiLevelType w:val="hybridMultilevel"/>
    <w:tmpl w:val="AD66A78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1" w15:restartNumberingAfterBreak="0">
    <w:nsid w:val="20620939"/>
    <w:multiLevelType w:val="hybridMultilevel"/>
    <w:tmpl w:val="113C7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20923748"/>
    <w:multiLevelType w:val="hybridMultilevel"/>
    <w:tmpl w:val="01A442D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3" w15:restartNumberingAfterBreak="0">
    <w:nsid w:val="20AF1EDC"/>
    <w:multiLevelType w:val="hybridMultilevel"/>
    <w:tmpl w:val="1520C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20CC7801"/>
    <w:multiLevelType w:val="hybridMultilevel"/>
    <w:tmpl w:val="0D4ECB9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25" w15:restartNumberingAfterBreak="0">
    <w:nsid w:val="20D11F0D"/>
    <w:multiLevelType w:val="hybridMultilevel"/>
    <w:tmpl w:val="CFC06D3C"/>
    <w:lvl w:ilvl="0" w:tplc="AB2437E0">
      <w:start w:val="1"/>
      <w:numFmt w:val="decimal"/>
      <w:lvlText w:val="%1."/>
      <w:lvlJc w:val="left"/>
      <w:pPr>
        <w:ind w:left="1069" w:hanging="360"/>
      </w:pPr>
      <w:rPr>
        <w:rFonts w:hint="default"/>
        <w:b/>
        <w:bCs/>
      </w:rPr>
    </w:lvl>
    <w:lvl w:ilvl="1" w:tplc="1124DBBE">
      <w:start w:val="1"/>
      <w:numFmt w:val="upperLetter"/>
      <w:lvlText w:val="%2."/>
      <w:lvlJc w:val="left"/>
      <w:pPr>
        <w:ind w:left="1789" w:hanging="360"/>
      </w:pPr>
      <w:rPr>
        <w:rFonts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6" w15:restartNumberingAfterBreak="0">
    <w:nsid w:val="20E65ED9"/>
    <w:multiLevelType w:val="hybridMultilevel"/>
    <w:tmpl w:val="DA86F4AA"/>
    <w:lvl w:ilvl="0" w:tplc="9E0A6F8C">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7" w15:restartNumberingAfterBreak="0">
    <w:nsid w:val="215E3BFF"/>
    <w:multiLevelType w:val="hybridMultilevel"/>
    <w:tmpl w:val="B8089A98"/>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28" w15:restartNumberingAfterBreak="0">
    <w:nsid w:val="21FE4828"/>
    <w:multiLevelType w:val="hybridMultilevel"/>
    <w:tmpl w:val="36CE06D2"/>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9" w15:restartNumberingAfterBreak="0">
    <w:nsid w:val="222E653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0" w15:restartNumberingAfterBreak="0">
    <w:nsid w:val="223215FD"/>
    <w:multiLevelType w:val="hybridMultilevel"/>
    <w:tmpl w:val="9926EB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22792CB6"/>
    <w:multiLevelType w:val="hybridMultilevel"/>
    <w:tmpl w:val="A0F20098"/>
    <w:lvl w:ilvl="0" w:tplc="3392F08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2" w15:restartNumberingAfterBreak="0">
    <w:nsid w:val="2300682D"/>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3" w15:restartNumberingAfterBreak="0">
    <w:nsid w:val="23117B06"/>
    <w:multiLevelType w:val="hybridMultilevel"/>
    <w:tmpl w:val="AD46F3E4"/>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4" w15:restartNumberingAfterBreak="0">
    <w:nsid w:val="237329F1"/>
    <w:multiLevelType w:val="hybridMultilevel"/>
    <w:tmpl w:val="7F9E768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35" w15:restartNumberingAfterBreak="0">
    <w:nsid w:val="23C16CBD"/>
    <w:multiLevelType w:val="hybridMultilevel"/>
    <w:tmpl w:val="D646D66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6" w15:restartNumberingAfterBreak="0">
    <w:nsid w:val="23E24E32"/>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7" w15:restartNumberingAfterBreak="0">
    <w:nsid w:val="24271AB1"/>
    <w:multiLevelType w:val="hybridMultilevel"/>
    <w:tmpl w:val="54DE3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8" w15:restartNumberingAfterBreak="0">
    <w:nsid w:val="24976025"/>
    <w:multiLevelType w:val="hybridMultilevel"/>
    <w:tmpl w:val="7EB8F5E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39" w15:restartNumberingAfterBreak="0">
    <w:nsid w:val="24AB7E0F"/>
    <w:multiLevelType w:val="hybridMultilevel"/>
    <w:tmpl w:val="B812388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40" w15:restartNumberingAfterBreak="0">
    <w:nsid w:val="24D95AFA"/>
    <w:multiLevelType w:val="hybridMultilevel"/>
    <w:tmpl w:val="0F5ED8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1" w15:restartNumberingAfterBreak="0">
    <w:nsid w:val="252B0DE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2" w15:restartNumberingAfterBreak="0">
    <w:nsid w:val="25380E89"/>
    <w:multiLevelType w:val="hybridMultilevel"/>
    <w:tmpl w:val="92846F1C"/>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43" w15:restartNumberingAfterBreak="0">
    <w:nsid w:val="253F0F17"/>
    <w:multiLevelType w:val="hybridMultilevel"/>
    <w:tmpl w:val="F45E621A"/>
    <w:lvl w:ilvl="0" w:tplc="1374AB0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4" w15:restartNumberingAfterBreak="0">
    <w:nsid w:val="25753760"/>
    <w:multiLevelType w:val="hybridMultilevel"/>
    <w:tmpl w:val="25AEF7A8"/>
    <w:lvl w:ilvl="0" w:tplc="50123EF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5" w15:restartNumberingAfterBreak="0">
    <w:nsid w:val="25805368"/>
    <w:multiLevelType w:val="hybridMultilevel"/>
    <w:tmpl w:val="E9841A36"/>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6" w15:restartNumberingAfterBreak="0">
    <w:nsid w:val="25A740F1"/>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7" w15:restartNumberingAfterBreak="0">
    <w:nsid w:val="25B26533"/>
    <w:multiLevelType w:val="hybridMultilevel"/>
    <w:tmpl w:val="26FE33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8" w15:restartNumberingAfterBreak="0">
    <w:nsid w:val="25FE3F6E"/>
    <w:multiLevelType w:val="hybridMultilevel"/>
    <w:tmpl w:val="F58473D4"/>
    <w:lvl w:ilvl="0" w:tplc="FFFFFFFF">
      <w:start w:val="1"/>
      <w:numFmt w:val="upperLetter"/>
      <w:lvlText w:val="%1."/>
      <w:lvlJc w:val="left"/>
      <w:pPr>
        <w:ind w:left="1429" w:hanging="360"/>
      </w:pPr>
    </w:lvl>
    <w:lvl w:ilvl="1" w:tplc="2042F43E">
      <w:start w:val="1"/>
      <w:numFmt w:val="upperLetter"/>
      <w:lvlText w:val="%2."/>
      <w:lvlJc w:val="left"/>
      <w:pPr>
        <w:ind w:left="214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9" w15:restartNumberingAfterBreak="0">
    <w:nsid w:val="261062CC"/>
    <w:multiLevelType w:val="hybridMultilevel"/>
    <w:tmpl w:val="D6DEBD36"/>
    <w:lvl w:ilvl="0" w:tplc="2042F43E">
      <w:start w:val="1"/>
      <w:numFmt w:val="upperLetter"/>
      <w:lvlText w:val="%1."/>
      <w:lvlJc w:val="left"/>
      <w:pPr>
        <w:ind w:left="1429"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0" w15:restartNumberingAfterBreak="0">
    <w:nsid w:val="266937D3"/>
    <w:multiLevelType w:val="hybridMultilevel"/>
    <w:tmpl w:val="3FEA4F4C"/>
    <w:lvl w:ilvl="0" w:tplc="9A50856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1" w15:restartNumberingAfterBreak="0">
    <w:nsid w:val="267E6007"/>
    <w:multiLevelType w:val="hybridMultilevel"/>
    <w:tmpl w:val="D5EA0E02"/>
    <w:lvl w:ilvl="0" w:tplc="C70CB752">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2" w15:restartNumberingAfterBreak="0">
    <w:nsid w:val="26891076"/>
    <w:multiLevelType w:val="hybridMultilevel"/>
    <w:tmpl w:val="40ECF1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53" w15:restartNumberingAfterBreak="0">
    <w:nsid w:val="26B4027E"/>
    <w:multiLevelType w:val="hybridMultilevel"/>
    <w:tmpl w:val="AE7E99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4" w15:restartNumberingAfterBreak="0">
    <w:nsid w:val="26C64620"/>
    <w:multiLevelType w:val="hybridMultilevel"/>
    <w:tmpl w:val="32648DF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55" w15:restartNumberingAfterBreak="0">
    <w:nsid w:val="26D86DCD"/>
    <w:multiLevelType w:val="hybridMultilevel"/>
    <w:tmpl w:val="6068E582"/>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6" w15:restartNumberingAfterBreak="0">
    <w:nsid w:val="27412B07"/>
    <w:multiLevelType w:val="hybridMultilevel"/>
    <w:tmpl w:val="0A42DB24"/>
    <w:lvl w:ilvl="0" w:tplc="8CB47238">
      <w:start w:val="1"/>
      <w:numFmt w:val="decimal"/>
      <w:pStyle w:val="Figura"/>
      <w:lvlText w:val="Figura %1."/>
      <w:lvlJc w:val="left"/>
      <w:pPr>
        <w:ind w:left="5501" w:hanging="397"/>
      </w:pPr>
      <w:rPr>
        <w:b/>
        <w:bCs/>
      </w:rPr>
    </w:lvl>
    <w:lvl w:ilvl="1" w:tplc="080A0019" w:tentative="1">
      <w:start w:val="1"/>
      <w:numFmt w:val="lowerLetter"/>
      <w:lvlText w:val="%2."/>
      <w:lvlJc w:val="left"/>
      <w:pPr>
        <w:ind w:left="6544" w:hanging="360"/>
      </w:pPr>
    </w:lvl>
    <w:lvl w:ilvl="2" w:tplc="080A001B" w:tentative="1">
      <w:start w:val="1"/>
      <w:numFmt w:val="lowerRoman"/>
      <w:lvlText w:val="%3."/>
      <w:lvlJc w:val="right"/>
      <w:pPr>
        <w:ind w:left="7264" w:hanging="180"/>
      </w:pPr>
    </w:lvl>
    <w:lvl w:ilvl="3" w:tplc="080A000F" w:tentative="1">
      <w:start w:val="1"/>
      <w:numFmt w:val="decimal"/>
      <w:lvlText w:val="%4."/>
      <w:lvlJc w:val="left"/>
      <w:pPr>
        <w:ind w:left="7984" w:hanging="360"/>
      </w:pPr>
    </w:lvl>
    <w:lvl w:ilvl="4" w:tplc="080A0019" w:tentative="1">
      <w:start w:val="1"/>
      <w:numFmt w:val="lowerLetter"/>
      <w:lvlText w:val="%5."/>
      <w:lvlJc w:val="left"/>
      <w:pPr>
        <w:ind w:left="8704" w:hanging="360"/>
      </w:pPr>
    </w:lvl>
    <w:lvl w:ilvl="5" w:tplc="080A001B" w:tentative="1">
      <w:start w:val="1"/>
      <w:numFmt w:val="lowerRoman"/>
      <w:lvlText w:val="%6."/>
      <w:lvlJc w:val="right"/>
      <w:pPr>
        <w:ind w:left="9424" w:hanging="180"/>
      </w:pPr>
    </w:lvl>
    <w:lvl w:ilvl="6" w:tplc="080A000F" w:tentative="1">
      <w:start w:val="1"/>
      <w:numFmt w:val="decimal"/>
      <w:lvlText w:val="%7."/>
      <w:lvlJc w:val="left"/>
      <w:pPr>
        <w:ind w:left="10144" w:hanging="360"/>
      </w:pPr>
    </w:lvl>
    <w:lvl w:ilvl="7" w:tplc="080A0019" w:tentative="1">
      <w:start w:val="1"/>
      <w:numFmt w:val="lowerLetter"/>
      <w:lvlText w:val="%8."/>
      <w:lvlJc w:val="left"/>
      <w:pPr>
        <w:ind w:left="10864" w:hanging="360"/>
      </w:pPr>
    </w:lvl>
    <w:lvl w:ilvl="8" w:tplc="080A001B" w:tentative="1">
      <w:start w:val="1"/>
      <w:numFmt w:val="lowerRoman"/>
      <w:lvlText w:val="%9."/>
      <w:lvlJc w:val="right"/>
      <w:pPr>
        <w:ind w:left="11584" w:hanging="180"/>
      </w:pPr>
    </w:lvl>
  </w:abstractNum>
  <w:abstractNum w:abstractNumId="157" w15:restartNumberingAfterBreak="0">
    <w:nsid w:val="277D2907"/>
    <w:multiLevelType w:val="hybridMultilevel"/>
    <w:tmpl w:val="4DD0ACE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58" w15:restartNumberingAfterBreak="0">
    <w:nsid w:val="27CB53EB"/>
    <w:multiLevelType w:val="hybridMultilevel"/>
    <w:tmpl w:val="32F8AEBA"/>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9" w15:restartNumberingAfterBreak="0">
    <w:nsid w:val="27F5110C"/>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0" w15:restartNumberingAfterBreak="0">
    <w:nsid w:val="27FF2E16"/>
    <w:multiLevelType w:val="hybridMultilevel"/>
    <w:tmpl w:val="5AA85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28632928"/>
    <w:multiLevelType w:val="hybridMultilevel"/>
    <w:tmpl w:val="52B8CE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2" w15:restartNumberingAfterBreak="0">
    <w:nsid w:val="28644D5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3" w15:restartNumberingAfterBreak="0">
    <w:nsid w:val="28737C88"/>
    <w:multiLevelType w:val="hybridMultilevel"/>
    <w:tmpl w:val="816ED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4" w15:restartNumberingAfterBreak="0">
    <w:nsid w:val="28904B9F"/>
    <w:multiLevelType w:val="hybridMultilevel"/>
    <w:tmpl w:val="B7F230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5" w15:restartNumberingAfterBreak="0">
    <w:nsid w:val="28EF2053"/>
    <w:multiLevelType w:val="hybridMultilevel"/>
    <w:tmpl w:val="A8D8F56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6" w15:restartNumberingAfterBreak="0">
    <w:nsid w:val="2915419D"/>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7" w15:restartNumberingAfterBreak="0">
    <w:nsid w:val="2940383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8" w15:restartNumberingAfterBreak="0">
    <w:nsid w:val="294E57A9"/>
    <w:multiLevelType w:val="hybridMultilevel"/>
    <w:tmpl w:val="6EA4E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9" w15:restartNumberingAfterBreak="0">
    <w:nsid w:val="29846200"/>
    <w:multiLevelType w:val="hybridMultilevel"/>
    <w:tmpl w:val="AEE2C2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0" w15:restartNumberingAfterBreak="0">
    <w:nsid w:val="29BE2B03"/>
    <w:multiLevelType w:val="hybridMultilevel"/>
    <w:tmpl w:val="B510AF1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71" w15:restartNumberingAfterBreak="0">
    <w:nsid w:val="2A1B7CE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2" w15:restartNumberingAfterBreak="0">
    <w:nsid w:val="2AAD60E3"/>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3" w15:restartNumberingAfterBreak="0">
    <w:nsid w:val="2ABD50A7"/>
    <w:multiLevelType w:val="hybridMultilevel"/>
    <w:tmpl w:val="98F2E8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4" w15:restartNumberingAfterBreak="0">
    <w:nsid w:val="2AC7542F"/>
    <w:multiLevelType w:val="hybridMultilevel"/>
    <w:tmpl w:val="96CCB23C"/>
    <w:lvl w:ilvl="0" w:tplc="FFFFFFFF">
      <w:start w:val="1"/>
      <w:numFmt w:val="upperLetter"/>
      <w:lvlText w:val="%1."/>
      <w:lvlJc w:val="left"/>
      <w:pPr>
        <w:ind w:left="1069" w:hanging="360"/>
      </w:pPr>
      <w:rPr>
        <w:rFonts w:hint="default"/>
        <w:b/>
        <w:bCs/>
      </w:rPr>
    </w:lvl>
    <w:lvl w:ilvl="1" w:tplc="FFFFFFFF">
      <w:start w:val="1"/>
      <w:numFmt w:val="decimal"/>
      <w:lvlText w:val="%2."/>
      <w:lvlJc w:val="left"/>
      <w:pPr>
        <w:ind w:left="1789" w:hanging="360"/>
      </w:pPr>
      <w:rPr>
        <w:rFonts w:hint="default"/>
        <w:b/>
        <w:bCs/>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5" w15:restartNumberingAfterBreak="0">
    <w:nsid w:val="2AE66E17"/>
    <w:multiLevelType w:val="hybridMultilevel"/>
    <w:tmpl w:val="6F6887B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6" w15:restartNumberingAfterBreak="0">
    <w:nsid w:val="2B3F53B9"/>
    <w:multiLevelType w:val="hybridMultilevel"/>
    <w:tmpl w:val="96C222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7" w15:restartNumberingAfterBreak="0">
    <w:nsid w:val="2B5468B5"/>
    <w:multiLevelType w:val="hybridMultilevel"/>
    <w:tmpl w:val="7772E86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8" w15:restartNumberingAfterBreak="0">
    <w:nsid w:val="2B59286C"/>
    <w:multiLevelType w:val="hybridMultilevel"/>
    <w:tmpl w:val="B05C456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79" w15:restartNumberingAfterBreak="0">
    <w:nsid w:val="2B7E37C8"/>
    <w:multiLevelType w:val="hybridMultilevel"/>
    <w:tmpl w:val="4FD89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0" w15:restartNumberingAfterBreak="0">
    <w:nsid w:val="2B8B20E9"/>
    <w:multiLevelType w:val="hybridMultilevel"/>
    <w:tmpl w:val="74C4FC30"/>
    <w:lvl w:ilvl="0" w:tplc="7DD85DE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1" w15:restartNumberingAfterBreak="0">
    <w:nsid w:val="2B8E1F2B"/>
    <w:multiLevelType w:val="hybridMultilevel"/>
    <w:tmpl w:val="C658A75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82" w15:restartNumberingAfterBreak="0">
    <w:nsid w:val="2B9076CF"/>
    <w:multiLevelType w:val="hybridMultilevel"/>
    <w:tmpl w:val="4E58E78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3" w15:restartNumberingAfterBreak="0">
    <w:nsid w:val="2B907FD1"/>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4"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5" w15:restartNumberingAfterBreak="0">
    <w:nsid w:val="2BF81391"/>
    <w:multiLevelType w:val="hybridMultilevel"/>
    <w:tmpl w:val="AD60C74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6" w15:restartNumberingAfterBreak="0">
    <w:nsid w:val="2C4753C5"/>
    <w:multiLevelType w:val="hybridMultilevel"/>
    <w:tmpl w:val="267259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7" w15:restartNumberingAfterBreak="0">
    <w:nsid w:val="2C5C0E45"/>
    <w:multiLevelType w:val="hybridMultilevel"/>
    <w:tmpl w:val="2B44269C"/>
    <w:lvl w:ilvl="0" w:tplc="B344EBD2">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8" w15:restartNumberingAfterBreak="0">
    <w:nsid w:val="2CDE7253"/>
    <w:multiLevelType w:val="hybridMultilevel"/>
    <w:tmpl w:val="5E6CD162"/>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9" w15:restartNumberingAfterBreak="0">
    <w:nsid w:val="2D3B7E3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0" w15:restartNumberingAfterBreak="0">
    <w:nsid w:val="2D4C030D"/>
    <w:multiLevelType w:val="hybridMultilevel"/>
    <w:tmpl w:val="8FA07EEA"/>
    <w:lvl w:ilvl="0" w:tplc="6066824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1" w15:restartNumberingAfterBreak="0">
    <w:nsid w:val="2D6D7504"/>
    <w:multiLevelType w:val="hybridMultilevel"/>
    <w:tmpl w:val="534E606A"/>
    <w:lvl w:ilvl="0" w:tplc="B5EA8352">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2" w15:restartNumberingAfterBreak="0">
    <w:nsid w:val="2D7B01A8"/>
    <w:multiLevelType w:val="hybridMultilevel"/>
    <w:tmpl w:val="816EDC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3" w15:restartNumberingAfterBreak="0">
    <w:nsid w:val="2D7B15EF"/>
    <w:multiLevelType w:val="hybridMultilevel"/>
    <w:tmpl w:val="469C50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4" w15:restartNumberingAfterBreak="0">
    <w:nsid w:val="2DA12FBD"/>
    <w:multiLevelType w:val="hybridMultilevel"/>
    <w:tmpl w:val="61FEB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5" w15:restartNumberingAfterBreak="0">
    <w:nsid w:val="2DAA01E1"/>
    <w:multiLevelType w:val="hybridMultilevel"/>
    <w:tmpl w:val="A81C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6" w15:restartNumberingAfterBreak="0">
    <w:nsid w:val="2DAD73F8"/>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7" w15:restartNumberingAfterBreak="0">
    <w:nsid w:val="2DB2412B"/>
    <w:multiLevelType w:val="hybridMultilevel"/>
    <w:tmpl w:val="8610B5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8" w15:restartNumberingAfterBreak="0">
    <w:nsid w:val="2DD035A2"/>
    <w:multiLevelType w:val="hybridMultilevel"/>
    <w:tmpl w:val="D3C23D6C"/>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99" w15:restartNumberingAfterBreak="0">
    <w:nsid w:val="2E0359C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0" w15:restartNumberingAfterBreak="0">
    <w:nsid w:val="2E040FA0"/>
    <w:multiLevelType w:val="hybridMultilevel"/>
    <w:tmpl w:val="351E4E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1" w15:restartNumberingAfterBreak="0">
    <w:nsid w:val="2E9A0876"/>
    <w:multiLevelType w:val="hybridMultilevel"/>
    <w:tmpl w:val="AA087598"/>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02" w15:restartNumberingAfterBreak="0">
    <w:nsid w:val="2F0F1949"/>
    <w:multiLevelType w:val="hybridMultilevel"/>
    <w:tmpl w:val="59465B4A"/>
    <w:lvl w:ilvl="0" w:tplc="3BD6D3A4">
      <w:start w:val="1"/>
      <w:numFmt w:val="upperLetter"/>
      <w:lvlText w:val="%1."/>
      <w:lvlJc w:val="left"/>
      <w:pPr>
        <w:ind w:left="1077" w:hanging="360"/>
      </w:pPr>
      <w:rPr>
        <w:b/>
        <w:bCs/>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03" w15:restartNumberingAfterBreak="0">
    <w:nsid w:val="2F231BA4"/>
    <w:multiLevelType w:val="hybridMultilevel"/>
    <w:tmpl w:val="34F4F7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4" w15:restartNumberingAfterBreak="0">
    <w:nsid w:val="2F7C65FD"/>
    <w:multiLevelType w:val="hybridMultilevel"/>
    <w:tmpl w:val="B680E83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05" w15:restartNumberingAfterBreak="0">
    <w:nsid w:val="2FA2280F"/>
    <w:multiLevelType w:val="hybridMultilevel"/>
    <w:tmpl w:val="FA3EE4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6"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7" w15:restartNumberingAfterBreak="0">
    <w:nsid w:val="30A30D77"/>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8" w15:restartNumberingAfterBreak="0">
    <w:nsid w:val="30AB55AC"/>
    <w:multiLevelType w:val="hybridMultilevel"/>
    <w:tmpl w:val="C3784C36"/>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9" w15:restartNumberingAfterBreak="0">
    <w:nsid w:val="30E21C39"/>
    <w:multiLevelType w:val="hybridMultilevel"/>
    <w:tmpl w:val="E8FEE76C"/>
    <w:lvl w:ilvl="0" w:tplc="CACED406">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0" w15:restartNumberingAfterBreak="0">
    <w:nsid w:val="315304D2"/>
    <w:multiLevelType w:val="hybridMultilevel"/>
    <w:tmpl w:val="3064F1E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1" w15:restartNumberingAfterBreak="0">
    <w:nsid w:val="32076D11"/>
    <w:multiLevelType w:val="hybridMultilevel"/>
    <w:tmpl w:val="0B2C15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2"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3" w15:restartNumberingAfterBreak="0">
    <w:nsid w:val="325A5504"/>
    <w:multiLevelType w:val="hybridMultilevel"/>
    <w:tmpl w:val="4AA0543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4" w15:restartNumberingAfterBreak="0">
    <w:nsid w:val="325B0344"/>
    <w:multiLevelType w:val="hybridMultilevel"/>
    <w:tmpl w:val="A5F2D4CE"/>
    <w:lvl w:ilvl="0" w:tplc="240A0001">
      <w:start w:val="1"/>
      <w:numFmt w:val="bullet"/>
      <w:lvlText w:val=""/>
      <w:lvlJc w:val="left"/>
      <w:pPr>
        <w:ind w:left="2138" w:hanging="360"/>
      </w:pPr>
      <w:rPr>
        <w:rFonts w:ascii="Symbol" w:hAnsi="Symbol" w:hint="default"/>
        <w:b/>
        <w:bCs/>
      </w:rPr>
    </w:lvl>
    <w:lvl w:ilvl="1" w:tplc="854A0EF8">
      <w:start w:val="1"/>
      <w:numFmt w:val="upperLetter"/>
      <w:lvlText w:val="%2."/>
      <w:lvlJc w:val="left"/>
      <w:pPr>
        <w:ind w:left="2149" w:hanging="360"/>
      </w:pPr>
      <w:rPr>
        <w:rFonts w:hint="default"/>
        <w:b/>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5" w15:restartNumberingAfterBreak="0">
    <w:nsid w:val="332B2600"/>
    <w:multiLevelType w:val="hybridMultilevel"/>
    <w:tmpl w:val="1FAECF40"/>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6" w15:restartNumberingAfterBreak="0">
    <w:nsid w:val="332B3859"/>
    <w:multiLevelType w:val="hybridMultilevel"/>
    <w:tmpl w:val="BD4A5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7" w15:restartNumberingAfterBreak="0">
    <w:nsid w:val="333B1813"/>
    <w:multiLevelType w:val="hybridMultilevel"/>
    <w:tmpl w:val="9DC03682"/>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8" w15:restartNumberingAfterBreak="0">
    <w:nsid w:val="3357531F"/>
    <w:multiLevelType w:val="hybridMultilevel"/>
    <w:tmpl w:val="35A8FF5E"/>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9" w15:restartNumberingAfterBreak="0">
    <w:nsid w:val="3385291F"/>
    <w:multiLevelType w:val="hybridMultilevel"/>
    <w:tmpl w:val="5B0A2164"/>
    <w:lvl w:ilvl="0" w:tplc="549A0F0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0" w15:restartNumberingAfterBreak="0">
    <w:nsid w:val="339D3C2E"/>
    <w:multiLevelType w:val="hybridMultilevel"/>
    <w:tmpl w:val="C432274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21" w15:restartNumberingAfterBreak="0">
    <w:nsid w:val="33BB379B"/>
    <w:multiLevelType w:val="hybridMultilevel"/>
    <w:tmpl w:val="0C0EE0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2" w15:restartNumberingAfterBreak="0">
    <w:nsid w:val="34933C72"/>
    <w:multiLevelType w:val="hybridMultilevel"/>
    <w:tmpl w:val="40B6F8E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23" w15:restartNumberingAfterBreak="0">
    <w:nsid w:val="35292CED"/>
    <w:multiLevelType w:val="hybridMultilevel"/>
    <w:tmpl w:val="056C493A"/>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4" w15:restartNumberingAfterBreak="0">
    <w:nsid w:val="35D602A8"/>
    <w:multiLevelType w:val="hybridMultilevel"/>
    <w:tmpl w:val="384ABA06"/>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6" w15:restartNumberingAfterBreak="0">
    <w:nsid w:val="36A04BA9"/>
    <w:multiLevelType w:val="hybridMultilevel"/>
    <w:tmpl w:val="62445784"/>
    <w:lvl w:ilvl="0" w:tplc="C26071D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7" w15:restartNumberingAfterBreak="0">
    <w:nsid w:val="37370AC8"/>
    <w:multiLevelType w:val="hybridMultilevel"/>
    <w:tmpl w:val="17D4A508"/>
    <w:lvl w:ilvl="0" w:tplc="1FE6331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8" w15:restartNumberingAfterBreak="0">
    <w:nsid w:val="376D03B2"/>
    <w:multiLevelType w:val="hybridMultilevel"/>
    <w:tmpl w:val="E586F7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9" w15:restartNumberingAfterBreak="0">
    <w:nsid w:val="37E9167F"/>
    <w:multiLevelType w:val="hybridMultilevel"/>
    <w:tmpl w:val="5D1EBFB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30" w15:restartNumberingAfterBreak="0">
    <w:nsid w:val="38431978"/>
    <w:multiLevelType w:val="hybridMultilevel"/>
    <w:tmpl w:val="814843F8"/>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1" w15:restartNumberingAfterBreak="0">
    <w:nsid w:val="389144AE"/>
    <w:multiLevelType w:val="hybridMultilevel"/>
    <w:tmpl w:val="02025B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2" w15:restartNumberingAfterBreak="0">
    <w:nsid w:val="389270D6"/>
    <w:multiLevelType w:val="hybridMultilevel"/>
    <w:tmpl w:val="6BFADD56"/>
    <w:lvl w:ilvl="0" w:tplc="FFFFFFFF">
      <w:start w:val="1"/>
      <w:numFmt w:val="upperLetter"/>
      <w:lvlText w:val="%1."/>
      <w:lvlJc w:val="left"/>
      <w:pPr>
        <w:ind w:left="1429" w:hanging="360"/>
      </w:pPr>
      <w:rPr>
        <w:b/>
        <w:bCs/>
      </w:rPr>
    </w:lvl>
    <w:lvl w:ilvl="1" w:tplc="2042F43E">
      <w:start w:val="1"/>
      <w:numFmt w:val="upperLetter"/>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3" w15:restartNumberingAfterBreak="0">
    <w:nsid w:val="38BC4B7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4" w15:restartNumberingAfterBreak="0">
    <w:nsid w:val="38DA482C"/>
    <w:multiLevelType w:val="hybridMultilevel"/>
    <w:tmpl w:val="1D70B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5" w15:restartNumberingAfterBreak="0">
    <w:nsid w:val="38E01601"/>
    <w:multiLevelType w:val="hybridMultilevel"/>
    <w:tmpl w:val="AA807EE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36" w15:restartNumberingAfterBreak="0">
    <w:nsid w:val="38F01345"/>
    <w:multiLevelType w:val="hybridMultilevel"/>
    <w:tmpl w:val="081EDC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7" w15:restartNumberingAfterBreak="0">
    <w:nsid w:val="38F25BC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8" w15:restartNumberingAfterBreak="0">
    <w:nsid w:val="395233D8"/>
    <w:multiLevelType w:val="hybridMultilevel"/>
    <w:tmpl w:val="9E42DF1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9" w15:restartNumberingAfterBreak="0">
    <w:nsid w:val="397203E2"/>
    <w:multiLevelType w:val="hybridMultilevel"/>
    <w:tmpl w:val="6BFE82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0" w15:restartNumberingAfterBreak="0">
    <w:nsid w:val="399F3DEC"/>
    <w:multiLevelType w:val="hybridMultilevel"/>
    <w:tmpl w:val="9FD65FF6"/>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41" w15:restartNumberingAfterBreak="0">
    <w:nsid w:val="39AF29F6"/>
    <w:multiLevelType w:val="hybridMultilevel"/>
    <w:tmpl w:val="F3C6A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2" w15:restartNumberingAfterBreak="0">
    <w:nsid w:val="39CB69A0"/>
    <w:multiLevelType w:val="hybridMultilevel"/>
    <w:tmpl w:val="FB74197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43" w15:restartNumberingAfterBreak="0">
    <w:nsid w:val="39F23CE5"/>
    <w:multiLevelType w:val="hybridMultilevel"/>
    <w:tmpl w:val="979A721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4" w15:restartNumberingAfterBreak="0">
    <w:nsid w:val="3A1C03DA"/>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5" w15:restartNumberingAfterBreak="0">
    <w:nsid w:val="3A3E107F"/>
    <w:multiLevelType w:val="hybridMultilevel"/>
    <w:tmpl w:val="1270D72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6" w15:restartNumberingAfterBreak="0">
    <w:nsid w:val="3AD77DFA"/>
    <w:multiLevelType w:val="hybridMultilevel"/>
    <w:tmpl w:val="63EE3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7" w15:restartNumberingAfterBreak="0">
    <w:nsid w:val="3B2C5876"/>
    <w:multiLevelType w:val="hybridMultilevel"/>
    <w:tmpl w:val="ABBE2E22"/>
    <w:lvl w:ilvl="0" w:tplc="0182303C">
      <w:start w:val="1"/>
      <w:numFmt w:val="decimal"/>
      <w:lvlText w:val="%1."/>
      <w:lvlJc w:val="left"/>
      <w:pPr>
        <w:ind w:left="1429" w:hanging="360"/>
      </w:pPr>
      <w:rPr>
        <w:b/>
        <w:bCs/>
      </w:rPr>
    </w:lvl>
    <w:lvl w:ilvl="1" w:tplc="240A0001">
      <w:start w:val="1"/>
      <w:numFmt w:val="bullet"/>
      <w:lvlText w:val=""/>
      <w:lvlJc w:val="left"/>
      <w:pPr>
        <w:ind w:left="1429" w:hanging="360"/>
      </w:pPr>
      <w:rPr>
        <w:rFonts w:ascii="Symbol" w:hAnsi="Symbol"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8" w15:restartNumberingAfterBreak="0">
    <w:nsid w:val="3B376798"/>
    <w:multiLevelType w:val="hybridMultilevel"/>
    <w:tmpl w:val="4DAAE58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49" w15:restartNumberingAfterBreak="0">
    <w:nsid w:val="3BB71474"/>
    <w:multiLevelType w:val="hybridMultilevel"/>
    <w:tmpl w:val="C79C32D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50" w15:restartNumberingAfterBreak="0">
    <w:nsid w:val="3BD9243C"/>
    <w:multiLevelType w:val="hybridMultilevel"/>
    <w:tmpl w:val="6922B570"/>
    <w:lvl w:ilvl="0" w:tplc="79867510">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1" w15:restartNumberingAfterBreak="0">
    <w:nsid w:val="3C5016F5"/>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2" w15:restartNumberingAfterBreak="0">
    <w:nsid w:val="3CF3641F"/>
    <w:multiLevelType w:val="hybridMultilevel"/>
    <w:tmpl w:val="78944C6A"/>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3" w15:restartNumberingAfterBreak="0">
    <w:nsid w:val="3D095162"/>
    <w:multiLevelType w:val="hybridMultilevel"/>
    <w:tmpl w:val="D4288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4" w15:restartNumberingAfterBreak="0">
    <w:nsid w:val="3D2C00DF"/>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5" w15:restartNumberingAfterBreak="0">
    <w:nsid w:val="3DB45FE4"/>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6" w15:restartNumberingAfterBreak="0">
    <w:nsid w:val="3DC60CF1"/>
    <w:multiLevelType w:val="hybridMultilevel"/>
    <w:tmpl w:val="54BC1E58"/>
    <w:lvl w:ilvl="0" w:tplc="FFFFFFFF">
      <w:start w:val="1"/>
      <w:numFmt w:val="upperLetter"/>
      <w:lvlText w:val="%1."/>
      <w:lvlJc w:val="left"/>
      <w:pPr>
        <w:ind w:left="2847" w:hanging="360"/>
      </w:pPr>
      <w:rPr>
        <w:b/>
        <w:bCs/>
      </w:rPr>
    </w:lvl>
    <w:lvl w:ilvl="1" w:tplc="240A0019" w:tentative="1">
      <w:start w:val="1"/>
      <w:numFmt w:val="lowerLetter"/>
      <w:lvlText w:val="%2."/>
      <w:lvlJc w:val="left"/>
      <w:pPr>
        <w:ind w:left="2858" w:hanging="360"/>
      </w:pPr>
    </w:lvl>
    <w:lvl w:ilvl="2" w:tplc="240A001B" w:tentative="1">
      <w:start w:val="1"/>
      <w:numFmt w:val="lowerRoman"/>
      <w:lvlText w:val="%3."/>
      <w:lvlJc w:val="right"/>
      <w:pPr>
        <w:ind w:left="3578" w:hanging="180"/>
      </w:pPr>
    </w:lvl>
    <w:lvl w:ilvl="3" w:tplc="240A000F" w:tentative="1">
      <w:start w:val="1"/>
      <w:numFmt w:val="decimal"/>
      <w:lvlText w:val="%4."/>
      <w:lvlJc w:val="left"/>
      <w:pPr>
        <w:ind w:left="4298" w:hanging="360"/>
      </w:pPr>
    </w:lvl>
    <w:lvl w:ilvl="4" w:tplc="240A0019" w:tentative="1">
      <w:start w:val="1"/>
      <w:numFmt w:val="lowerLetter"/>
      <w:lvlText w:val="%5."/>
      <w:lvlJc w:val="left"/>
      <w:pPr>
        <w:ind w:left="5018" w:hanging="360"/>
      </w:pPr>
    </w:lvl>
    <w:lvl w:ilvl="5" w:tplc="240A001B" w:tentative="1">
      <w:start w:val="1"/>
      <w:numFmt w:val="lowerRoman"/>
      <w:lvlText w:val="%6."/>
      <w:lvlJc w:val="right"/>
      <w:pPr>
        <w:ind w:left="5738" w:hanging="180"/>
      </w:pPr>
    </w:lvl>
    <w:lvl w:ilvl="6" w:tplc="240A000F" w:tentative="1">
      <w:start w:val="1"/>
      <w:numFmt w:val="decimal"/>
      <w:lvlText w:val="%7."/>
      <w:lvlJc w:val="left"/>
      <w:pPr>
        <w:ind w:left="6458" w:hanging="360"/>
      </w:pPr>
    </w:lvl>
    <w:lvl w:ilvl="7" w:tplc="240A0019" w:tentative="1">
      <w:start w:val="1"/>
      <w:numFmt w:val="lowerLetter"/>
      <w:lvlText w:val="%8."/>
      <w:lvlJc w:val="left"/>
      <w:pPr>
        <w:ind w:left="7178" w:hanging="360"/>
      </w:pPr>
    </w:lvl>
    <w:lvl w:ilvl="8" w:tplc="240A001B" w:tentative="1">
      <w:start w:val="1"/>
      <w:numFmt w:val="lowerRoman"/>
      <w:lvlText w:val="%9."/>
      <w:lvlJc w:val="right"/>
      <w:pPr>
        <w:ind w:left="7898" w:hanging="180"/>
      </w:pPr>
    </w:lvl>
  </w:abstractNum>
  <w:abstractNum w:abstractNumId="257" w15:restartNumberingAfterBreak="0">
    <w:nsid w:val="3DD011BC"/>
    <w:multiLevelType w:val="hybridMultilevel"/>
    <w:tmpl w:val="2ED061CC"/>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258" w15:restartNumberingAfterBreak="0">
    <w:nsid w:val="3E55158A"/>
    <w:multiLevelType w:val="hybridMultilevel"/>
    <w:tmpl w:val="1EC4A51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9" w15:restartNumberingAfterBreak="0">
    <w:nsid w:val="3EDB05A5"/>
    <w:multiLevelType w:val="hybridMultilevel"/>
    <w:tmpl w:val="92846806"/>
    <w:lvl w:ilvl="0" w:tplc="1ACA2A44">
      <w:start w:val="1"/>
      <w:numFmt w:val="upperLetter"/>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0" w15:restartNumberingAfterBreak="0">
    <w:nsid w:val="3F71204B"/>
    <w:multiLevelType w:val="hybridMultilevel"/>
    <w:tmpl w:val="E3ACE610"/>
    <w:lvl w:ilvl="0" w:tplc="70CCCF3C">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1" w15:restartNumberingAfterBreak="0">
    <w:nsid w:val="3FC113E9"/>
    <w:multiLevelType w:val="hybridMultilevel"/>
    <w:tmpl w:val="3B8AAE96"/>
    <w:lvl w:ilvl="0" w:tplc="072691D0">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2" w15:restartNumberingAfterBreak="0">
    <w:nsid w:val="3FEB4F22"/>
    <w:multiLevelType w:val="hybridMultilevel"/>
    <w:tmpl w:val="CC2653DC"/>
    <w:lvl w:ilvl="0" w:tplc="FFFFFFFF">
      <w:start w:val="1"/>
      <w:numFmt w:val="upperLetter"/>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63" w15:restartNumberingAfterBreak="0">
    <w:nsid w:val="40793529"/>
    <w:multiLevelType w:val="hybridMultilevel"/>
    <w:tmpl w:val="55AAD0CC"/>
    <w:lvl w:ilvl="0" w:tplc="B3FEAD74">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4" w15:restartNumberingAfterBreak="0">
    <w:nsid w:val="40971EB5"/>
    <w:multiLevelType w:val="hybridMultilevel"/>
    <w:tmpl w:val="5DECB9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5" w15:restartNumberingAfterBreak="0">
    <w:nsid w:val="414A7BDF"/>
    <w:multiLevelType w:val="hybridMultilevel"/>
    <w:tmpl w:val="F7FE6F4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6" w15:restartNumberingAfterBreak="0">
    <w:nsid w:val="41615597"/>
    <w:multiLevelType w:val="hybridMultilevel"/>
    <w:tmpl w:val="9E0CA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7" w15:restartNumberingAfterBreak="0">
    <w:nsid w:val="41757A6A"/>
    <w:multiLevelType w:val="hybridMultilevel"/>
    <w:tmpl w:val="F0D0F7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8" w15:restartNumberingAfterBreak="0">
    <w:nsid w:val="425452AD"/>
    <w:multiLevelType w:val="hybridMultilevel"/>
    <w:tmpl w:val="F9E8EC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9" w15:restartNumberingAfterBreak="0">
    <w:nsid w:val="430319B3"/>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70" w15:restartNumberingAfterBreak="0">
    <w:nsid w:val="43112BE2"/>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1" w15:restartNumberingAfterBreak="0">
    <w:nsid w:val="433172A5"/>
    <w:multiLevelType w:val="hybridMultilevel"/>
    <w:tmpl w:val="E5DEFE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2" w15:restartNumberingAfterBreak="0">
    <w:nsid w:val="43333940"/>
    <w:multiLevelType w:val="hybridMultilevel"/>
    <w:tmpl w:val="FB64D8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3" w15:restartNumberingAfterBreak="0">
    <w:nsid w:val="43926C2D"/>
    <w:multiLevelType w:val="hybridMultilevel"/>
    <w:tmpl w:val="1B840F6E"/>
    <w:lvl w:ilvl="0" w:tplc="47E0EF5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4" w15:restartNumberingAfterBreak="0">
    <w:nsid w:val="439444D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5" w15:restartNumberingAfterBreak="0">
    <w:nsid w:val="43A73204"/>
    <w:multiLevelType w:val="hybridMultilevel"/>
    <w:tmpl w:val="3A72A834"/>
    <w:lvl w:ilvl="0" w:tplc="137CF546">
      <w:start w:val="1"/>
      <w:numFmt w:val="upperRoman"/>
      <w:lvlText w:val="%1."/>
      <w:lvlJc w:val="left"/>
      <w:pPr>
        <w:ind w:left="1429" w:hanging="72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6" w15:restartNumberingAfterBreak="0">
    <w:nsid w:val="43FE349E"/>
    <w:multiLevelType w:val="hybridMultilevel"/>
    <w:tmpl w:val="A0464EB0"/>
    <w:lvl w:ilvl="0" w:tplc="38E065F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7" w15:restartNumberingAfterBreak="0">
    <w:nsid w:val="440B0E0B"/>
    <w:multiLevelType w:val="hybridMultilevel"/>
    <w:tmpl w:val="B5D6779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8" w15:restartNumberingAfterBreak="0">
    <w:nsid w:val="44693854"/>
    <w:multiLevelType w:val="hybridMultilevel"/>
    <w:tmpl w:val="3846620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9" w15:restartNumberingAfterBreak="0">
    <w:nsid w:val="446A5227"/>
    <w:multiLevelType w:val="hybridMultilevel"/>
    <w:tmpl w:val="F22868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0" w15:restartNumberingAfterBreak="0">
    <w:nsid w:val="4518799A"/>
    <w:multiLevelType w:val="hybridMultilevel"/>
    <w:tmpl w:val="D2629C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1" w15:restartNumberingAfterBreak="0">
    <w:nsid w:val="451D2F52"/>
    <w:multiLevelType w:val="hybridMultilevel"/>
    <w:tmpl w:val="39665F8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2" w15:restartNumberingAfterBreak="0">
    <w:nsid w:val="45562C93"/>
    <w:multiLevelType w:val="hybridMultilevel"/>
    <w:tmpl w:val="92FC62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3" w15:restartNumberingAfterBreak="0">
    <w:nsid w:val="456E44FC"/>
    <w:multiLevelType w:val="hybridMultilevel"/>
    <w:tmpl w:val="777E86F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84" w15:restartNumberingAfterBreak="0">
    <w:nsid w:val="45A80FC3"/>
    <w:multiLevelType w:val="hybridMultilevel"/>
    <w:tmpl w:val="D20A70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5" w15:restartNumberingAfterBreak="0">
    <w:nsid w:val="45B57D2D"/>
    <w:multiLevelType w:val="hybridMultilevel"/>
    <w:tmpl w:val="FED601E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86" w15:restartNumberingAfterBreak="0">
    <w:nsid w:val="460204F8"/>
    <w:multiLevelType w:val="hybridMultilevel"/>
    <w:tmpl w:val="941A4986"/>
    <w:lvl w:ilvl="0" w:tplc="1742921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7" w15:restartNumberingAfterBreak="0">
    <w:nsid w:val="464044F6"/>
    <w:multiLevelType w:val="hybridMultilevel"/>
    <w:tmpl w:val="C4626E46"/>
    <w:lvl w:ilvl="0" w:tplc="50123EF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8" w15:restartNumberingAfterBreak="0">
    <w:nsid w:val="469C139D"/>
    <w:multiLevelType w:val="hybridMultilevel"/>
    <w:tmpl w:val="3FF297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9" w15:restartNumberingAfterBreak="0">
    <w:nsid w:val="46C11871"/>
    <w:multiLevelType w:val="hybridMultilevel"/>
    <w:tmpl w:val="AE14A19C"/>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290" w15:restartNumberingAfterBreak="0">
    <w:nsid w:val="46FD2CCE"/>
    <w:multiLevelType w:val="hybridMultilevel"/>
    <w:tmpl w:val="214CE30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1" w15:restartNumberingAfterBreak="0">
    <w:nsid w:val="4727695A"/>
    <w:multiLevelType w:val="hybridMultilevel"/>
    <w:tmpl w:val="C00E7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2" w15:restartNumberingAfterBreak="0">
    <w:nsid w:val="47346A7A"/>
    <w:multiLevelType w:val="hybridMultilevel"/>
    <w:tmpl w:val="171C155E"/>
    <w:lvl w:ilvl="0" w:tplc="37A072A4">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3" w15:restartNumberingAfterBreak="0">
    <w:nsid w:val="474C6DFE"/>
    <w:multiLevelType w:val="hybridMultilevel"/>
    <w:tmpl w:val="02502B78"/>
    <w:lvl w:ilvl="0" w:tplc="50123EF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4" w15:restartNumberingAfterBreak="0">
    <w:nsid w:val="47827918"/>
    <w:multiLevelType w:val="hybridMultilevel"/>
    <w:tmpl w:val="AD681A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5" w15:restartNumberingAfterBreak="0">
    <w:nsid w:val="48471507"/>
    <w:multiLevelType w:val="hybridMultilevel"/>
    <w:tmpl w:val="01600094"/>
    <w:lvl w:ilvl="0" w:tplc="A08466C4">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6" w15:restartNumberingAfterBreak="0">
    <w:nsid w:val="48F05150"/>
    <w:multiLevelType w:val="hybridMultilevel"/>
    <w:tmpl w:val="279278DC"/>
    <w:lvl w:ilvl="0" w:tplc="24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7" w15:restartNumberingAfterBreak="0">
    <w:nsid w:val="49C7134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8" w15:restartNumberingAfterBreak="0">
    <w:nsid w:val="49DE0658"/>
    <w:multiLevelType w:val="hybridMultilevel"/>
    <w:tmpl w:val="2F40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9" w15:restartNumberingAfterBreak="0">
    <w:nsid w:val="49E87D88"/>
    <w:multiLevelType w:val="hybridMultilevel"/>
    <w:tmpl w:val="5C9434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0" w15:restartNumberingAfterBreak="0">
    <w:nsid w:val="4A1F43F1"/>
    <w:multiLevelType w:val="hybridMultilevel"/>
    <w:tmpl w:val="0FFEC55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01" w15:restartNumberingAfterBreak="0">
    <w:nsid w:val="4A281CAA"/>
    <w:multiLevelType w:val="hybridMultilevel"/>
    <w:tmpl w:val="B7782B46"/>
    <w:lvl w:ilvl="0" w:tplc="6F44FE18">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2" w15:restartNumberingAfterBreak="0">
    <w:nsid w:val="4A5327A0"/>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3" w15:restartNumberingAfterBreak="0">
    <w:nsid w:val="4A876C8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4" w15:restartNumberingAfterBreak="0">
    <w:nsid w:val="4AF72F47"/>
    <w:multiLevelType w:val="hybridMultilevel"/>
    <w:tmpl w:val="CADCECC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5" w15:restartNumberingAfterBreak="0">
    <w:nsid w:val="4B4A2663"/>
    <w:multiLevelType w:val="hybridMultilevel"/>
    <w:tmpl w:val="BAEC8A72"/>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6" w15:restartNumberingAfterBreak="0">
    <w:nsid w:val="4B5F49D4"/>
    <w:multiLevelType w:val="hybridMultilevel"/>
    <w:tmpl w:val="2E5E1E0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07" w15:restartNumberingAfterBreak="0">
    <w:nsid w:val="4B664BF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8" w15:restartNumberingAfterBreak="0">
    <w:nsid w:val="4B733EE5"/>
    <w:multiLevelType w:val="hybridMultilevel"/>
    <w:tmpl w:val="FAAE90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9" w15:restartNumberingAfterBreak="0">
    <w:nsid w:val="4BC450D8"/>
    <w:multiLevelType w:val="hybridMultilevel"/>
    <w:tmpl w:val="6518C18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0" w15:restartNumberingAfterBreak="0">
    <w:nsid w:val="4C005AB1"/>
    <w:multiLevelType w:val="hybridMultilevel"/>
    <w:tmpl w:val="1A662352"/>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1" w15:restartNumberingAfterBreak="0">
    <w:nsid w:val="4C1F114D"/>
    <w:multiLevelType w:val="hybridMultilevel"/>
    <w:tmpl w:val="F54E66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2" w15:restartNumberingAfterBreak="0">
    <w:nsid w:val="4C603DF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3" w15:restartNumberingAfterBreak="0">
    <w:nsid w:val="4D377FEA"/>
    <w:multiLevelType w:val="hybridMultilevel"/>
    <w:tmpl w:val="2AF691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4" w15:restartNumberingAfterBreak="0">
    <w:nsid w:val="4D770D12"/>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5" w15:restartNumberingAfterBreak="0">
    <w:nsid w:val="4D807169"/>
    <w:multiLevelType w:val="hybridMultilevel"/>
    <w:tmpl w:val="32ECD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6" w15:restartNumberingAfterBreak="0">
    <w:nsid w:val="4DED4D53"/>
    <w:multiLevelType w:val="hybridMultilevel"/>
    <w:tmpl w:val="0D7EFF5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7" w15:restartNumberingAfterBreak="0">
    <w:nsid w:val="4E166C83"/>
    <w:multiLevelType w:val="hybridMultilevel"/>
    <w:tmpl w:val="347870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8" w15:restartNumberingAfterBreak="0">
    <w:nsid w:val="4E2810C9"/>
    <w:multiLevelType w:val="hybridMultilevel"/>
    <w:tmpl w:val="F0604BE0"/>
    <w:lvl w:ilvl="0" w:tplc="33E08B1A">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9" w15:restartNumberingAfterBreak="0">
    <w:nsid w:val="4E3C2624"/>
    <w:multiLevelType w:val="hybridMultilevel"/>
    <w:tmpl w:val="F6909A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1" w15:restartNumberingAfterBreak="0">
    <w:nsid w:val="4ECB7779"/>
    <w:multiLevelType w:val="hybridMultilevel"/>
    <w:tmpl w:val="58067A02"/>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2" w15:restartNumberingAfterBreak="0">
    <w:nsid w:val="4EDD379E"/>
    <w:multiLevelType w:val="hybridMultilevel"/>
    <w:tmpl w:val="E83CF57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3" w15:restartNumberingAfterBreak="0">
    <w:nsid w:val="4F6220C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4" w15:restartNumberingAfterBreak="0">
    <w:nsid w:val="4F8A34F2"/>
    <w:multiLevelType w:val="hybridMultilevel"/>
    <w:tmpl w:val="F9CE0790"/>
    <w:lvl w:ilvl="0" w:tplc="6716257C">
      <w:start w:val="1"/>
      <w:numFmt w:val="upp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5" w15:restartNumberingAfterBreak="0">
    <w:nsid w:val="4F9D7B8C"/>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6" w15:restartNumberingAfterBreak="0">
    <w:nsid w:val="4FF07A4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7" w15:restartNumberingAfterBreak="0">
    <w:nsid w:val="506F0566"/>
    <w:multiLevelType w:val="hybridMultilevel"/>
    <w:tmpl w:val="AECC523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8" w15:restartNumberingAfterBreak="0">
    <w:nsid w:val="509364E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9" w15:restartNumberingAfterBreak="0">
    <w:nsid w:val="5097010E"/>
    <w:multiLevelType w:val="hybridMultilevel"/>
    <w:tmpl w:val="411C37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0" w15:restartNumberingAfterBreak="0">
    <w:nsid w:val="511854C0"/>
    <w:multiLevelType w:val="hybridMultilevel"/>
    <w:tmpl w:val="3DDA4A62"/>
    <w:lvl w:ilvl="0" w:tplc="0234C4BE">
      <w:start w:val="1"/>
      <w:numFmt w:val="upperRoman"/>
      <w:lvlText w:val="%1."/>
      <w:lvlJc w:val="righ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1" w15:restartNumberingAfterBreak="0">
    <w:nsid w:val="511E3055"/>
    <w:multiLevelType w:val="hybridMultilevel"/>
    <w:tmpl w:val="C054CC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2" w15:restartNumberingAfterBreak="0">
    <w:nsid w:val="51E346B9"/>
    <w:multiLevelType w:val="hybridMultilevel"/>
    <w:tmpl w:val="C0260E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3" w15:restartNumberingAfterBreak="0">
    <w:nsid w:val="521245E7"/>
    <w:multiLevelType w:val="hybridMultilevel"/>
    <w:tmpl w:val="434E6DB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4" w15:restartNumberingAfterBreak="0">
    <w:nsid w:val="525D05C0"/>
    <w:multiLevelType w:val="hybridMultilevel"/>
    <w:tmpl w:val="87B4AE8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5" w15:restartNumberingAfterBreak="0">
    <w:nsid w:val="526956B9"/>
    <w:multiLevelType w:val="hybridMultilevel"/>
    <w:tmpl w:val="AFDE84BA"/>
    <w:lvl w:ilvl="0" w:tplc="240A000F">
      <w:start w:val="1"/>
      <w:numFmt w:val="decimal"/>
      <w:lvlText w:val="%1."/>
      <w:lvlJc w:val="left"/>
      <w:pPr>
        <w:ind w:left="1077" w:hanging="360"/>
      </w:pPr>
      <w:rPr>
        <w:b/>
        <w:bCs/>
      </w:r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36" w15:restartNumberingAfterBreak="0">
    <w:nsid w:val="530A72B6"/>
    <w:multiLevelType w:val="hybridMultilevel"/>
    <w:tmpl w:val="EE0E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7" w15:restartNumberingAfterBreak="0">
    <w:nsid w:val="53233371"/>
    <w:multiLevelType w:val="hybridMultilevel"/>
    <w:tmpl w:val="844CCC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8" w15:restartNumberingAfterBreak="0">
    <w:nsid w:val="532D1BD8"/>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9" w15:restartNumberingAfterBreak="0">
    <w:nsid w:val="53594DE6"/>
    <w:multiLevelType w:val="hybridMultilevel"/>
    <w:tmpl w:val="55BEEBD2"/>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0" w15:restartNumberingAfterBreak="0">
    <w:nsid w:val="538C7A53"/>
    <w:multiLevelType w:val="hybridMultilevel"/>
    <w:tmpl w:val="397CBC0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41" w15:restartNumberingAfterBreak="0">
    <w:nsid w:val="53E66485"/>
    <w:multiLevelType w:val="hybridMultilevel"/>
    <w:tmpl w:val="33EAF2B8"/>
    <w:lvl w:ilvl="0" w:tplc="76F4D62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2" w15:restartNumberingAfterBreak="0">
    <w:nsid w:val="54645839"/>
    <w:multiLevelType w:val="hybridMultilevel"/>
    <w:tmpl w:val="72B62A7E"/>
    <w:lvl w:ilvl="0" w:tplc="11F0914C">
      <w:start w:val="7"/>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343" w15:restartNumberingAfterBreak="0">
    <w:nsid w:val="547E288E"/>
    <w:multiLevelType w:val="hybridMultilevel"/>
    <w:tmpl w:val="96CCB23C"/>
    <w:lvl w:ilvl="0" w:tplc="14CAEA48">
      <w:start w:val="1"/>
      <w:numFmt w:val="upperLetter"/>
      <w:lvlText w:val="%1."/>
      <w:lvlJc w:val="left"/>
      <w:pPr>
        <w:ind w:left="1069" w:hanging="360"/>
      </w:pPr>
      <w:rPr>
        <w:rFonts w:hint="default"/>
        <w:b/>
        <w:bCs/>
      </w:rPr>
    </w:lvl>
    <w:lvl w:ilvl="1" w:tplc="FBE2DAB2">
      <w:start w:val="1"/>
      <w:numFmt w:val="decimal"/>
      <w:lvlText w:val="%2."/>
      <w:lvlJc w:val="left"/>
      <w:pPr>
        <w:ind w:left="1789" w:hanging="360"/>
      </w:pPr>
      <w:rPr>
        <w:rFonts w:hint="default"/>
        <w:b/>
        <w:bCs/>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4" w15:restartNumberingAfterBreak="0">
    <w:nsid w:val="54D40B15"/>
    <w:multiLevelType w:val="hybridMultilevel"/>
    <w:tmpl w:val="C03C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5" w15:restartNumberingAfterBreak="0">
    <w:nsid w:val="5509075C"/>
    <w:multiLevelType w:val="hybridMultilevel"/>
    <w:tmpl w:val="156881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6" w15:restartNumberingAfterBreak="0">
    <w:nsid w:val="551311A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7" w15:restartNumberingAfterBreak="0">
    <w:nsid w:val="552C5392"/>
    <w:multiLevelType w:val="hybridMultilevel"/>
    <w:tmpl w:val="9CAC2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8" w15:restartNumberingAfterBreak="0">
    <w:nsid w:val="55653A98"/>
    <w:multiLevelType w:val="hybridMultilevel"/>
    <w:tmpl w:val="5518EF0C"/>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9" w15:restartNumberingAfterBreak="0">
    <w:nsid w:val="557A714C"/>
    <w:multiLevelType w:val="hybridMultilevel"/>
    <w:tmpl w:val="CC2653DC"/>
    <w:lvl w:ilvl="0" w:tplc="CE04EF46">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0" w15:restartNumberingAfterBreak="0">
    <w:nsid w:val="55AC7B51"/>
    <w:multiLevelType w:val="hybridMultilevel"/>
    <w:tmpl w:val="5614B8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1" w15:restartNumberingAfterBreak="0">
    <w:nsid w:val="55DA5550"/>
    <w:multiLevelType w:val="hybridMultilevel"/>
    <w:tmpl w:val="1320FAA0"/>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2" w15:restartNumberingAfterBreak="0">
    <w:nsid w:val="55DE6F87"/>
    <w:multiLevelType w:val="hybridMultilevel"/>
    <w:tmpl w:val="E876AB7C"/>
    <w:lvl w:ilvl="0" w:tplc="4086E32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3" w15:restartNumberingAfterBreak="0">
    <w:nsid w:val="564B3DF7"/>
    <w:multiLevelType w:val="hybridMultilevel"/>
    <w:tmpl w:val="BD5035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4" w15:restartNumberingAfterBreak="0">
    <w:nsid w:val="567171E1"/>
    <w:multiLevelType w:val="hybridMultilevel"/>
    <w:tmpl w:val="434E6DBE"/>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5" w15:restartNumberingAfterBreak="0">
    <w:nsid w:val="568E6010"/>
    <w:multiLevelType w:val="hybridMultilevel"/>
    <w:tmpl w:val="249E332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6" w15:restartNumberingAfterBreak="0">
    <w:nsid w:val="569A2AC7"/>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7" w15:restartNumberingAfterBreak="0">
    <w:nsid w:val="56B762E5"/>
    <w:multiLevelType w:val="hybridMultilevel"/>
    <w:tmpl w:val="57C6B59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58" w15:restartNumberingAfterBreak="0">
    <w:nsid w:val="575107BC"/>
    <w:multiLevelType w:val="hybridMultilevel"/>
    <w:tmpl w:val="E46CC4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0" w15:restartNumberingAfterBreak="0">
    <w:nsid w:val="57B21CF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1" w15:restartNumberingAfterBreak="0">
    <w:nsid w:val="57FA4F39"/>
    <w:multiLevelType w:val="hybridMultilevel"/>
    <w:tmpl w:val="277C0DA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62" w15:restartNumberingAfterBreak="0">
    <w:nsid w:val="58004B93"/>
    <w:multiLevelType w:val="hybridMultilevel"/>
    <w:tmpl w:val="17509C7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63" w15:restartNumberingAfterBreak="0">
    <w:nsid w:val="581260A6"/>
    <w:multiLevelType w:val="hybridMultilevel"/>
    <w:tmpl w:val="622CCBA8"/>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4" w15:restartNumberingAfterBreak="0">
    <w:nsid w:val="58284EA1"/>
    <w:multiLevelType w:val="hybridMultilevel"/>
    <w:tmpl w:val="56B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5" w15:restartNumberingAfterBreak="0">
    <w:nsid w:val="5830741F"/>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6" w15:restartNumberingAfterBreak="0">
    <w:nsid w:val="58EC2403"/>
    <w:multiLevelType w:val="hybridMultilevel"/>
    <w:tmpl w:val="8F9CDD7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7" w15:restartNumberingAfterBreak="0">
    <w:nsid w:val="590B47DD"/>
    <w:multiLevelType w:val="hybridMultilevel"/>
    <w:tmpl w:val="3CEA2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8" w15:restartNumberingAfterBreak="0">
    <w:nsid w:val="59387495"/>
    <w:multiLevelType w:val="hybridMultilevel"/>
    <w:tmpl w:val="4BE056E6"/>
    <w:lvl w:ilvl="0" w:tplc="FFFFFFFF">
      <w:start w:val="1"/>
      <w:numFmt w:val="upperLetter"/>
      <w:lvlText w:val="%1."/>
      <w:lvlJc w:val="left"/>
      <w:pPr>
        <w:ind w:left="1069" w:hanging="360"/>
      </w:pPr>
      <w:rPr>
        <w:rFonts w:hint="default"/>
        <w:b/>
        <w:bCs/>
      </w:rPr>
    </w:lvl>
    <w:lvl w:ilvl="1" w:tplc="50123EFE">
      <w:start w:val="1"/>
      <w:numFmt w:val="decimal"/>
      <w:lvlText w:val="%2."/>
      <w:lvlJc w:val="left"/>
      <w:pPr>
        <w:ind w:left="1429" w:hanging="360"/>
      </w:pPr>
      <w:rPr>
        <w:b/>
        <w:bCs/>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9" w15:restartNumberingAfterBreak="0">
    <w:nsid w:val="59E856EB"/>
    <w:multiLevelType w:val="hybridMultilevel"/>
    <w:tmpl w:val="7D6C1600"/>
    <w:lvl w:ilvl="0" w:tplc="4E5CB2E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0" w15:restartNumberingAfterBreak="0">
    <w:nsid w:val="5A6D54ED"/>
    <w:multiLevelType w:val="hybridMultilevel"/>
    <w:tmpl w:val="2E783782"/>
    <w:lvl w:ilvl="0" w:tplc="CA2CB07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1" w15:restartNumberingAfterBreak="0">
    <w:nsid w:val="5A7E6E9C"/>
    <w:multiLevelType w:val="hybridMultilevel"/>
    <w:tmpl w:val="51626E7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2" w15:restartNumberingAfterBreak="0">
    <w:nsid w:val="5A9F5802"/>
    <w:multiLevelType w:val="hybridMultilevel"/>
    <w:tmpl w:val="3FAE5124"/>
    <w:lvl w:ilvl="0" w:tplc="3D08B510">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3" w15:restartNumberingAfterBreak="0">
    <w:nsid w:val="5AE12D6D"/>
    <w:multiLevelType w:val="hybridMultilevel"/>
    <w:tmpl w:val="BBA0830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74" w15:restartNumberingAfterBreak="0">
    <w:nsid w:val="5B0A6A51"/>
    <w:multiLevelType w:val="hybridMultilevel"/>
    <w:tmpl w:val="E4924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5" w15:restartNumberingAfterBreak="0">
    <w:nsid w:val="5B312231"/>
    <w:multiLevelType w:val="hybridMultilevel"/>
    <w:tmpl w:val="F3B03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6" w15:restartNumberingAfterBreak="0">
    <w:nsid w:val="5B7B5452"/>
    <w:multiLevelType w:val="hybridMultilevel"/>
    <w:tmpl w:val="2F7AC4D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77" w15:restartNumberingAfterBreak="0">
    <w:nsid w:val="5B7E2C6F"/>
    <w:multiLevelType w:val="hybridMultilevel"/>
    <w:tmpl w:val="C5DE6A62"/>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78" w15:restartNumberingAfterBreak="0">
    <w:nsid w:val="5C1B4480"/>
    <w:multiLevelType w:val="hybridMultilevel"/>
    <w:tmpl w:val="2E165632"/>
    <w:lvl w:ilvl="0" w:tplc="50123EFE">
      <w:start w:val="1"/>
      <w:numFmt w:val="decimal"/>
      <w:lvlText w:val="%1."/>
      <w:lvlJc w:val="left"/>
      <w:pPr>
        <w:ind w:left="1429"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9" w15:restartNumberingAfterBreak="0">
    <w:nsid w:val="5C1F4B53"/>
    <w:multiLevelType w:val="hybridMultilevel"/>
    <w:tmpl w:val="32126B5A"/>
    <w:lvl w:ilvl="0" w:tplc="B3FC5094">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0" w15:restartNumberingAfterBreak="0">
    <w:nsid w:val="5CE16F8D"/>
    <w:multiLevelType w:val="hybridMultilevel"/>
    <w:tmpl w:val="991AE0F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81" w15:restartNumberingAfterBreak="0">
    <w:nsid w:val="5CFA2A2A"/>
    <w:multiLevelType w:val="hybridMultilevel"/>
    <w:tmpl w:val="737273D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2" w15:restartNumberingAfterBreak="0">
    <w:nsid w:val="5D5D7331"/>
    <w:multiLevelType w:val="hybridMultilevel"/>
    <w:tmpl w:val="6EFE604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83" w15:restartNumberingAfterBreak="0">
    <w:nsid w:val="5D776331"/>
    <w:multiLevelType w:val="hybridMultilevel"/>
    <w:tmpl w:val="E36E73D0"/>
    <w:lvl w:ilvl="0" w:tplc="772E912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4" w15:restartNumberingAfterBreak="0">
    <w:nsid w:val="5D972E8A"/>
    <w:multiLevelType w:val="hybridMultilevel"/>
    <w:tmpl w:val="F1D07E86"/>
    <w:lvl w:ilvl="0" w:tplc="8228B84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5" w15:restartNumberingAfterBreak="0">
    <w:nsid w:val="5DDB760B"/>
    <w:multiLevelType w:val="hybridMultilevel"/>
    <w:tmpl w:val="BB82E3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6" w15:restartNumberingAfterBreak="0">
    <w:nsid w:val="5DF414C0"/>
    <w:multiLevelType w:val="hybridMultilevel"/>
    <w:tmpl w:val="63D0B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7" w15:restartNumberingAfterBreak="0">
    <w:nsid w:val="5E077411"/>
    <w:multiLevelType w:val="hybridMultilevel"/>
    <w:tmpl w:val="9E42DF1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8" w15:restartNumberingAfterBreak="0">
    <w:nsid w:val="5E1B78FC"/>
    <w:multiLevelType w:val="hybridMultilevel"/>
    <w:tmpl w:val="68EEEAA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89" w15:restartNumberingAfterBreak="0">
    <w:nsid w:val="5E576A71"/>
    <w:multiLevelType w:val="hybridMultilevel"/>
    <w:tmpl w:val="65386E7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0" w15:restartNumberingAfterBreak="0">
    <w:nsid w:val="5E9F3409"/>
    <w:multiLevelType w:val="hybridMultilevel"/>
    <w:tmpl w:val="D5EA0E02"/>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1" w15:restartNumberingAfterBreak="0">
    <w:nsid w:val="5EE83568"/>
    <w:multiLevelType w:val="hybridMultilevel"/>
    <w:tmpl w:val="A08A5816"/>
    <w:lvl w:ilvl="0" w:tplc="FFFFFFFF">
      <w:start w:val="1"/>
      <w:numFmt w:val="upperLetter"/>
      <w:lvlText w:val="%1."/>
      <w:lvlJc w:val="left"/>
      <w:pPr>
        <w:ind w:left="1429" w:hanging="360"/>
      </w:pPr>
      <w:rPr>
        <w:b/>
        <w:bCs/>
      </w:rPr>
    </w:lvl>
    <w:lvl w:ilvl="1" w:tplc="9F24C1A6">
      <w:start w:val="1"/>
      <w:numFmt w:val="decimal"/>
      <w:lvlText w:val="%2."/>
      <w:lvlJc w:val="left"/>
      <w:pPr>
        <w:ind w:left="2494" w:hanging="705"/>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2" w15:restartNumberingAfterBreak="0">
    <w:nsid w:val="5F1C735E"/>
    <w:multiLevelType w:val="hybridMultilevel"/>
    <w:tmpl w:val="61569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3" w15:restartNumberingAfterBreak="0">
    <w:nsid w:val="5FAF1188"/>
    <w:multiLevelType w:val="hybridMultilevel"/>
    <w:tmpl w:val="4A18EAEA"/>
    <w:lvl w:ilvl="0" w:tplc="92FEBF94">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4" w15:restartNumberingAfterBreak="0">
    <w:nsid w:val="600C6E80"/>
    <w:multiLevelType w:val="hybridMultilevel"/>
    <w:tmpl w:val="DB70D0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5" w15:restartNumberingAfterBreak="0">
    <w:nsid w:val="602E7CA1"/>
    <w:multiLevelType w:val="hybridMultilevel"/>
    <w:tmpl w:val="0C58D09A"/>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96" w15:restartNumberingAfterBreak="0">
    <w:nsid w:val="60404D4A"/>
    <w:multiLevelType w:val="hybridMultilevel"/>
    <w:tmpl w:val="97AE546A"/>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97" w15:restartNumberingAfterBreak="0">
    <w:nsid w:val="60574223"/>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8" w15:restartNumberingAfterBreak="0">
    <w:nsid w:val="60BD74CF"/>
    <w:multiLevelType w:val="hybridMultilevel"/>
    <w:tmpl w:val="E494B8B2"/>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99" w15:restartNumberingAfterBreak="0">
    <w:nsid w:val="60E5025D"/>
    <w:multiLevelType w:val="hybridMultilevel"/>
    <w:tmpl w:val="843EE0CC"/>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400" w15:restartNumberingAfterBreak="0">
    <w:nsid w:val="60E612A9"/>
    <w:multiLevelType w:val="hybridMultilevel"/>
    <w:tmpl w:val="5A828A56"/>
    <w:lvl w:ilvl="0" w:tplc="7776441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1" w15:restartNumberingAfterBreak="0">
    <w:nsid w:val="612B0218"/>
    <w:multiLevelType w:val="hybridMultilevel"/>
    <w:tmpl w:val="34063C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2" w15:restartNumberingAfterBreak="0">
    <w:nsid w:val="619A2C9F"/>
    <w:multiLevelType w:val="hybridMultilevel"/>
    <w:tmpl w:val="19DC5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3" w15:restartNumberingAfterBreak="0">
    <w:nsid w:val="61CE60EA"/>
    <w:multiLevelType w:val="hybridMultilevel"/>
    <w:tmpl w:val="71CC1A02"/>
    <w:lvl w:ilvl="0" w:tplc="237224F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4" w15:restartNumberingAfterBreak="0">
    <w:nsid w:val="62076EF8"/>
    <w:multiLevelType w:val="hybridMultilevel"/>
    <w:tmpl w:val="C0A2B23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5" w15:restartNumberingAfterBreak="0">
    <w:nsid w:val="62E40016"/>
    <w:multiLevelType w:val="hybridMultilevel"/>
    <w:tmpl w:val="4E58E78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6" w15:restartNumberingAfterBreak="0">
    <w:nsid w:val="62FF17BE"/>
    <w:multiLevelType w:val="hybridMultilevel"/>
    <w:tmpl w:val="81B8F17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7" w15:restartNumberingAfterBreak="0">
    <w:nsid w:val="635A2F2F"/>
    <w:multiLevelType w:val="hybridMultilevel"/>
    <w:tmpl w:val="D3367D6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8" w15:restartNumberingAfterBreak="0">
    <w:nsid w:val="636E30A7"/>
    <w:multiLevelType w:val="hybridMultilevel"/>
    <w:tmpl w:val="52DA0E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9" w15:restartNumberingAfterBreak="0">
    <w:nsid w:val="63ED43B4"/>
    <w:multiLevelType w:val="hybridMultilevel"/>
    <w:tmpl w:val="232CC5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0" w15:restartNumberingAfterBreak="0">
    <w:nsid w:val="640731E5"/>
    <w:multiLevelType w:val="hybridMultilevel"/>
    <w:tmpl w:val="2FA2CBAA"/>
    <w:lvl w:ilvl="0" w:tplc="B810E1E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1" w15:restartNumberingAfterBreak="0">
    <w:nsid w:val="64166D4C"/>
    <w:multiLevelType w:val="hybridMultilevel"/>
    <w:tmpl w:val="80802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2" w15:restartNumberingAfterBreak="0">
    <w:nsid w:val="64171F65"/>
    <w:multiLevelType w:val="hybridMultilevel"/>
    <w:tmpl w:val="335EEABC"/>
    <w:lvl w:ilvl="0" w:tplc="E87673F0">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3" w15:restartNumberingAfterBreak="0">
    <w:nsid w:val="642B23C2"/>
    <w:multiLevelType w:val="hybridMultilevel"/>
    <w:tmpl w:val="1BD62A9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4" w15:restartNumberingAfterBreak="0">
    <w:nsid w:val="64AF569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5" w15:restartNumberingAfterBreak="0">
    <w:nsid w:val="65BE7EEB"/>
    <w:multiLevelType w:val="hybridMultilevel"/>
    <w:tmpl w:val="948415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6" w15:restartNumberingAfterBreak="0">
    <w:nsid w:val="66046B5D"/>
    <w:multiLevelType w:val="hybridMultilevel"/>
    <w:tmpl w:val="585055F0"/>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7" w15:restartNumberingAfterBreak="0">
    <w:nsid w:val="6657646D"/>
    <w:multiLevelType w:val="hybridMultilevel"/>
    <w:tmpl w:val="E9646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8" w15:restartNumberingAfterBreak="0">
    <w:nsid w:val="667A163D"/>
    <w:multiLevelType w:val="hybridMultilevel"/>
    <w:tmpl w:val="B464CF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9" w15:restartNumberingAfterBreak="0">
    <w:nsid w:val="667F67A9"/>
    <w:multiLevelType w:val="hybridMultilevel"/>
    <w:tmpl w:val="DA7673A8"/>
    <w:lvl w:ilvl="0" w:tplc="56F44982">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0" w15:restartNumberingAfterBreak="0">
    <w:nsid w:val="66A80FCA"/>
    <w:multiLevelType w:val="hybridMultilevel"/>
    <w:tmpl w:val="D3B8E1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1" w15:restartNumberingAfterBreak="0">
    <w:nsid w:val="66DC45BC"/>
    <w:multiLevelType w:val="hybridMultilevel"/>
    <w:tmpl w:val="E438D6EA"/>
    <w:lvl w:ilvl="0" w:tplc="50123EFE">
      <w:start w:val="1"/>
      <w:numFmt w:val="decimal"/>
      <w:lvlText w:val="%1."/>
      <w:lvlJc w:val="left"/>
      <w:pPr>
        <w:ind w:left="1429"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2" w15:restartNumberingAfterBreak="0">
    <w:nsid w:val="67322801"/>
    <w:multiLevelType w:val="hybridMultilevel"/>
    <w:tmpl w:val="CB7AB722"/>
    <w:lvl w:ilvl="0" w:tplc="240A0015">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3" w15:restartNumberingAfterBreak="0">
    <w:nsid w:val="67C07605"/>
    <w:multiLevelType w:val="hybridMultilevel"/>
    <w:tmpl w:val="FBA22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4" w15:restartNumberingAfterBreak="0">
    <w:nsid w:val="680D1A4C"/>
    <w:multiLevelType w:val="hybridMultilevel"/>
    <w:tmpl w:val="2AA0932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5" w15:restartNumberingAfterBreak="0">
    <w:nsid w:val="68402D4F"/>
    <w:multiLevelType w:val="hybridMultilevel"/>
    <w:tmpl w:val="C56667C0"/>
    <w:lvl w:ilvl="0" w:tplc="AC688FE4">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26" w15:restartNumberingAfterBreak="0">
    <w:nsid w:val="69401557"/>
    <w:multiLevelType w:val="hybridMultilevel"/>
    <w:tmpl w:val="DAB600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7" w15:restartNumberingAfterBreak="0">
    <w:nsid w:val="69FE1642"/>
    <w:multiLevelType w:val="hybridMultilevel"/>
    <w:tmpl w:val="B5BEB44C"/>
    <w:lvl w:ilvl="0" w:tplc="FFFFFFFF">
      <w:start w:val="1"/>
      <w:numFmt w:val="decimal"/>
      <w:lvlText w:val="%1."/>
      <w:lvlJc w:val="left"/>
      <w:pPr>
        <w:ind w:left="1429" w:hanging="360"/>
      </w:pPr>
      <w:rPr>
        <w:b/>
        <w:bCs/>
      </w:rPr>
    </w:lvl>
    <w:lvl w:ilvl="1" w:tplc="50123EFE">
      <w:start w:val="1"/>
      <w:numFmt w:val="decimal"/>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8" w15:restartNumberingAfterBreak="0">
    <w:nsid w:val="6A213F5B"/>
    <w:multiLevelType w:val="hybridMultilevel"/>
    <w:tmpl w:val="9F40D7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9" w15:restartNumberingAfterBreak="0">
    <w:nsid w:val="6A88364C"/>
    <w:multiLevelType w:val="hybridMultilevel"/>
    <w:tmpl w:val="78D632C4"/>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0" w15:restartNumberingAfterBreak="0">
    <w:nsid w:val="6B253AF6"/>
    <w:multiLevelType w:val="hybridMultilevel"/>
    <w:tmpl w:val="310AAEA8"/>
    <w:lvl w:ilvl="0" w:tplc="144CEAD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1" w15:restartNumberingAfterBreak="0">
    <w:nsid w:val="6C210D86"/>
    <w:multiLevelType w:val="hybridMultilevel"/>
    <w:tmpl w:val="EB04AD0C"/>
    <w:lvl w:ilvl="0" w:tplc="240A0015">
      <w:start w:val="1"/>
      <w:numFmt w:val="upperLetter"/>
      <w:lvlText w:val="%1."/>
      <w:lvlJc w:val="left"/>
      <w:pPr>
        <w:ind w:left="1429" w:hanging="360"/>
      </w:pPr>
    </w:lvl>
    <w:lvl w:ilvl="1" w:tplc="3334CEDC">
      <w:start w:val="1"/>
      <w:numFmt w:val="upperLetter"/>
      <w:lvlText w:val="%2."/>
      <w:lvlJc w:val="left"/>
      <w:pPr>
        <w:ind w:left="1429" w:hanging="360"/>
      </w:pPr>
      <w:rPr>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2" w15:restartNumberingAfterBreak="0">
    <w:nsid w:val="6D45300E"/>
    <w:multiLevelType w:val="hybridMultilevel"/>
    <w:tmpl w:val="0F523D18"/>
    <w:lvl w:ilvl="0" w:tplc="3B2C9A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3" w15:restartNumberingAfterBreak="0">
    <w:nsid w:val="6D4547E5"/>
    <w:multiLevelType w:val="hybridMultilevel"/>
    <w:tmpl w:val="B5A88434"/>
    <w:lvl w:ilvl="0" w:tplc="567A10F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4" w15:restartNumberingAfterBreak="0">
    <w:nsid w:val="6D4C3AF4"/>
    <w:multiLevelType w:val="hybridMultilevel"/>
    <w:tmpl w:val="D2EC3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5" w15:restartNumberingAfterBreak="0">
    <w:nsid w:val="6DB46792"/>
    <w:multiLevelType w:val="hybridMultilevel"/>
    <w:tmpl w:val="A5C2B54C"/>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36" w15:restartNumberingAfterBreak="0">
    <w:nsid w:val="6DE95F73"/>
    <w:multiLevelType w:val="hybridMultilevel"/>
    <w:tmpl w:val="F104B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7" w15:restartNumberingAfterBreak="0">
    <w:nsid w:val="6E642F3A"/>
    <w:multiLevelType w:val="hybridMultilevel"/>
    <w:tmpl w:val="EB5E2B60"/>
    <w:lvl w:ilvl="0" w:tplc="FFFFFFFF">
      <w:start w:val="1"/>
      <w:numFmt w:val="upperLetter"/>
      <w:lvlText w:val="%1."/>
      <w:lvlJc w:val="left"/>
      <w:pPr>
        <w:ind w:left="1069" w:hanging="360"/>
      </w:pPr>
      <w:rPr>
        <w:rFonts w:hint="default"/>
        <w:b/>
        <w:bCs/>
      </w:rPr>
    </w:lvl>
    <w:lvl w:ilvl="1" w:tplc="50123EFE">
      <w:start w:val="1"/>
      <w:numFmt w:val="decimal"/>
      <w:lvlText w:val="%2."/>
      <w:lvlJc w:val="left"/>
      <w:pPr>
        <w:ind w:left="1429" w:hanging="360"/>
      </w:pPr>
      <w:rPr>
        <w:b/>
        <w:bCs/>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38" w15:restartNumberingAfterBreak="0">
    <w:nsid w:val="6E94621F"/>
    <w:multiLevelType w:val="hybridMultilevel"/>
    <w:tmpl w:val="1DCEB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9" w15:restartNumberingAfterBreak="0">
    <w:nsid w:val="6F387A70"/>
    <w:multiLevelType w:val="hybridMultilevel"/>
    <w:tmpl w:val="0DCE04E0"/>
    <w:lvl w:ilvl="0" w:tplc="45AA1226">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0" w15:restartNumberingAfterBreak="0">
    <w:nsid w:val="6F7061DD"/>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1" w15:restartNumberingAfterBreak="0">
    <w:nsid w:val="6FF979BB"/>
    <w:multiLevelType w:val="hybridMultilevel"/>
    <w:tmpl w:val="98FC85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2" w15:restartNumberingAfterBreak="0">
    <w:nsid w:val="70900750"/>
    <w:multiLevelType w:val="hybridMultilevel"/>
    <w:tmpl w:val="5A7A58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3" w15:restartNumberingAfterBreak="0">
    <w:nsid w:val="70AE1E4B"/>
    <w:multiLevelType w:val="hybridMultilevel"/>
    <w:tmpl w:val="82BE19F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44" w15:restartNumberingAfterBreak="0">
    <w:nsid w:val="71146ED1"/>
    <w:multiLevelType w:val="hybridMultilevel"/>
    <w:tmpl w:val="473056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5" w15:restartNumberingAfterBreak="0">
    <w:nsid w:val="713D1293"/>
    <w:multiLevelType w:val="hybridMultilevel"/>
    <w:tmpl w:val="71761E9A"/>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46" w15:restartNumberingAfterBreak="0">
    <w:nsid w:val="7208680E"/>
    <w:multiLevelType w:val="hybridMultilevel"/>
    <w:tmpl w:val="6DE219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7" w15:restartNumberingAfterBreak="0">
    <w:nsid w:val="72103044"/>
    <w:multiLevelType w:val="hybridMultilevel"/>
    <w:tmpl w:val="BF42BF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8" w15:restartNumberingAfterBreak="0">
    <w:nsid w:val="72474CB1"/>
    <w:multiLevelType w:val="hybridMultilevel"/>
    <w:tmpl w:val="CF34A74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9" w15:restartNumberingAfterBreak="0">
    <w:nsid w:val="733171D0"/>
    <w:multiLevelType w:val="hybridMultilevel"/>
    <w:tmpl w:val="04FEEC0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50" w15:restartNumberingAfterBreak="0">
    <w:nsid w:val="73763F7E"/>
    <w:multiLevelType w:val="hybridMultilevel"/>
    <w:tmpl w:val="E96C8778"/>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451" w15:restartNumberingAfterBreak="0">
    <w:nsid w:val="73A308AB"/>
    <w:multiLevelType w:val="hybridMultilevel"/>
    <w:tmpl w:val="7CECD0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2" w15:restartNumberingAfterBreak="0">
    <w:nsid w:val="73E200B3"/>
    <w:multiLevelType w:val="hybridMultilevel"/>
    <w:tmpl w:val="1C30C9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3" w15:restartNumberingAfterBreak="0">
    <w:nsid w:val="748610AB"/>
    <w:multiLevelType w:val="hybridMultilevel"/>
    <w:tmpl w:val="70D4F370"/>
    <w:lvl w:ilvl="0" w:tplc="56240CBE">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4" w15:restartNumberingAfterBreak="0">
    <w:nsid w:val="75050E9B"/>
    <w:multiLevelType w:val="hybridMultilevel"/>
    <w:tmpl w:val="F67481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5" w15:restartNumberingAfterBreak="0">
    <w:nsid w:val="752A1919"/>
    <w:multiLevelType w:val="hybridMultilevel"/>
    <w:tmpl w:val="EE1AF8C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456" w15:restartNumberingAfterBreak="0">
    <w:nsid w:val="75807961"/>
    <w:multiLevelType w:val="hybridMultilevel"/>
    <w:tmpl w:val="AA367E3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7" w15:restartNumberingAfterBreak="0">
    <w:nsid w:val="758F4AAE"/>
    <w:multiLevelType w:val="hybridMultilevel"/>
    <w:tmpl w:val="711E13A6"/>
    <w:lvl w:ilvl="0" w:tplc="240A0015">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8" w15:restartNumberingAfterBreak="0">
    <w:nsid w:val="758F524E"/>
    <w:multiLevelType w:val="hybridMultilevel"/>
    <w:tmpl w:val="901855C6"/>
    <w:lvl w:ilvl="0" w:tplc="2D68743C">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9" w15:restartNumberingAfterBreak="0">
    <w:nsid w:val="767C48F4"/>
    <w:multiLevelType w:val="hybridMultilevel"/>
    <w:tmpl w:val="FE8856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0" w15:restartNumberingAfterBreak="0">
    <w:nsid w:val="768360D5"/>
    <w:multiLevelType w:val="hybridMultilevel"/>
    <w:tmpl w:val="2CBA28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61" w15:restartNumberingAfterBreak="0">
    <w:nsid w:val="76D63C0E"/>
    <w:multiLevelType w:val="hybridMultilevel"/>
    <w:tmpl w:val="68E6CED6"/>
    <w:lvl w:ilvl="0" w:tplc="5C7C815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2" w15:restartNumberingAfterBreak="0">
    <w:nsid w:val="775B3D80"/>
    <w:multiLevelType w:val="hybridMultilevel"/>
    <w:tmpl w:val="3A22B4CE"/>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3" w15:restartNumberingAfterBreak="0">
    <w:nsid w:val="778164D6"/>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4" w15:restartNumberingAfterBreak="0">
    <w:nsid w:val="77CD3C22"/>
    <w:multiLevelType w:val="hybridMultilevel"/>
    <w:tmpl w:val="59D01DD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65" w15:restartNumberingAfterBreak="0">
    <w:nsid w:val="77CE7A11"/>
    <w:multiLevelType w:val="hybridMultilevel"/>
    <w:tmpl w:val="3F5ACF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6" w15:restartNumberingAfterBreak="0">
    <w:nsid w:val="77F834BF"/>
    <w:multiLevelType w:val="hybridMultilevel"/>
    <w:tmpl w:val="15EA2A94"/>
    <w:lvl w:ilvl="0" w:tplc="EA929992">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7" w15:restartNumberingAfterBreak="0">
    <w:nsid w:val="780E71F8"/>
    <w:multiLevelType w:val="hybridMultilevel"/>
    <w:tmpl w:val="26E6C17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8" w15:restartNumberingAfterBreak="0">
    <w:nsid w:val="78440AC7"/>
    <w:multiLevelType w:val="hybridMultilevel"/>
    <w:tmpl w:val="B2A29CC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69" w15:restartNumberingAfterBreak="0">
    <w:nsid w:val="784C545E"/>
    <w:multiLevelType w:val="hybridMultilevel"/>
    <w:tmpl w:val="CB785A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0" w15:restartNumberingAfterBreak="0">
    <w:nsid w:val="78B32E35"/>
    <w:multiLevelType w:val="hybridMultilevel"/>
    <w:tmpl w:val="C9C64962"/>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1" w15:restartNumberingAfterBreak="0">
    <w:nsid w:val="7945183A"/>
    <w:multiLevelType w:val="hybridMultilevel"/>
    <w:tmpl w:val="2102C07C"/>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2" w15:restartNumberingAfterBreak="0">
    <w:nsid w:val="7A6A16C8"/>
    <w:multiLevelType w:val="hybridMultilevel"/>
    <w:tmpl w:val="66BE1F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3" w15:restartNumberingAfterBreak="0">
    <w:nsid w:val="7A6B393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74" w15:restartNumberingAfterBreak="0">
    <w:nsid w:val="7B2F0B15"/>
    <w:multiLevelType w:val="hybridMultilevel"/>
    <w:tmpl w:val="A0A8D4D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5" w15:restartNumberingAfterBreak="0">
    <w:nsid w:val="7B5E1875"/>
    <w:multiLevelType w:val="hybridMultilevel"/>
    <w:tmpl w:val="01FC9B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6" w15:restartNumberingAfterBreak="0">
    <w:nsid w:val="7B703A31"/>
    <w:multiLevelType w:val="hybridMultilevel"/>
    <w:tmpl w:val="AC7EF46C"/>
    <w:lvl w:ilvl="0" w:tplc="B34854CE">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7" w15:restartNumberingAfterBreak="0">
    <w:nsid w:val="7B990088"/>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78" w15:restartNumberingAfterBreak="0">
    <w:nsid w:val="7BA70EA8"/>
    <w:multiLevelType w:val="hybridMultilevel"/>
    <w:tmpl w:val="E028F76C"/>
    <w:lvl w:ilvl="0" w:tplc="6F6C16E4">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9" w15:restartNumberingAfterBreak="0">
    <w:nsid w:val="7C161D1C"/>
    <w:multiLevelType w:val="multilevel"/>
    <w:tmpl w:val="FE4E83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0" w15:restartNumberingAfterBreak="0">
    <w:nsid w:val="7C163D00"/>
    <w:multiLevelType w:val="hybridMultilevel"/>
    <w:tmpl w:val="CED6911C"/>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1" w15:restartNumberingAfterBreak="0">
    <w:nsid w:val="7C21542D"/>
    <w:multiLevelType w:val="hybridMultilevel"/>
    <w:tmpl w:val="224649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2" w15:restartNumberingAfterBreak="0">
    <w:nsid w:val="7C7A1739"/>
    <w:multiLevelType w:val="hybridMultilevel"/>
    <w:tmpl w:val="48B82CE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3" w15:restartNumberingAfterBreak="0">
    <w:nsid w:val="7CE37053"/>
    <w:multiLevelType w:val="hybridMultilevel"/>
    <w:tmpl w:val="E2B267C6"/>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484" w15:restartNumberingAfterBreak="0">
    <w:nsid w:val="7D7F41CC"/>
    <w:multiLevelType w:val="hybridMultilevel"/>
    <w:tmpl w:val="00B8FDB2"/>
    <w:lvl w:ilvl="0" w:tplc="1988E1A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5" w15:restartNumberingAfterBreak="0">
    <w:nsid w:val="7DBA0A88"/>
    <w:multiLevelType w:val="hybridMultilevel"/>
    <w:tmpl w:val="6DDADA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6" w15:restartNumberingAfterBreak="0">
    <w:nsid w:val="7DBB4CCB"/>
    <w:multiLevelType w:val="hybridMultilevel"/>
    <w:tmpl w:val="9C387EEE"/>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7" w15:restartNumberingAfterBreak="0">
    <w:nsid w:val="7E183436"/>
    <w:multiLevelType w:val="hybridMultilevel"/>
    <w:tmpl w:val="99248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8" w15:restartNumberingAfterBreak="0">
    <w:nsid w:val="7E391341"/>
    <w:multiLevelType w:val="hybridMultilevel"/>
    <w:tmpl w:val="C29C8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9" w15:restartNumberingAfterBreak="0">
    <w:nsid w:val="7E6C5268"/>
    <w:multiLevelType w:val="hybridMultilevel"/>
    <w:tmpl w:val="5B960848"/>
    <w:lvl w:ilvl="0" w:tplc="29040A86">
      <w:start w:val="1"/>
      <w:numFmt w:val="decimal"/>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490" w15:restartNumberingAfterBreak="0">
    <w:nsid w:val="7E747361"/>
    <w:multiLevelType w:val="hybridMultilevel"/>
    <w:tmpl w:val="0714D6C6"/>
    <w:lvl w:ilvl="0" w:tplc="05BC407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1" w15:restartNumberingAfterBreak="0">
    <w:nsid w:val="7ECD5D0C"/>
    <w:multiLevelType w:val="hybridMultilevel"/>
    <w:tmpl w:val="DB3AC71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2" w15:restartNumberingAfterBreak="0">
    <w:nsid w:val="7F606BD4"/>
    <w:multiLevelType w:val="hybridMultilevel"/>
    <w:tmpl w:val="0912561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93" w15:restartNumberingAfterBreak="0">
    <w:nsid w:val="7FBD3995"/>
    <w:multiLevelType w:val="hybridMultilevel"/>
    <w:tmpl w:val="A2ECDF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4" w15:restartNumberingAfterBreak="0">
    <w:nsid w:val="7FC327D6"/>
    <w:multiLevelType w:val="hybridMultilevel"/>
    <w:tmpl w:val="2B44269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1475222480">
    <w:abstractNumId w:val="212"/>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56"/>
  </w:num>
  <w:num w:numId="13" w16cid:durableId="2064939077">
    <w:abstractNumId w:val="184"/>
  </w:num>
  <w:num w:numId="14" w16cid:durableId="1704164732">
    <w:abstractNumId w:val="320"/>
  </w:num>
  <w:num w:numId="15" w16cid:durableId="1593198095">
    <w:abstractNumId w:val="17"/>
  </w:num>
  <w:num w:numId="16" w16cid:durableId="997490427">
    <w:abstractNumId w:val="206"/>
  </w:num>
  <w:num w:numId="17" w16cid:durableId="538052419">
    <w:abstractNumId w:val="225"/>
  </w:num>
  <w:num w:numId="18" w16cid:durableId="747462975">
    <w:abstractNumId w:val="479"/>
  </w:num>
  <w:num w:numId="19" w16cid:durableId="1741367940">
    <w:abstractNumId w:val="359"/>
  </w:num>
  <w:num w:numId="20" w16cid:durableId="803086053">
    <w:abstractNumId w:val="417"/>
  </w:num>
  <w:num w:numId="21" w16cid:durableId="712734623">
    <w:abstractNumId w:val="337"/>
  </w:num>
  <w:num w:numId="22" w16cid:durableId="1021980708">
    <w:abstractNumId w:val="316"/>
  </w:num>
  <w:num w:numId="23" w16cid:durableId="1289359727">
    <w:abstractNumId w:val="493"/>
  </w:num>
  <w:num w:numId="24" w16cid:durableId="1059093904">
    <w:abstractNumId w:val="411"/>
  </w:num>
  <w:num w:numId="25" w16cid:durableId="2029133580">
    <w:abstractNumId w:val="315"/>
  </w:num>
  <w:num w:numId="26" w16cid:durableId="2118864334">
    <w:abstractNumId w:val="203"/>
  </w:num>
  <w:num w:numId="27" w16cid:durableId="1130636931">
    <w:abstractNumId w:val="213"/>
  </w:num>
  <w:num w:numId="28" w16cid:durableId="1847941349">
    <w:abstractNumId w:val="140"/>
  </w:num>
  <w:num w:numId="29" w16cid:durableId="436144015">
    <w:abstractNumId w:val="194"/>
  </w:num>
  <w:num w:numId="30" w16cid:durableId="1587114014">
    <w:abstractNumId w:val="15"/>
  </w:num>
  <w:num w:numId="31" w16cid:durableId="815411091">
    <w:abstractNumId w:val="423"/>
  </w:num>
  <w:num w:numId="32" w16cid:durableId="1309169799">
    <w:abstractNumId w:val="19"/>
  </w:num>
  <w:num w:numId="33" w16cid:durableId="798062527">
    <w:abstractNumId w:val="179"/>
  </w:num>
  <w:num w:numId="34" w16cid:durableId="890923837">
    <w:abstractNumId w:val="280"/>
  </w:num>
  <w:num w:numId="35" w16cid:durableId="26881843">
    <w:abstractNumId w:val="27"/>
  </w:num>
  <w:num w:numId="36" w16cid:durableId="1869945044">
    <w:abstractNumId w:val="241"/>
  </w:num>
  <w:num w:numId="37" w16cid:durableId="1910187188">
    <w:abstractNumId w:val="239"/>
  </w:num>
  <w:num w:numId="38" w16cid:durableId="850995511">
    <w:abstractNumId w:val="436"/>
  </w:num>
  <w:num w:numId="39" w16cid:durableId="428089570">
    <w:abstractNumId w:val="267"/>
  </w:num>
  <w:num w:numId="40" w16cid:durableId="208383">
    <w:abstractNumId w:val="353"/>
  </w:num>
  <w:num w:numId="41" w16cid:durableId="693192378">
    <w:abstractNumId w:val="53"/>
  </w:num>
  <w:num w:numId="42" w16cid:durableId="1054086981">
    <w:abstractNumId w:val="392"/>
  </w:num>
  <w:num w:numId="43" w16cid:durableId="1319119061">
    <w:abstractNumId w:val="197"/>
  </w:num>
  <w:num w:numId="44" w16cid:durableId="1072628019">
    <w:abstractNumId w:val="234"/>
  </w:num>
  <w:num w:numId="45" w16cid:durableId="2106266777">
    <w:abstractNumId w:val="350"/>
  </w:num>
  <w:num w:numId="46" w16cid:durableId="740758802">
    <w:abstractNumId w:val="465"/>
  </w:num>
  <w:num w:numId="47" w16cid:durableId="1022322320">
    <w:abstractNumId w:val="385"/>
  </w:num>
  <w:num w:numId="48" w16cid:durableId="1211041203">
    <w:abstractNumId w:val="394"/>
  </w:num>
  <w:num w:numId="49" w16cid:durableId="556739994">
    <w:abstractNumId w:val="164"/>
  </w:num>
  <w:num w:numId="50" w16cid:durableId="618487081">
    <w:abstractNumId w:val="216"/>
  </w:num>
  <w:num w:numId="51" w16cid:durableId="865678470">
    <w:abstractNumId w:val="291"/>
  </w:num>
  <w:num w:numId="52" w16cid:durableId="622076319">
    <w:abstractNumId w:val="72"/>
  </w:num>
  <w:num w:numId="53" w16cid:durableId="800391308">
    <w:abstractNumId w:val="246"/>
  </w:num>
  <w:num w:numId="54" w16cid:durableId="490560735">
    <w:abstractNumId w:val="123"/>
  </w:num>
  <w:num w:numId="55" w16cid:durableId="503860387">
    <w:abstractNumId w:val="374"/>
  </w:num>
  <w:num w:numId="56" w16cid:durableId="1931890571">
    <w:abstractNumId w:val="344"/>
  </w:num>
  <w:num w:numId="57" w16cid:durableId="870142491">
    <w:abstractNumId w:val="121"/>
  </w:num>
  <w:num w:numId="58" w16cid:durableId="1025325347">
    <w:abstractNumId w:val="192"/>
  </w:num>
  <w:num w:numId="59" w16cid:durableId="1833332972">
    <w:abstractNumId w:val="409"/>
  </w:num>
  <w:num w:numId="60" w16cid:durableId="2016027687">
    <w:abstractNumId w:val="228"/>
  </w:num>
  <w:num w:numId="61" w16cid:durableId="2059233052">
    <w:abstractNumId w:val="370"/>
  </w:num>
  <w:num w:numId="62" w16cid:durableId="46878516">
    <w:abstractNumId w:val="336"/>
  </w:num>
  <w:num w:numId="63" w16cid:durableId="264458144">
    <w:abstractNumId w:val="428"/>
  </w:num>
  <w:num w:numId="64" w16cid:durableId="142160415">
    <w:abstractNumId w:val="29"/>
  </w:num>
  <w:num w:numId="65" w16cid:durableId="2077437295">
    <w:abstractNumId w:val="299"/>
  </w:num>
  <w:num w:numId="66" w16cid:durableId="885681409">
    <w:abstractNumId w:val="34"/>
  </w:num>
  <w:num w:numId="67" w16cid:durableId="1097562581">
    <w:abstractNumId w:val="236"/>
  </w:num>
  <w:num w:numId="68" w16cid:durableId="805124487">
    <w:abstractNumId w:val="137"/>
  </w:num>
  <w:num w:numId="69" w16cid:durableId="73280160">
    <w:abstractNumId w:val="51"/>
  </w:num>
  <w:num w:numId="70" w16cid:durableId="1549611352">
    <w:abstractNumId w:val="298"/>
  </w:num>
  <w:num w:numId="71" w16cid:durableId="130487456">
    <w:abstractNumId w:val="484"/>
  </w:num>
  <w:num w:numId="72" w16cid:durableId="1498307745">
    <w:abstractNumId w:val="129"/>
  </w:num>
  <w:num w:numId="73" w16cid:durableId="278336277">
    <w:abstractNumId w:val="104"/>
  </w:num>
  <w:num w:numId="74" w16cid:durableId="1300114368">
    <w:abstractNumId w:val="99"/>
  </w:num>
  <w:num w:numId="75" w16cid:durableId="2130077021">
    <w:abstractNumId w:val="112"/>
  </w:num>
  <w:num w:numId="76" w16cid:durableId="102186914">
    <w:abstractNumId w:val="68"/>
  </w:num>
  <w:num w:numId="77" w16cid:durableId="1481144669">
    <w:abstractNumId w:val="44"/>
  </w:num>
  <w:num w:numId="78" w16cid:durableId="1571623561">
    <w:abstractNumId w:val="199"/>
  </w:num>
  <w:num w:numId="79" w16cid:durableId="2126849810">
    <w:abstractNumId w:val="171"/>
  </w:num>
  <w:num w:numId="80" w16cid:durableId="1870680309">
    <w:abstractNumId w:val="189"/>
  </w:num>
  <w:num w:numId="81" w16cid:durableId="200289685">
    <w:abstractNumId w:val="391"/>
  </w:num>
  <w:num w:numId="82" w16cid:durableId="442186735">
    <w:abstractNumId w:val="32"/>
  </w:num>
  <w:num w:numId="83" w16cid:durableId="12995509">
    <w:abstractNumId w:val="312"/>
  </w:num>
  <w:num w:numId="84" w16cid:durableId="2058427160">
    <w:abstractNumId w:val="162"/>
  </w:num>
  <w:num w:numId="85" w16cid:durableId="453059437">
    <w:abstractNumId w:val="217"/>
  </w:num>
  <w:num w:numId="86" w16cid:durableId="554391898">
    <w:abstractNumId w:val="148"/>
  </w:num>
  <w:num w:numId="87" w16cid:durableId="19359389">
    <w:abstractNumId w:val="339"/>
  </w:num>
  <w:num w:numId="88" w16cid:durableId="1546720183">
    <w:abstractNumId w:val="356"/>
  </w:num>
  <w:num w:numId="89" w16cid:durableId="1658268153">
    <w:abstractNumId w:val="338"/>
  </w:num>
  <w:num w:numId="90" w16cid:durableId="566765255">
    <w:abstractNumId w:val="57"/>
  </w:num>
  <w:num w:numId="91" w16cid:durableId="1458375447">
    <w:abstractNumId w:val="166"/>
  </w:num>
  <w:num w:numId="92" w16cid:durableId="1869222081">
    <w:abstractNumId w:val="462"/>
  </w:num>
  <w:num w:numId="93" w16cid:durableId="1687831726">
    <w:abstractNumId w:val="33"/>
  </w:num>
  <w:num w:numId="94" w16cid:durableId="974717414">
    <w:abstractNumId w:val="297"/>
  </w:num>
  <w:num w:numId="95" w16cid:durableId="1330908236">
    <w:abstractNumId w:val="404"/>
  </w:num>
  <w:num w:numId="96" w16cid:durableId="1456371272">
    <w:abstractNumId w:val="22"/>
  </w:num>
  <w:num w:numId="97" w16cid:durableId="533463629">
    <w:abstractNumId w:val="307"/>
  </w:num>
  <w:num w:numId="98" w16cid:durableId="411245918">
    <w:abstractNumId w:val="283"/>
  </w:num>
  <w:num w:numId="99" w16cid:durableId="881556169">
    <w:abstractNumId w:val="159"/>
  </w:num>
  <w:num w:numId="100" w16cid:durableId="1440569250">
    <w:abstractNumId w:val="215"/>
  </w:num>
  <w:num w:numId="101" w16cid:durableId="1200824442">
    <w:abstractNumId w:val="28"/>
  </w:num>
  <w:num w:numId="102" w16cid:durableId="778139967">
    <w:abstractNumId w:val="235"/>
  </w:num>
  <w:num w:numId="103" w16cid:durableId="293608168">
    <w:abstractNumId w:val="492"/>
  </w:num>
  <w:num w:numId="104" w16cid:durableId="1735229339">
    <w:abstractNumId w:val="149"/>
  </w:num>
  <w:num w:numId="105" w16cid:durableId="308561625">
    <w:abstractNumId w:val="232"/>
  </w:num>
  <w:num w:numId="106" w16cid:durableId="859969935">
    <w:abstractNumId w:val="440"/>
  </w:num>
  <w:num w:numId="107" w16cid:durableId="1790933621">
    <w:abstractNumId w:val="120"/>
  </w:num>
  <w:num w:numId="108" w16cid:durableId="1466848156">
    <w:abstractNumId w:val="73"/>
  </w:num>
  <w:num w:numId="109" w16cid:durableId="1663511850">
    <w:abstractNumId w:val="233"/>
  </w:num>
  <w:num w:numId="110" w16cid:durableId="2053922085">
    <w:abstractNumId w:val="326"/>
  </w:num>
  <w:num w:numId="111" w16cid:durableId="2048944008">
    <w:abstractNumId w:val="130"/>
  </w:num>
  <w:num w:numId="112" w16cid:durableId="1253053425">
    <w:abstractNumId w:val="414"/>
  </w:num>
  <w:num w:numId="113" w16cid:durableId="616984557">
    <w:abstractNumId w:val="195"/>
  </w:num>
  <w:num w:numId="114" w16cid:durableId="2067753501">
    <w:abstractNumId w:val="244"/>
  </w:num>
  <w:num w:numId="115" w16cid:durableId="703408219">
    <w:abstractNumId w:val="365"/>
  </w:num>
  <w:num w:numId="116" w16cid:durableId="1543513877">
    <w:abstractNumId w:val="43"/>
  </w:num>
  <w:num w:numId="117" w16cid:durableId="428895205">
    <w:abstractNumId w:val="74"/>
  </w:num>
  <w:num w:numId="118" w16cid:durableId="2059234222">
    <w:abstractNumId w:val="237"/>
  </w:num>
  <w:num w:numId="119" w16cid:durableId="1660690202">
    <w:abstractNumId w:val="167"/>
  </w:num>
  <w:num w:numId="120" w16cid:durableId="1590651147">
    <w:abstractNumId w:val="54"/>
  </w:num>
  <w:num w:numId="121" w16cid:durableId="1369259827">
    <w:abstractNumId w:val="352"/>
  </w:num>
  <w:num w:numId="122" w16cid:durableId="1449004034">
    <w:abstractNumId w:val="369"/>
  </w:num>
  <w:num w:numId="123" w16cid:durableId="1632520987">
    <w:abstractNumId w:val="490"/>
  </w:num>
  <w:num w:numId="124" w16cid:durableId="1515994186">
    <w:abstractNumId w:val="360"/>
  </w:num>
  <w:num w:numId="125" w16cid:durableId="1895506776">
    <w:abstractNumId w:val="303"/>
  </w:num>
  <w:num w:numId="126" w16cid:durableId="1025911285">
    <w:abstractNumId w:val="328"/>
  </w:num>
  <w:num w:numId="127" w16cid:durableId="1164248726">
    <w:abstractNumId w:val="132"/>
  </w:num>
  <w:num w:numId="128" w16cid:durableId="1891073907">
    <w:abstractNumId w:val="101"/>
  </w:num>
  <w:num w:numId="129" w16cid:durableId="1976911430">
    <w:abstractNumId w:val="249"/>
  </w:num>
  <w:num w:numId="130" w16cid:durableId="1721393219">
    <w:abstractNumId w:val="138"/>
  </w:num>
  <w:num w:numId="131" w16cid:durableId="1019962681">
    <w:abstractNumId w:val="463"/>
  </w:num>
  <w:num w:numId="132" w16cid:durableId="1443262014">
    <w:abstractNumId w:val="141"/>
  </w:num>
  <w:num w:numId="133" w16cid:durableId="1705447960">
    <w:abstractNumId w:val="346"/>
  </w:num>
  <w:num w:numId="134" w16cid:durableId="1219513150">
    <w:abstractNumId w:val="107"/>
  </w:num>
  <w:num w:numId="135" w16cid:durableId="1759447957">
    <w:abstractNumId w:val="323"/>
  </w:num>
  <w:num w:numId="136" w16cid:durableId="2136167612">
    <w:abstractNumId w:val="325"/>
  </w:num>
  <w:num w:numId="137" w16cid:durableId="1690449484">
    <w:abstractNumId w:val="52"/>
  </w:num>
  <w:num w:numId="138" w16cid:durableId="490752780">
    <w:abstractNumId w:val="361"/>
  </w:num>
  <w:num w:numId="139" w16cid:durableId="454368349">
    <w:abstractNumId w:val="373"/>
  </w:num>
  <w:num w:numId="140" w16cid:durableId="375356514">
    <w:abstractNumId w:val="103"/>
  </w:num>
  <w:num w:numId="141" w16cid:durableId="1980106467">
    <w:abstractNumId w:val="384"/>
  </w:num>
  <w:num w:numId="142" w16cid:durableId="1829709914">
    <w:abstractNumId w:val="251"/>
  </w:num>
  <w:num w:numId="143" w16cid:durableId="943537541">
    <w:abstractNumId w:val="363"/>
  </w:num>
  <w:num w:numId="144" w16cid:durableId="914558338">
    <w:abstractNumId w:val="341"/>
  </w:num>
  <w:num w:numId="145" w16cid:durableId="967517472">
    <w:abstractNumId w:val="196"/>
  </w:num>
  <w:num w:numId="146" w16cid:durableId="1571113754">
    <w:abstractNumId w:val="302"/>
  </w:num>
  <w:num w:numId="147" w16cid:durableId="1811048337">
    <w:abstractNumId w:val="397"/>
  </w:num>
  <w:num w:numId="148" w16cid:durableId="1863081851">
    <w:abstractNumId w:val="321"/>
  </w:num>
  <w:num w:numId="149" w16cid:durableId="177697274">
    <w:abstractNumId w:val="254"/>
  </w:num>
  <w:num w:numId="150" w16cid:durableId="1566917994">
    <w:abstractNumId w:val="143"/>
  </w:num>
  <w:num w:numId="151" w16cid:durableId="168102732">
    <w:abstractNumId w:val="77"/>
  </w:num>
  <w:num w:numId="152" w16cid:durableId="1680237554">
    <w:abstractNumId w:val="480"/>
  </w:num>
  <w:num w:numId="153" w16cid:durableId="784159223">
    <w:abstractNumId w:val="210"/>
  </w:num>
  <w:num w:numId="154" w16cid:durableId="1032804283">
    <w:abstractNumId w:val="355"/>
  </w:num>
  <w:num w:numId="155" w16cid:durableId="657878878">
    <w:abstractNumId w:val="278"/>
  </w:num>
  <w:num w:numId="156" w16cid:durableId="1361589138">
    <w:abstractNumId w:val="218"/>
  </w:num>
  <w:num w:numId="157" w16cid:durableId="1332640079">
    <w:abstractNumId w:val="165"/>
  </w:num>
  <w:num w:numId="158" w16cid:durableId="563610587">
    <w:abstractNumId w:val="314"/>
  </w:num>
  <w:num w:numId="159" w16cid:durableId="2003390189">
    <w:abstractNumId w:val="82"/>
  </w:num>
  <w:num w:numId="160" w16cid:durableId="293995661">
    <w:abstractNumId w:val="347"/>
  </w:num>
  <w:num w:numId="161" w16cid:durableId="599215049">
    <w:abstractNumId w:val="146"/>
  </w:num>
  <w:num w:numId="162" w16cid:durableId="1053042013">
    <w:abstractNumId w:val="93"/>
  </w:num>
  <w:num w:numId="163" w16cid:durableId="1542745864">
    <w:abstractNumId w:val="371"/>
  </w:num>
  <w:num w:numId="164" w16cid:durableId="1295135152">
    <w:abstractNumId w:val="456"/>
  </w:num>
  <w:num w:numId="165" w16cid:durableId="575435348">
    <w:abstractNumId w:val="381"/>
  </w:num>
  <w:num w:numId="166" w16cid:durableId="872691544">
    <w:abstractNumId w:val="416"/>
  </w:num>
  <w:num w:numId="167" w16cid:durableId="9451059">
    <w:abstractNumId w:val="453"/>
  </w:num>
  <w:num w:numId="168" w16cid:durableId="1988119849">
    <w:abstractNumId w:val="357"/>
  </w:num>
  <w:num w:numId="169" w16cid:durableId="426846838">
    <w:abstractNumId w:val="98"/>
  </w:num>
  <w:num w:numId="170" w16cid:durableId="1225794089">
    <w:abstractNumId w:val="242"/>
  </w:num>
  <w:num w:numId="171" w16cid:durableId="1401824165">
    <w:abstractNumId w:val="114"/>
  </w:num>
  <w:num w:numId="172" w16cid:durableId="510948784">
    <w:abstractNumId w:val="175"/>
  </w:num>
  <w:num w:numId="173" w16cid:durableId="1462651122">
    <w:abstractNumId w:val="188"/>
  </w:num>
  <w:num w:numId="174" w16cid:durableId="650207657">
    <w:abstractNumId w:val="387"/>
  </w:num>
  <w:num w:numId="175" w16cid:durableId="933055229">
    <w:abstractNumId w:val="50"/>
  </w:num>
  <w:num w:numId="176" w16cid:durableId="577250120">
    <w:abstractNumId w:val="238"/>
  </w:num>
  <w:num w:numId="177" w16cid:durableId="298076893">
    <w:abstractNumId w:val="136"/>
  </w:num>
  <w:num w:numId="178" w16cid:durableId="1089501116">
    <w:abstractNumId w:val="182"/>
  </w:num>
  <w:num w:numId="179" w16cid:durableId="2082680695">
    <w:abstractNumId w:val="153"/>
  </w:num>
  <w:num w:numId="180" w16cid:durableId="773939547">
    <w:abstractNumId w:val="109"/>
  </w:num>
  <w:num w:numId="181" w16cid:durableId="245236425">
    <w:abstractNumId w:val="481"/>
  </w:num>
  <w:num w:numId="182" w16cid:durableId="2081443341">
    <w:abstractNumId w:val="58"/>
  </w:num>
  <w:num w:numId="183" w16cid:durableId="184443392">
    <w:abstractNumId w:val="405"/>
  </w:num>
  <w:num w:numId="184" w16cid:durableId="745342217">
    <w:abstractNumId w:val="424"/>
  </w:num>
  <w:num w:numId="185" w16cid:durableId="32771254">
    <w:abstractNumId w:val="407"/>
  </w:num>
  <w:num w:numId="186" w16cid:durableId="1503231958">
    <w:abstractNumId w:val="467"/>
  </w:num>
  <w:num w:numId="187" w16cid:durableId="988097846">
    <w:abstractNumId w:val="245"/>
  </w:num>
  <w:num w:numId="188" w16cid:durableId="2080521047">
    <w:abstractNumId w:val="230"/>
  </w:num>
  <w:num w:numId="189" w16cid:durableId="1591350214">
    <w:abstractNumId w:val="304"/>
  </w:num>
  <w:num w:numId="190" w16cid:durableId="76488186">
    <w:abstractNumId w:val="163"/>
  </w:num>
  <w:num w:numId="191" w16cid:durableId="682827800">
    <w:abstractNumId w:val="448"/>
  </w:num>
  <w:num w:numId="192" w16cid:durableId="325281318">
    <w:abstractNumId w:val="482"/>
  </w:num>
  <w:num w:numId="193" w16cid:durableId="2064595342">
    <w:abstractNumId w:val="252"/>
  </w:num>
  <w:num w:numId="194" w16cid:durableId="1329482482">
    <w:abstractNumId w:val="402"/>
  </w:num>
  <w:num w:numId="195" w16cid:durableId="1579635320">
    <w:abstractNumId w:val="486"/>
  </w:num>
  <w:num w:numId="196" w16cid:durableId="366224967">
    <w:abstractNumId w:val="128"/>
  </w:num>
  <w:num w:numId="197" w16cid:durableId="1377200296">
    <w:abstractNumId w:val="224"/>
  </w:num>
  <w:num w:numId="198" w16cid:durableId="1166749865">
    <w:abstractNumId w:val="59"/>
  </w:num>
  <w:num w:numId="199" w16cid:durableId="742870450">
    <w:abstractNumId w:val="172"/>
  </w:num>
  <w:num w:numId="200" w16cid:durableId="1172835348">
    <w:abstractNumId w:val="207"/>
  </w:num>
  <w:num w:numId="201" w16cid:durableId="640887165">
    <w:abstractNumId w:val="108"/>
  </w:num>
  <w:num w:numId="202" w16cid:durableId="183791517">
    <w:abstractNumId w:val="133"/>
  </w:num>
  <w:num w:numId="203" w16cid:durableId="499152514">
    <w:abstractNumId w:val="208"/>
  </w:num>
  <w:num w:numId="204" w16cid:durableId="2125152774">
    <w:abstractNumId w:val="122"/>
  </w:num>
  <w:num w:numId="205" w16cid:durableId="1263731698">
    <w:abstractNumId w:val="85"/>
  </w:num>
  <w:num w:numId="206" w16cid:durableId="1224365586">
    <w:abstractNumId w:val="243"/>
  </w:num>
  <w:num w:numId="207" w16cid:durableId="1465614147">
    <w:abstractNumId w:val="25"/>
  </w:num>
  <w:num w:numId="208" w16cid:durableId="421991578">
    <w:abstractNumId w:val="23"/>
  </w:num>
  <w:num w:numId="209" w16cid:durableId="1868328210">
    <w:abstractNumId w:val="151"/>
  </w:num>
  <w:num w:numId="210" w16cid:durableId="128128908">
    <w:abstractNumId w:val="255"/>
  </w:num>
  <w:num w:numId="211" w16cid:durableId="340397019">
    <w:abstractNumId w:val="269"/>
  </w:num>
  <w:num w:numId="212" w16cid:durableId="1768768265">
    <w:abstractNumId w:val="460"/>
  </w:num>
  <w:num w:numId="213" w16cid:durableId="725027961">
    <w:abstractNumId w:val="181"/>
  </w:num>
  <w:num w:numId="214" w16cid:durableId="623385067">
    <w:abstractNumId w:val="70"/>
  </w:num>
  <w:num w:numId="215" w16cid:durableId="2010132294">
    <w:abstractNumId w:val="390"/>
  </w:num>
  <w:num w:numId="216" w16cid:durableId="227763917">
    <w:abstractNumId w:val="78"/>
  </w:num>
  <w:num w:numId="217" w16cid:durableId="1185359806">
    <w:abstractNumId w:val="327"/>
  </w:num>
  <w:num w:numId="218" w16cid:durableId="1338650091">
    <w:abstractNumId w:val="348"/>
  </w:num>
  <w:num w:numId="219" w16cid:durableId="398329164">
    <w:abstractNumId w:val="358"/>
  </w:num>
  <w:num w:numId="220" w16cid:durableId="352924275">
    <w:abstractNumId w:val="135"/>
  </w:num>
  <w:num w:numId="221" w16cid:durableId="960261136">
    <w:abstractNumId w:val="66"/>
  </w:num>
  <w:num w:numId="222" w16cid:durableId="237861871">
    <w:abstractNumId w:val="289"/>
  </w:num>
  <w:num w:numId="223" w16cid:durableId="1421943963">
    <w:abstractNumId w:val="71"/>
  </w:num>
  <w:num w:numId="224" w16cid:durableId="319192410">
    <w:abstractNumId w:val="187"/>
  </w:num>
  <w:num w:numId="225" w16cid:durableId="1807694531">
    <w:abstractNumId w:val="494"/>
  </w:num>
  <w:num w:numId="226" w16cid:durableId="844855232">
    <w:abstractNumId w:val="354"/>
  </w:num>
  <w:num w:numId="227" w16cid:durableId="1710883882">
    <w:abstractNumId w:val="333"/>
  </w:num>
  <w:num w:numId="228" w16cid:durableId="1369378523">
    <w:abstractNumId w:val="49"/>
  </w:num>
  <w:num w:numId="229" w16cid:durableId="885263299">
    <w:abstractNumId w:val="398"/>
  </w:num>
  <w:num w:numId="230" w16cid:durableId="854657547">
    <w:abstractNumId w:val="455"/>
  </w:num>
  <w:num w:numId="231" w16cid:durableId="2048597737">
    <w:abstractNumId w:val="483"/>
  </w:num>
  <w:num w:numId="232" w16cid:durableId="2030254318">
    <w:abstractNumId w:val="340"/>
  </w:num>
  <w:num w:numId="233" w16cid:durableId="1161045636">
    <w:abstractNumId w:val="257"/>
  </w:num>
  <w:num w:numId="234" w16cid:durableId="281110100">
    <w:abstractNumId w:val="450"/>
  </w:num>
  <w:num w:numId="235" w16cid:durableId="1898786086">
    <w:abstractNumId w:val="214"/>
  </w:num>
  <w:num w:numId="236" w16cid:durableId="122505150">
    <w:abstractNumId w:val="94"/>
  </w:num>
  <w:num w:numId="237" w16cid:durableId="14501997">
    <w:abstractNumId w:val="290"/>
  </w:num>
  <w:num w:numId="238" w16cid:durableId="686374790">
    <w:abstractNumId w:val="256"/>
  </w:num>
  <w:num w:numId="239" w16cid:durableId="1192111414">
    <w:abstractNumId w:val="222"/>
  </w:num>
  <w:num w:numId="240" w16cid:durableId="1344749487">
    <w:abstractNumId w:val="309"/>
  </w:num>
  <w:num w:numId="241" w16cid:durableId="857235895">
    <w:abstractNumId w:val="30"/>
  </w:num>
  <w:num w:numId="242" w16cid:durableId="265113517">
    <w:abstractNumId w:val="413"/>
  </w:num>
  <w:num w:numId="243" w16cid:durableId="1359156732">
    <w:abstractNumId w:val="158"/>
  </w:num>
  <w:num w:numId="244" w16cid:durableId="1408379212">
    <w:abstractNumId w:val="21"/>
  </w:num>
  <w:num w:numId="245" w16cid:durableId="921253171">
    <w:abstractNumId w:val="177"/>
  </w:num>
  <w:num w:numId="246" w16cid:durableId="435174556">
    <w:abstractNumId w:val="376"/>
  </w:num>
  <w:num w:numId="247" w16cid:durableId="20521533">
    <w:abstractNumId w:val="155"/>
  </w:num>
  <w:num w:numId="248" w16cid:durableId="977995902">
    <w:abstractNumId w:val="45"/>
  </w:num>
  <w:num w:numId="249" w16cid:durableId="1826360989">
    <w:abstractNumId w:val="266"/>
  </w:num>
  <w:num w:numId="250" w16cid:durableId="1488280149">
    <w:abstractNumId w:val="277"/>
  </w:num>
  <w:num w:numId="251" w16cid:durableId="874587111">
    <w:abstractNumId w:val="491"/>
  </w:num>
  <w:num w:numId="252" w16cid:durableId="1945335868">
    <w:abstractNumId w:val="429"/>
  </w:num>
  <w:num w:numId="253" w16cid:durableId="850408680">
    <w:abstractNumId w:val="366"/>
  </w:num>
  <w:num w:numId="254" w16cid:durableId="989091193">
    <w:abstractNumId w:val="253"/>
  </w:num>
  <w:num w:numId="255" w16cid:durableId="1036583249">
    <w:abstractNumId w:val="116"/>
  </w:num>
  <w:num w:numId="256" w16cid:durableId="1520894735">
    <w:abstractNumId w:val="324"/>
  </w:num>
  <w:num w:numId="257" w16cid:durableId="336006806">
    <w:abstractNumId w:val="334"/>
  </w:num>
  <w:num w:numId="258" w16cid:durableId="188035688">
    <w:abstractNumId w:val="471"/>
  </w:num>
  <w:num w:numId="259" w16cid:durableId="198204400">
    <w:abstractNumId w:val="322"/>
  </w:num>
  <w:num w:numId="260" w16cid:durableId="1482576542">
    <w:abstractNumId w:val="185"/>
  </w:num>
  <w:num w:numId="261" w16cid:durableId="1494684223">
    <w:abstractNumId w:val="145"/>
  </w:num>
  <w:num w:numId="262" w16cid:durableId="977102851">
    <w:abstractNumId w:val="69"/>
  </w:num>
  <w:num w:numId="263" w16cid:durableId="514422016">
    <w:abstractNumId w:val="367"/>
  </w:num>
  <w:num w:numId="264" w16cid:durableId="793407935">
    <w:abstractNumId w:val="488"/>
  </w:num>
  <w:num w:numId="265" w16cid:durableId="1956020070">
    <w:abstractNumId w:val="285"/>
  </w:num>
  <w:num w:numId="266" w16cid:durableId="768744929">
    <w:abstractNumId w:val="223"/>
  </w:num>
  <w:num w:numId="267" w16cid:durableId="770009440">
    <w:abstractNumId w:val="406"/>
  </w:num>
  <w:num w:numId="268" w16cid:durableId="1024555418">
    <w:abstractNumId w:val="274"/>
  </w:num>
  <w:num w:numId="269" w16cid:durableId="1012850">
    <w:abstractNumId w:val="477"/>
  </w:num>
  <w:num w:numId="270" w16cid:durableId="982806141">
    <w:abstractNumId w:val="473"/>
  </w:num>
  <w:num w:numId="271" w16cid:durableId="1401906086">
    <w:abstractNumId w:val="183"/>
  </w:num>
  <w:num w:numId="272" w16cid:durableId="781532901">
    <w:abstractNumId w:val="270"/>
  </w:num>
  <w:num w:numId="273" w16cid:durableId="145441615">
    <w:abstractNumId w:val="118"/>
  </w:num>
  <w:num w:numId="274" w16cid:durableId="417948217">
    <w:abstractNumId w:val="451"/>
  </w:num>
  <w:num w:numId="275" w16cid:durableId="1485854901">
    <w:abstractNumId w:val="317"/>
  </w:num>
  <w:num w:numId="276" w16cid:durableId="519125143">
    <w:abstractNumId w:val="271"/>
  </w:num>
  <w:num w:numId="277" w16cid:durableId="1873683142">
    <w:abstractNumId w:val="458"/>
  </w:num>
  <w:num w:numId="278" w16cid:durableId="882134740">
    <w:abstractNumId w:val="445"/>
  </w:num>
  <w:num w:numId="279" w16cid:durableId="1092048663">
    <w:abstractNumId w:val="399"/>
  </w:num>
  <w:num w:numId="280" w16cid:durableId="928004734">
    <w:abstractNumId w:val="351"/>
  </w:num>
  <w:num w:numId="281" w16cid:durableId="2068524947">
    <w:abstractNumId w:val="293"/>
  </w:num>
  <w:num w:numId="282" w16cid:durableId="945191606">
    <w:abstractNumId w:val="415"/>
  </w:num>
  <w:num w:numId="283" w16cid:durableId="1508711685">
    <w:abstractNumId w:val="40"/>
  </w:num>
  <w:num w:numId="284" w16cid:durableId="1326202820">
    <w:abstractNumId w:val="459"/>
  </w:num>
  <w:num w:numId="285" w16cid:durableId="308436933">
    <w:abstractNumId w:val="343"/>
  </w:num>
  <w:num w:numId="286" w16cid:durableId="1500268731">
    <w:abstractNumId w:val="421"/>
  </w:num>
  <w:num w:numId="287" w16cid:durableId="159734305">
    <w:abstractNumId w:val="427"/>
  </w:num>
  <w:num w:numId="288" w16cid:durableId="1630552990">
    <w:abstractNumId w:val="287"/>
  </w:num>
  <w:num w:numId="289" w16cid:durableId="1058940809">
    <w:abstractNumId w:val="378"/>
  </w:num>
  <w:num w:numId="290" w16cid:durableId="1437749908">
    <w:abstractNumId w:val="36"/>
  </w:num>
  <w:num w:numId="291" w16cid:durableId="1229463725">
    <w:abstractNumId w:val="258"/>
  </w:num>
  <w:num w:numId="292" w16cid:durableId="267615930">
    <w:abstractNumId w:val="437"/>
  </w:num>
  <w:num w:numId="293" w16cid:durableId="1209343510">
    <w:abstractNumId w:val="469"/>
  </w:num>
  <w:num w:numId="294" w16cid:durableId="983922846">
    <w:abstractNumId w:val="111"/>
  </w:num>
  <w:num w:numId="295" w16cid:durableId="954098058">
    <w:abstractNumId w:val="368"/>
  </w:num>
  <w:num w:numId="296" w16cid:durableId="2022511957">
    <w:abstractNumId w:val="144"/>
  </w:num>
  <w:num w:numId="297" w16cid:durableId="689644596">
    <w:abstractNumId w:val="102"/>
  </w:num>
  <w:num w:numId="298" w16cid:durableId="753283383">
    <w:abstractNumId w:val="345"/>
  </w:num>
  <w:num w:numId="299" w16cid:durableId="208803478">
    <w:abstractNumId w:val="264"/>
  </w:num>
  <w:num w:numId="300" w16cid:durableId="1907761522">
    <w:abstractNumId w:val="231"/>
  </w:num>
  <w:num w:numId="301" w16cid:durableId="1154226745">
    <w:abstractNumId w:val="211"/>
  </w:num>
  <w:num w:numId="302" w16cid:durableId="1498418890">
    <w:abstractNumId w:val="174"/>
  </w:num>
  <w:num w:numId="303" w16cid:durableId="1558273151">
    <w:abstractNumId w:val="205"/>
  </w:num>
  <w:num w:numId="304" w16cid:durableId="544876631">
    <w:abstractNumId w:val="272"/>
  </w:num>
  <w:num w:numId="305" w16cid:durableId="57825296">
    <w:abstractNumId w:val="393"/>
  </w:num>
  <w:num w:numId="306" w16cid:durableId="1267082756">
    <w:abstractNumId w:val="150"/>
  </w:num>
  <w:num w:numId="307" w16cid:durableId="1843809550">
    <w:abstractNumId w:val="375"/>
  </w:num>
  <w:num w:numId="308" w16cid:durableId="199052849">
    <w:abstractNumId w:val="418"/>
  </w:num>
  <w:num w:numId="309" w16cid:durableId="38676251">
    <w:abstractNumId w:val="432"/>
  </w:num>
  <w:num w:numId="310" w16cid:durableId="1846088421">
    <w:abstractNumId w:val="55"/>
  </w:num>
  <w:num w:numId="311" w16cid:durableId="517894306">
    <w:abstractNumId w:val="330"/>
  </w:num>
  <w:num w:numId="312" w16cid:durableId="1042947427">
    <w:abstractNumId w:val="275"/>
  </w:num>
  <w:num w:numId="313" w16cid:durableId="1329751367">
    <w:abstractNumId w:val="95"/>
  </w:num>
  <w:num w:numId="314" w16cid:durableId="1083648885">
    <w:abstractNumId w:val="447"/>
  </w:num>
  <w:num w:numId="315" w16cid:durableId="2038971322">
    <w:abstractNumId w:val="80"/>
  </w:num>
  <w:num w:numId="316" w16cid:durableId="1705323453">
    <w:abstractNumId w:val="186"/>
  </w:num>
  <w:num w:numId="317" w16cid:durableId="1679845209">
    <w:abstractNumId w:val="489"/>
  </w:num>
  <w:num w:numId="318" w16cid:durableId="1402751403">
    <w:abstractNumId w:val="444"/>
  </w:num>
  <w:num w:numId="319" w16cid:durableId="1006858177">
    <w:abstractNumId w:val="296"/>
  </w:num>
  <w:num w:numId="320" w16cid:durableId="313994802">
    <w:abstractNumId w:val="389"/>
  </w:num>
  <w:num w:numId="321" w16cid:durableId="1802336676">
    <w:abstractNumId w:val="305"/>
  </w:num>
  <w:num w:numId="322" w16cid:durableId="717970037">
    <w:abstractNumId w:val="65"/>
  </w:num>
  <w:num w:numId="323" w16cid:durableId="2046175046">
    <w:abstractNumId w:val="364"/>
  </w:num>
  <w:num w:numId="324" w16cid:durableId="526717671">
    <w:abstractNumId w:val="310"/>
  </w:num>
  <w:num w:numId="325" w16cid:durableId="135218537">
    <w:abstractNumId w:val="12"/>
  </w:num>
  <w:num w:numId="326" w16cid:durableId="1094088556">
    <w:abstractNumId w:val="201"/>
  </w:num>
  <w:num w:numId="327" w16cid:durableId="112218271">
    <w:abstractNumId w:val="127"/>
  </w:num>
  <w:num w:numId="328" w16cid:durableId="1915506911">
    <w:abstractNumId w:val="240"/>
  </w:num>
  <w:num w:numId="329" w16cid:durableId="1111316275">
    <w:abstractNumId w:val="75"/>
  </w:num>
  <w:num w:numId="330" w16cid:durableId="1998999362">
    <w:abstractNumId w:val="438"/>
  </w:num>
  <w:num w:numId="331" w16cid:durableId="719480426">
    <w:abstractNumId w:val="221"/>
  </w:num>
  <w:num w:numId="332" w16cid:durableId="1175269620">
    <w:abstractNumId w:val="400"/>
  </w:num>
  <w:num w:numId="333" w16cid:durableId="1559438593">
    <w:abstractNumId w:val="260"/>
  </w:num>
  <w:num w:numId="334" w16cid:durableId="1038699823">
    <w:abstractNumId w:val="115"/>
  </w:num>
  <w:num w:numId="335" w16cid:durableId="1926183972">
    <w:abstractNumId w:val="433"/>
  </w:num>
  <w:num w:numId="336" w16cid:durableId="1322656951">
    <w:abstractNumId w:val="157"/>
  </w:num>
  <w:num w:numId="337" w16cid:durableId="1559437412">
    <w:abstractNumId w:val="386"/>
  </w:num>
  <w:num w:numId="338" w16cid:durableId="1575971557">
    <w:abstractNumId w:val="160"/>
  </w:num>
  <w:num w:numId="339" w16cid:durableId="1349334629">
    <w:abstractNumId w:val="60"/>
  </w:num>
  <w:num w:numId="340" w16cid:durableId="1335573877">
    <w:abstractNumId w:val="426"/>
  </w:num>
  <w:num w:numId="341" w16cid:durableId="699665871">
    <w:abstractNumId w:val="20"/>
  </w:num>
  <w:num w:numId="342" w16cid:durableId="399330095">
    <w:abstractNumId w:val="16"/>
  </w:num>
  <w:num w:numId="343" w16cid:durableId="620260387">
    <w:abstractNumId w:val="279"/>
  </w:num>
  <w:num w:numId="344" w16cid:durableId="1555509243">
    <w:abstractNumId w:val="11"/>
  </w:num>
  <w:num w:numId="345" w16cid:durableId="383211876">
    <w:abstractNumId w:val="47"/>
  </w:num>
  <w:num w:numId="346" w16cid:durableId="1180394332">
    <w:abstractNumId w:val="439"/>
  </w:num>
  <w:num w:numId="347" w16cid:durableId="1823622792">
    <w:abstractNumId w:val="92"/>
  </w:num>
  <w:num w:numId="348" w16cid:durableId="46952940">
    <w:abstractNumId w:val="193"/>
  </w:num>
  <w:num w:numId="349" w16cid:durableId="2139181370">
    <w:abstractNumId w:val="442"/>
  </w:num>
  <w:num w:numId="350" w16cid:durableId="648092009">
    <w:abstractNumId w:val="67"/>
  </w:num>
  <w:num w:numId="351" w16cid:durableId="1563254591">
    <w:abstractNumId w:val="295"/>
  </w:num>
  <w:num w:numId="352" w16cid:durableId="1691374972">
    <w:abstractNumId w:val="173"/>
  </w:num>
  <w:num w:numId="353" w16cid:durableId="527069152">
    <w:abstractNumId w:val="147"/>
  </w:num>
  <w:num w:numId="354" w16cid:durableId="359666205">
    <w:abstractNumId w:val="56"/>
  </w:num>
  <w:num w:numId="355" w16cid:durableId="1309939068">
    <w:abstractNumId w:val="410"/>
  </w:num>
  <w:num w:numId="356" w16cid:durableId="298999513">
    <w:abstractNumId w:val="18"/>
  </w:num>
  <w:num w:numId="357" w16cid:durableId="965084126">
    <w:abstractNumId w:val="41"/>
  </w:num>
  <w:num w:numId="358" w16cid:durableId="127020286">
    <w:abstractNumId w:val="292"/>
  </w:num>
  <w:num w:numId="359" w16cid:durableId="1223519198">
    <w:abstractNumId w:val="89"/>
  </w:num>
  <w:num w:numId="360" w16cid:durableId="1744335629">
    <w:abstractNumId w:val="464"/>
  </w:num>
  <w:num w:numId="361" w16cid:durableId="1358308224">
    <w:abstractNumId w:val="113"/>
  </w:num>
  <w:num w:numId="362" w16cid:durableId="2118015261">
    <w:abstractNumId w:val="457"/>
  </w:num>
  <w:num w:numId="363" w16cid:durableId="1189636337">
    <w:abstractNumId w:val="170"/>
  </w:num>
  <w:num w:numId="364" w16cid:durableId="2035229006">
    <w:abstractNumId w:val="380"/>
  </w:num>
  <w:num w:numId="365" w16cid:durableId="1281230081">
    <w:abstractNumId w:val="139"/>
  </w:num>
  <w:num w:numId="366" w16cid:durableId="1955474573">
    <w:abstractNumId w:val="388"/>
  </w:num>
  <w:num w:numId="367" w16cid:durableId="752120718">
    <w:abstractNumId w:val="83"/>
  </w:num>
  <w:num w:numId="368" w16cid:durableId="290869261">
    <w:abstractNumId w:val="319"/>
  </w:num>
  <w:num w:numId="369" w16cid:durableId="1018581096">
    <w:abstractNumId w:val="422"/>
  </w:num>
  <w:num w:numId="370" w16cid:durableId="792091947">
    <w:abstractNumId w:val="13"/>
  </w:num>
  <w:num w:numId="371" w16cid:durableId="1251699228">
    <w:abstractNumId w:val="485"/>
  </w:num>
  <w:num w:numId="372" w16cid:durableId="2055157236">
    <w:abstractNumId w:val="131"/>
  </w:num>
  <w:num w:numId="373" w16cid:durableId="1755011093">
    <w:abstractNumId w:val="431"/>
  </w:num>
  <w:num w:numId="374" w16cid:durableId="1756173552">
    <w:abstractNumId w:val="408"/>
  </w:num>
  <w:num w:numId="375" w16cid:durableId="1301425650">
    <w:abstractNumId w:val="288"/>
  </w:num>
  <w:num w:numId="376" w16cid:durableId="1066535397">
    <w:abstractNumId w:val="430"/>
  </w:num>
  <w:num w:numId="377" w16cid:durableId="617570739">
    <w:abstractNumId w:val="349"/>
  </w:num>
  <w:num w:numId="378" w16cid:durableId="934170593">
    <w:abstractNumId w:val="152"/>
  </w:num>
  <w:num w:numId="379" w16cid:durableId="565652721">
    <w:abstractNumId w:val="362"/>
  </w:num>
  <w:num w:numId="380" w16cid:durableId="1745879583">
    <w:abstractNumId w:val="124"/>
  </w:num>
  <w:num w:numId="381" w16cid:durableId="983193858">
    <w:abstractNumId w:val="474"/>
  </w:num>
  <w:num w:numId="382" w16cid:durableId="1179350985">
    <w:abstractNumId w:val="97"/>
  </w:num>
  <w:num w:numId="383" w16cid:durableId="194273448">
    <w:abstractNumId w:val="466"/>
  </w:num>
  <w:num w:numId="384" w16cid:durableId="2143379646">
    <w:abstractNumId w:val="91"/>
  </w:num>
  <w:num w:numId="385" w16cid:durableId="1502699215">
    <w:abstractNumId w:val="37"/>
  </w:num>
  <w:num w:numId="386" w16cid:durableId="140776889">
    <w:abstractNumId w:val="262"/>
  </w:num>
  <w:num w:numId="387" w16cid:durableId="1891381922">
    <w:abstractNumId w:val="117"/>
  </w:num>
  <w:num w:numId="388" w16cid:durableId="1052579370">
    <w:abstractNumId w:val="61"/>
  </w:num>
  <w:num w:numId="389" w16cid:durableId="1177574437">
    <w:abstractNumId w:val="273"/>
  </w:num>
  <w:num w:numId="390" w16cid:durableId="1274440427">
    <w:abstractNumId w:val="42"/>
  </w:num>
  <w:num w:numId="391" w16cid:durableId="865678299">
    <w:abstractNumId w:val="86"/>
  </w:num>
  <w:num w:numId="392" w16cid:durableId="1831823674">
    <w:abstractNumId w:val="84"/>
  </w:num>
  <w:num w:numId="393" w16cid:durableId="1351448781">
    <w:abstractNumId w:val="461"/>
  </w:num>
  <w:num w:numId="394" w16cid:durableId="1580603889">
    <w:abstractNumId w:val="26"/>
  </w:num>
  <w:num w:numId="395" w16cid:durableId="1480920576">
    <w:abstractNumId w:val="332"/>
  </w:num>
  <w:num w:numId="396" w16cid:durableId="396780104">
    <w:abstractNumId w:val="90"/>
  </w:num>
  <w:num w:numId="397" w16cid:durableId="1158153925">
    <w:abstractNumId w:val="301"/>
  </w:num>
  <w:num w:numId="398" w16cid:durableId="616568851">
    <w:abstractNumId w:val="306"/>
  </w:num>
  <w:num w:numId="399" w16cid:durableId="1150438385">
    <w:abstractNumId w:val="209"/>
  </w:num>
  <w:num w:numId="400" w16cid:durableId="1355502119">
    <w:abstractNumId w:val="396"/>
  </w:num>
  <w:num w:numId="401" w16cid:durableId="1035497066">
    <w:abstractNumId w:val="142"/>
  </w:num>
  <w:num w:numId="402" w16cid:durableId="1794909839">
    <w:abstractNumId w:val="435"/>
  </w:num>
  <w:num w:numId="403" w16cid:durableId="2077900022">
    <w:abstractNumId w:val="382"/>
  </w:num>
  <w:num w:numId="404" w16cid:durableId="382140814">
    <w:abstractNumId w:val="377"/>
  </w:num>
  <w:num w:numId="405" w16cid:durableId="826359005">
    <w:abstractNumId w:val="88"/>
  </w:num>
  <w:num w:numId="406" w16cid:durableId="667900706">
    <w:abstractNumId w:val="403"/>
  </w:num>
  <w:num w:numId="407" w16cid:durableId="916473591">
    <w:abstractNumId w:val="169"/>
  </w:num>
  <w:num w:numId="408" w16cid:durableId="365642548">
    <w:abstractNumId w:val="452"/>
  </w:num>
  <w:num w:numId="409" w16cid:durableId="490104724">
    <w:abstractNumId w:val="379"/>
  </w:num>
  <w:num w:numId="410" w16cid:durableId="938877430">
    <w:abstractNumId w:val="412"/>
  </w:num>
  <w:num w:numId="411" w16cid:durableId="1383021696">
    <w:abstractNumId w:val="204"/>
  </w:num>
  <w:num w:numId="412" w16cid:durableId="1186866038">
    <w:abstractNumId w:val="161"/>
  </w:num>
  <w:num w:numId="413" w16cid:durableId="1399866087">
    <w:abstractNumId w:val="313"/>
  </w:num>
  <w:num w:numId="414" w16cid:durableId="1112362080">
    <w:abstractNumId w:val="281"/>
  </w:num>
  <w:num w:numId="415" w16cid:durableId="1309096244">
    <w:abstractNumId w:val="329"/>
  </w:num>
  <w:num w:numId="416" w16cid:durableId="2118602107">
    <w:abstractNumId w:val="110"/>
  </w:num>
  <w:num w:numId="417" w16cid:durableId="1614896444">
    <w:abstractNumId w:val="62"/>
  </w:num>
  <w:num w:numId="418" w16cid:durableId="1848906675">
    <w:abstractNumId w:val="318"/>
  </w:num>
  <w:num w:numId="419" w16cid:durableId="1203057291">
    <w:abstractNumId w:val="180"/>
  </w:num>
  <w:num w:numId="420" w16cid:durableId="1603103649">
    <w:abstractNumId w:val="286"/>
  </w:num>
  <w:num w:numId="421" w16cid:durableId="470362700">
    <w:abstractNumId w:val="395"/>
  </w:num>
  <w:num w:numId="422" w16cid:durableId="374895471">
    <w:abstractNumId w:val="263"/>
  </w:num>
  <w:num w:numId="423" w16cid:durableId="1834758138">
    <w:abstractNumId w:val="268"/>
  </w:num>
  <w:num w:numId="424" w16cid:durableId="964893273">
    <w:abstractNumId w:val="125"/>
  </w:num>
  <w:num w:numId="425" w16cid:durableId="1444689257">
    <w:abstractNumId w:val="178"/>
  </w:num>
  <w:num w:numId="426" w16cid:durableId="443697502">
    <w:abstractNumId w:val="443"/>
  </w:num>
  <w:num w:numId="427" w16cid:durableId="723985885">
    <w:abstractNumId w:val="248"/>
  </w:num>
  <w:num w:numId="428" w16cid:durableId="1649240517">
    <w:abstractNumId w:val="468"/>
  </w:num>
  <w:num w:numId="429" w16cid:durableId="1489634400">
    <w:abstractNumId w:val="475"/>
  </w:num>
  <w:num w:numId="430" w16cid:durableId="464737571">
    <w:abstractNumId w:val="470"/>
  </w:num>
  <w:num w:numId="431" w16cid:durableId="382410724">
    <w:abstractNumId w:val="202"/>
  </w:num>
  <w:num w:numId="432" w16cid:durableId="636758255">
    <w:abstractNumId w:val="105"/>
  </w:num>
  <w:num w:numId="433" w16cid:durableId="2088110291">
    <w:abstractNumId w:val="229"/>
  </w:num>
  <w:num w:numId="434" w16cid:durableId="1265310269">
    <w:abstractNumId w:val="335"/>
  </w:num>
  <w:num w:numId="435" w16cid:durableId="1485465176">
    <w:abstractNumId w:val="63"/>
  </w:num>
  <w:num w:numId="436" w16cid:durableId="963971782">
    <w:abstractNumId w:val="383"/>
  </w:num>
  <w:num w:numId="437" w16cid:durableId="676998657">
    <w:abstractNumId w:val="119"/>
  </w:num>
  <w:num w:numId="438" w16cid:durableId="1743523459">
    <w:abstractNumId w:val="372"/>
  </w:num>
  <w:num w:numId="439" w16cid:durableId="1572427634">
    <w:abstractNumId w:val="441"/>
  </w:num>
  <w:num w:numId="440" w16cid:durableId="1341467766">
    <w:abstractNumId w:val="434"/>
  </w:num>
  <w:num w:numId="441" w16cid:durableId="637224605">
    <w:abstractNumId w:val="425"/>
  </w:num>
  <w:num w:numId="442" w16cid:durableId="540023053">
    <w:abstractNumId w:val="126"/>
  </w:num>
  <w:num w:numId="443" w16cid:durableId="554051598">
    <w:abstractNumId w:val="300"/>
  </w:num>
  <w:num w:numId="444" w16cid:durableId="41907719">
    <w:abstractNumId w:val="198"/>
  </w:num>
  <w:num w:numId="445" w16cid:durableId="593241678">
    <w:abstractNumId w:val="220"/>
  </w:num>
  <w:num w:numId="446" w16cid:durableId="1020859610">
    <w:abstractNumId w:val="96"/>
  </w:num>
  <w:num w:numId="447" w16cid:durableId="812792993">
    <w:abstractNumId w:val="154"/>
  </w:num>
  <w:num w:numId="448" w16cid:durableId="1874145857">
    <w:abstractNumId w:val="226"/>
  </w:num>
  <w:num w:numId="449" w16cid:durableId="1896159704">
    <w:abstractNumId w:val="168"/>
  </w:num>
  <w:num w:numId="450" w16cid:durableId="677970815">
    <w:abstractNumId w:val="311"/>
  </w:num>
  <w:num w:numId="451" w16cid:durableId="1669558279">
    <w:abstractNumId w:val="14"/>
  </w:num>
  <w:num w:numId="452" w16cid:durableId="1251043807">
    <w:abstractNumId w:val="191"/>
  </w:num>
  <w:num w:numId="453" w16cid:durableId="440876755">
    <w:abstractNumId w:val="449"/>
  </w:num>
  <w:num w:numId="454" w16cid:durableId="374738597">
    <w:abstractNumId w:val="31"/>
  </w:num>
  <w:num w:numId="455" w16cid:durableId="477765338">
    <w:abstractNumId w:val="265"/>
  </w:num>
  <w:num w:numId="456" w16cid:durableId="560795762">
    <w:abstractNumId w:val="276"/>
  </w:num>
  <w:num w:numId="457" w16cid:durableId="1038048001">
    <w:abstractNumId w:val="446"/>
  </w:num>
  <w:num w:numId="458" w16cid:durableId="1514151734">
    <w:abstractNumId w:val="24"/>
  </w:num>
  <w:num w:numId="459" w16cid:durableId="2080058824">
    <w:abstractNumId w:val="87"/>
  </w:num>
  <w:num w:numId="460" w16cid:durableId="256451500">
    <w:abstractNumId w:val="294"/>
  </w:num>
  <w:num w:numId="461" w16cid:durableId="1792091726">
    <w:abstractNumId w:val="282"/>
  </w:num>
  <w:num w:numId="462" w16cid:durableId="1891768070">
    <w:abstractNumId w:val="454"/>
  </w:num>
  <w:num w:numId="463" w16cid:durableId="968899884">
    <w:abstractNumId w:val="487"/>
  </w:num>
  <w:num w:numId="464" w16cid:durableId="228272008">
    <w:abstractNumId w:val="259"/>
  </w:num>
  <w:num w:numId="465" w16cid:durableId="543756622">
    <w:abstractNumId w:val="100"/>
  </w:num>
  <w:num w:numId="466" w16cid:durableId="405344460">
    <w:abstractNumId w:val="134"/>
  </w:num>
  <w:num w:numId="467" w16cid:durableId="146438260">
    <w:abstractNumId w:val="331"/>
  </w:num>
  <w:num w:numId="468" w16cid:durableId="1344434670">
    <w:abstractNumId w:val="35"/>
  </w:num>
  <w:num w:numId="469" w16cid:durableId="1821917101">
    <w:abstractNumId w:val="10"/>
  </w:num>
  <w:num w:numId="470" w16cid:durableId="2117822652">
    <w:abstractNumId w:val="284"/>
  </w:num>
  <w:num w:numId="471" w16cid:durableId="707073796">
    <w:abstractNumId w:val="247"/>
  </w:num>
  <w:num w:numId="472" w16cid:durableId="1724135287">
    <w:abstractNumId w:val="76"/>
  </w:num>
  <w:num w:numId="473" w16cid:durableId="1298728017">
    <w:abstractNumId w:val="250"/>
  </w:num>
  <w:num w:numId="474" w16cid:durableId="1219046622">
    <w:abstractNumId w:val="38"/>
  </w:num>
  <w:num w:numId="475" w16cid:durableId="1141312255">
    <w:abstractNumId w:val="227"/>
  </w:num>
  <w:num w:numId="476" w16cid:durableId="1420370036">
    <w:abstractNumId w:val="419"/>
  </w:num>
  <w:num w:numId="477" w16cid:durableId="1231622682">
    <w:abstractNumId w:val="106"/>
  </w:num>
  <w:num w:numId="478" w16cid:durableId="154541893">
    <w:abstractNumId w:val="64"/>
  </w:num>
  <w:num w:numId="479" w16cid:durableId="806162458">
    <w:abstractNumId w:val="472"/>
  </w:num>
  <w:num w:numId="480" w16cid:durableId="1825927862">
    <w:abstractNumId w:val="39"/>
  </w:num>
  <w:num w:numId="481" w16cid:durableId="2013096559">
    <w:abstractNumId w:val="401"/>
  </w:num>
  <w:num w:numId="482" w16cid:durableId="2123258163">
    <w:abstractNumId w:val="308"/>
  </w:num>
  <w:num w:numId="483" w16cid:durableId="538666094">
    <w:abstractNumId w:val="176"/>
  </w:num>
  <w:num w:numId="484" w16cid:durableId="1724479876">
    <w:abstractNumId w:val="79"/>
  </w:num>
  <w:num w:numId="485" w16cid:durableId="1380275413">
    <w:abstractNumId w:val="190"/>
  </w:num>
  <w:num w:numId="486" w16cid:durableId="1957322294">
    <w:abstractNumId w:val="261"/>
  </w:num>
  <w:num w:numId="487" w16cid:durableId="1715158187">
    <w:abstractNumId w:val="478"/>
  </w:num>
  <w:num w:numId="488" w16cid:durableId="771706747">
    <w:abstractNumId w:val="219"/>
  </w:num>
  <w:num w:numId="489" w16cid:durableId="611936439">
    <w:abstractNumId w:val="46"/>
  </w:num>
  <w:num w:numId="490" w16cid:durableId="1526165583">
    <w:abstractNumId w:val="420"/>
  </w:num>
  <w:num w:numId="491" w16cid:durableId="53546623">
    <w:abstractNumId w:val="476"/>
  </w:num>
  <w:num w:numId="492" w16cid:durableId="1650866530">
    <w:abstractNumId w:val="200"/>
  </w:num>
  <w:num w:numId="493" w16cid:durableId="694770650">
    <w:abstractNumId w:val="48"/>
  </w:num>
  <w:num w:numId="494" w16cid:durableId="298152047">
    <w:abstractNumId w:val="81"/>
  </w:num>
  <w:num w:numId="495" w16cid:durableId="765224923">
    <w:abstractNumId w:val="34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36B6"/>
    <w:rsid w:val="00005122"/>
    <w:rsid w:val="00010336"/>
    <w:rsid w:val="00011688"/>
    <w:rsid w:val="00011DF8"/>
    <w:rsid w:val="00013F81"/>
    <w:rsid w:val="000154FA"/>
    <w:rsid w:val="00016A46"/>
    <w:rsid w:val="00017ADC"/>
    <w:rsid w:val="00021C30"/>
    <w:rsid w:val="000221BB"/>
    <w:rsid w:val="00022511"/>
    <w:rsid w:val="0002361D"/>
    <w:rsid w:val="0002700F"/>
    <w:rsid w:val="00027E60"/>
    <w:rsid w:val="000306A1"/>
    <w:rsid w:val="00030906"/>
    <w:rsid w:val="0003151A"/>
    <w:rsid w:val="00032A26"/>
    <w:rsid w:val="000345DE"/>
    <w:rsid w:val="000356C1"/>
    <w:rsid w:val="00035870"/>
    <w:rsid w:val="00035B1A"/>
    <w:rsid w:val="00035FC6"/>
    <w:rsid w:val="000372F9"/>
    <w:rsid w:val="0004213B"/>
    <w:rsid w:val="00043CCC"/>
    <w:rsid w:val="00047E6C"/>
    <w:rsid w:val="00050589"/>
    <w:rsid w:val="0005189E"/>
    <w:rsid w:val="000525AB"/>
    <w:rsid w:val="00053388"/>
    <w:rsid w:val="00054507"/>
    <w:rsid w:val="00056F8B"/>
    <w:rsid w:val="000617A4"/>
    <w:rsid w:val="00061A61"/>
    <w:rsid w:val="0006251B"/>
    <w:rsid w:val="000636E7"/>
    <w:rsid w:val="00064EC4"/>
    <w:rsid w:val="000668A7"/>
    <w:rsid w:val="00067666"/>
    <w:rsid w:val="0007168C"/>
    <w:rsid w:val="0007175E"/>
    <w:rsid w:val="0007193D"/>
    <w:rsid w:val="00073205"/>
    <w:rsid w:val="00075879"/>
    <w:rsid w:val="000766F5"/>
    <w:rsid w:val="0008328D"/>
    <w:rsid w:val="000835B1"/>
    <w:rsid w:val="00086C9F"/>
    <w:rsid w:val="00086F9D"/>
    <w:rsid w:val="00093A2C"/>
    <w:rsid w:val="00097C42"/>
    <w:rsid w:val="000A16AA"/>
    <w:rsid w:val="000A4A44"/>
    <w:rsid w:val="000A6B9A"/>
    <w:rsid w:val="000A703C"/>
    <w:rsid w:val="000A7AAC"/>
    <w:rsid w:val="000B125C"/>
    <w:rsid w:val="000B19BE"/>
    <w:rsid w:val="000B3423"/>
    <w:rsid w:val="000B3A8B"/>
    <w:rsid w:val="000B4E74"/>
    <w:rsid w:val="000B56B1"/>
    <w:rsid w:val="000B5E30"/>
    <w:rsid w:val="000B6C1C"/>
    <w:rsid w:val="000B7F05"/>
    <w:rsid w:val="000C03F0"/>
    <w:rsid w:val="000C0B22"/>
    <w:rsid w:val="000C2EDE"/>
    <w:rsid w:val="000C3435"/>
    <w:rsid w:val="000C5587"/>
    <w:rsid w:val="000C6253"/>
    <w:rsid w:val="000C696A"/>
    <w:rsid w:val="000C71B7"/>
    <w:rsid w:val="000C7DF2"/>
    <w:rsid w:val="000D00D1"/>
    <w:rsid w:val="000D10B3"/>
    <w:rsid w:val="000D15AB"/>
    <w:rsid w:val="000D167A"/>
    <w:rsid w:val="000D1FF6"/>
    <w:rsid w:val="000D38B5"/>
    <w:rsid w:val="000D50ED"/>
    <w:rsid w:val="000D628C"/>
    <w:rsid w:val="000D63CA"/>
    <w:rsid w:val="000E1873"/>
    <w:rsid w:val="000E21FF"/>
    <w:rsid w:val="000E6E8A"/>
    <w:rsid w:val="000E732F"/>
    <w:rsid w:val="000E752C"/>
    <w:rsid w:val="000F049D"/>
    <w:rsid w:val="000F1273"/>
    <w:rsid w:val="000F46FB"/>
    <w:rsid w:val="00103249"/>
    <w:rsid w:val="001045BF"/>
    <w:rsid w:val="00105083"/>
    <w:rsid w:val="001129C0"/>
    <w:rsid w:val="001211EC"/>
    <w:rsid w:val="00123B41"/>
    <w:rsid w:val="00124979"/>
    <w:rsid w:val="00125807"/>
    <w:rsid w:val="00126585"/>
    <w:rsid w:val="001275A1"/>
    <w:rsid w:val="0013032A"/>
    <w:rsid w:val="00131A72"/>
    <w:rsid w:val="00131FE1"/>
    <w:rsid w:val="0013312F"/>
    <w:rsid w:val="0013352F"/>
    <w:rsid w:val="001348C1"/>
    <w:rsid w:val="00135625"/>
    <w:rsid w:val="00136FDF"/>
    <w:rsid w:val="00142A6C"/>
    <w:rsid w:val="0014432A"/>
    <w:rsid w:val="00145FE5"/>
    <w:rsid w:val="001464B6"/>
    <w:rsid w:val="00147962"/>
    <w:rsid w:val="00150DFA"/>
    <w:rsid w:val="00150F7F"/>
    <w:rsid w:val="00151007"/>
    <w:rsid w:val="0015435F"/>
    <w:rsid w:val="00154442"/>
    <w:rsid w:val="00155912"/>
    <w:rsid w:val="00156F31"/>
    <w:rsid w:val="00157948"/>
    <w:rsid w:val="0016144D"/>
    <w:rsid w:val="00164C7E"/>
    <w:rsid w:val="00166DA1"/>
    <w:rsid w:val="00176201"/>
    <w:rsid w:val="0018001A"/>
    <w:rsid w:val="00180266"/>
    <w:rsid w:val="001805E5"/>
    <w:rsid w:val="001812C4"/>
    <w:rsid w:val="00182C8A"/>
    <w:rsid w:val="00186909"/>
    <w:rsid w:val="00187485"/>
    <w:rsid w:val="00187533"/>
    <w:rsid w:val="001919C7"/>
    <w:rsid w:val="00191FE5"/>
    <w:rsid w:val="001949D7"/>
    <w:rsid w:val="00194A1A"/>
    <w:rsid w:val="00195A8C"/>
    <w:rsid w:val="001973A2"/>
    <w:rsid w:val="001A0C6C"/>
    <w:rsid w:val="001A0E06"/>
    <w:rsid w:val="001A27C0"/>
    <w:rsid w:val="001A3D6D"/>
    <w:rsid w:val="001A4F32"/>
    <w:rsid w:val="001A6BF1"/>
    <w:rsid w:val="001A7408"/>
    <w:rsid w:val="001B2454"/>
    <w:rsid w:val="001B39BA"/>
    <w:rsid w:val="001B7EFA"/>
    <w:rsid w:val="001C0B00"/>
    <w:rsid w:val="001C1A4A"/>
    <w:rsid w:val="001C32E5"/>
    <w:rsid w:val="001C64A4"/>
    <w:rsid w:val="001D08A6"/>
    <w:rsid w:val="001D1458"/>
    <w:rsid w:val="001D2F65"/>
    <w:rsid w:val="001D39B6"/>
    <w:rsid w:val="001D49BA"/>
    <w:rsid w:val="001D6B05"/>
    <w:rsid w:val="001D7A6A"/>
    <w:rsid w:val="001E0489"/>
    <w:rsid w:val="001E1701"/>
    <w:rsid w:val="001E187F"/>
    <w:rsid w:val="001E4CD5"/>
    <w:rsid w:val="001E55EA"/>
    <w:rsid w:val="001E6907"/>
    <w:rsid w:val="001E7774"/>
    <w:rsid w:val="001E7CE1"/>
    <w:rsid w:val="001F053A"/>
    <w:rsid w:val="001F205D"/>
    <w:rsid w:val="001F2214"/>
    <w:rsid w:val="001F651D"/>
    <w:rsid w:val="00201EBE"/>
    <w:rsid w:val="00202EC2"/>
    <w:rsid w:val="00205184"/>
    <w:rsid w:val="00205F4C"/>
    <w:rsid w:val="00206144"/>
    <w:rsid w:val="00207528"/>
    <w:rsid w:val="002122B2"/>
    <w:rsid w:val="002132DF"/>
    <w:rsid w:val="00215282"/>
    <w:rsid w:val="00220C7D"/>
    <w:rsid w:val="00221FE9"/>
    <w:rsid w:val="00222EBE"/>
    <w:rsid w:val="00225511"/>
    <w:rsid w:val="00226C3D"/>
    <w:rsid w:val="00230849"/>
    <w:rsid w:val="00231533"/>
    <w:rsid w:val="0023421C"/>
    <w:rsid w:val="00234687"/>
    <w:rsid w:val="00236B68"/>
    <w:rsid w:val="00237DCD"/>
    <w:rsid w:val="0024241D"/>
    <w:rsid w:val="00243853"/>
    <w:rsid w:val="00244236"/>
    <w:rsid w:val="0024485D"/>
    <w:rsid w:val="00246285"/>
    <w:rsid w:val="0024663E"/>
    <w:rsid w:val="002471E4"/>
    <w:rsid w:val="00247889"/>
    <w:rsid w:val="00250AD7"/>
    <w:rsid w:val="00250EB3"/>
    <w:rsid w:val="00252088"/>
    <w:rsid w:val="0025269D"/>
    <w:rsid w:val="00252D51"/>
    <w:rsid w:val="002541A2"/>
    <w:rsid w:val="00255F2C"/>
    <w:rsid w:val="00256F1A"/>
    <w:rsid w:val="0026080F"/>
    <w:rsid w:val="002653B7"/>
    <w:rsid w:val="002655F1"/>
    <w:rsid w:val="002656AF"/>
    <w:rsid w:val="00265800"/>
    <w:rsid w:val="00265AEA"/>
    <w:rsid w:val="0027055C"/>
    <w:rsid w:val="002714D4"/>
    <w:rsid w:val="00273C47"/>
    <w:rsid w:val="0027584E"/>
    <w:rsid w:val="0028027A"/>
    <w:rsid w:val="00281F0E"/>
    <w:rsid w:val="002835E1"/>
    <w:rsid w:val="00286357"/>
    <w:rsid w:val="00290ADE"/>
    <w:rsid w:val="0029334F"/>
    <w:rsid w:val="00293F9A"/>
    <w:rsid w:val="0029401E"/>
    <w:rsid w:val="002964CB"/>
    <w:rsid w:val="00296E2E"/>
    <w:rsid w:val="002A1CBF"/>
    <w:rsid w:val="002A3FD1"/>
    <w:rsid w:val="002A589D"/>
    <w:rsid w:val="002B17F6"/>
    <w:rsid w:val="002B3165"/>
    <w:rsid w:val="002B3A0C"/>
    <w:rsid w:val="002B42FE"/>
    <w:rsid w:val="002B58D8"/>
    <w:rsid w:val="002B59E1"/>
    <w:rsid w:val="002C0094"/>
    <w:rsid w:val="002C1201"/>
    <w:rsid w:val="002C1217"/>
    <w:rsid w:val="002C20B6"/>
    <w:rsid w:val="002C234C"/>
    <w:rsid w:val="002C23B5"/>
    <w:rsid w:val="002C35EE"/>
    <w:rsid w:val="002C3FA8"/>
    <w:rsid w:val="002C494E"/>
    <w:rsid w:val="002C4A83"/>
    <w:rsid w:val="002C506E"/>
    <w:rsid w:val="002C5360"/>
    <w:rsid w:val="002D0449"/>
    <w:rsid w:val="002D2386"/>
    <w:rsid w:val="002D2F7F"/>
    <w:rsid w:val="002D5C4B"/>
    <w:rsid w:val="002D6032"/>
    <w:rsid w:val="002E043E"/>
    <w:rsid w:val="002E31A8"/>
    <w:rsid w:val="002E3C23"/>
    <w:rsid w:val="002E4421"/>
    <w:rsid w:val="002E4CBE"/>
    <w:rsid w:val="002E79CB"/>
    <w:rsid w:val="002F0289"/>
    <w:rsid w:val="002F1425"/>
    <w:rsid w:val="002F161E"/>
    <w:rsid w:val="002F38C8"/>
    <w:rsid w:val="002F6D96"/>
    <w:rsid w:val="00300541"/>
    <w:rsid w:val="00302899"/>
    <w:rsid w:val="00302E08"/>
    <w:rsid w:val="00307153"/>
    <w:rsid w:val="00307C4B"/>
    <w:rsid w:val="0031013A"/>
    <w:rsid w:val="0031255D"/>
    <w:rsid w:val="00313196"/>
    <w:rsid w:val="003134E5"/>
    <w:rsid w:val="003145DB"/>
    <w:rsid w:val="00314AEF"/>
    <w:rsid w:val="003158A6"/>
    <w:rsid w:val="00315C6E"/>
    <w:rsid w:val="00315D5C"/>
    <w:rsid w:val="00316AF5"/>
    <w:rsid w:val="0031715F"/>
    <w:rsid w:val="003175E1"/>
    <w:rsid w:val="0032530B"/>
    <w:rsid w:val="00325772"/>
    <w:rsid w:val="00326264"/>
    <w:rsid w:val="003269AC"/>
    <w:rsid w:val="003274BF"/>
    <w:rsid w:val="003304FE"/>
    <w:rsid w:val="00330ED7"/>
    <w:rsid w:val="00332A39"/>
    <w:rsid w:val="00335595"/>
    <w:rsid w:val="003363CA"/>
    <w:rsid w:val="00341188"/>
    <w:rsid w:val="00342625"/>
    <w:rsid w:val="00345722"/>
    <w:rsid w:val="00347744"/>
    <w:rsid w:val="00347C18"/>
    <w:rsid w:val="0035213B"/>
    <w:rsid w:val="003561BF"/>
    <w:rsid w:val="00356BDF"/>
    <w:rsid w:val="00357C33"/>
    <w:rsid w:val="00360BD6"/>
    <w:rsid w:val="00360D9F"/>
    <w:rsid w:val="0036183F"/>
    <w:rsid w:val="00361CC9"/>
    <w:rsid w:val="003638A7"/>
    <w:rsid w:val="00364F43"/>
    <w:rsid w:val="00364FC6"/>
    <w:rsid w:val="003669EB"/>
    <w:rsid w:val="00370846"/>
    <w:rsid w:val="00370CDA"/>
    <w:rsid w:val="003710C8"/>
    <w:rsid w:val="00372453"/>
    <w:rsid w:val="003809A7"/>
    <w:rsid w:val="00381BF2"/>
    <w:rsid w:val="00384763"/>
    <w:rsid w:val="0038548D"/>
    <w:rsid w:val="003860A2"/>
    <w:rsid w:val="003907AD"/>
    <w:rsid w:val="003909CF"/>
    <w:rsid w:val="00390B9A"/>
    <w:rsid w:val="00390DBD"/>
    <w:rsid w:val="0039175A"/>
    <w:rsid w:val="00391FDF"/>
    <w:rsid w:val="003A029C"/>
    <w:rsid w:val="003A2A9F"/>
    <w:rsid w:val="003A2D12"/>
    <w:rsid w:val="003A41F4"/>
    <w:rsid w:val="003A5403"/>
    <w:rsid w:val="003A5CFC"/>
    <w:rsid w:val="003A6188"/>
    <w:rsid w:val="003A6741"/>
    <w:rsid w:val="003A7972"/>
    <w:rsid w:val="003B1301"/>
    <w:rsid w:val="003B1AA0"/>
    <w:rsid w:val="003B2E0A"/>
    <w:rsid w:val="003B2E41"/>
    <w:rsid w:val="003B3EB2"/>
    <w:rsid w:val="003B44C3"/>
    <w:rsid w:val="003B4CAC"/>
    <w:rsid w:val="003B579C"/>
    <w:rsid w:val="003B5AE8"/>
    <w:rsid w:val="003B5F5A"/>
    <w:rsid w:val="003B72C2"/>
    <w:rsid w:val="003C0423"/>
    <w:rsid w:val="003C0838"/>
    <w:rsid w:val="003C224D"/>
    <w:rsid w:val="003C2AB4"/>
    <w:rsid w:val="003C39D4"/>
    <w:rsid w:val="003C61EE"/>
    <w:rsid w:val="003C725C"/>
    <w:rsid w:val="003C7E9B"/>
    <w:rsid w:val="003D0C7E"/>
    <w:rsid w:val="003D17C7"/>
    <w:rsid w:val="003D2888"/>
    <w:rsid w:val="003D28A0"/>
    <w:rsid w:val="003D298A"/>
    <w:rsid w:val="003D31F3"/>
    <w:rsid w:val="003D3DCC"/>
    <w:rsid w:val="003D4694"/>
    <w:rsid w:val="003D6FAA"/>
    <w:rsid w:val="003D728C"/>
    <w:rsid w:val="003D72D2"/>
    <w:rsid w:val="003E08D2"/>
    <w:rsid w:val="003E1B64"/>
    <w:rsid w:val="003E2B2D"/>
    <w:rsid w:val="003E2DE8"/>
    <w:rsid w:val="003E34FF"/>
    <w:rsid w:val="003E35DF"/>
    <w:rsid w:val="003E4364"/>
    <w:rsid w:val="003E59B4"/>
    <w:rsid w:val="003E5F7A"/>
    <w:rsid w:val="003E670E"/>
    <w:rsid w:val="003E694F"/>
    <w:rsid w:val="003E7034"/>
    <w:rsid w:val="003F24DB"/>
    <w:rsid w:val="003F58A6"/>
    <w:rsid w:val="003F5E63"/>
    <w:rsid w:val="003F7558"/>
    <w:rsid w:val="003F7D57"/>
    <w:rsid w:val="00400BAA"/>
    <w:rsid w:val="00400CCB"/>
    <w:rsid w:val="00402623"/>
    <w:rsid w:val="00402FC5"/>
    <w:rsid w:val="00403BA8"/>
    <w:rsid w:val="00407532"/>
    <w:rsid w:val="00407BC9"/>
    <w:rsid w:val="00407C2B"/>
    <w:rsid w:val="00411246"/>
    <w:rsid w:val="00412495"/>
    <w:rsid w:val="00412659"/>
    <w:rsid w:val="0041375E"/>
    <w:rsid w:val="0041408F"/>
    <w:rsid w:val="004147D4"/>
    <w:rsid w:val="00414BCE"/>
    <w:rsid w:val="004161E0"/>
    <w:rsid w:val="0041641F"/>
    <w:rsid w:val="00416CE0"/>
    <w:rsid w:val="0042054D"/>
    <w:rsid w:val="00421806"/>
    <w:rsid w:val="00422B48"/>
    <w:rsid w:val="004232DD"/>
    <w:rsid w:val="00424131"/>
    <w:rsid w:val="00424C55"/>
    <w:rsid w:val="00424E8A"/>
    <w:rsid w:val="00425F83"/>
    <w:rsid w:val="00425FC4"/>
    <w:rsid w:val="00426334"/>
    <w:rsid w:val="0043506F"/>
    <w:rsid w:val="004378C3"/>
    <w:rsid w:val="00442B0D"/>
    <w:rsid w:val="00442C1E"/>
    <w:rsid w:val="00443319"/>
    <w:rsid w:val="00443B21"/>
    <w:rsid w:val="00445B0A"/>
    <w:rsid w:val="0044735C"/>
    <w:rsid w:val="00450C72"/>
    <w:rsid w:val="00452985"/>
    <w:rsid w:val="00454621"/>
    <w:rsid w:val="00454A0D"/>
    <w:rsid w:val="004560D7"/>
    <w:rsid w:val="00456AA5"/>
    <w:rsid w:val="004578F8"/>
    <w:rsid w:val="00460CEF"/>
    <w:rsid w:val="00460DED"/>
    <w:rsid w:val="00461F4B"/>
    <w:rsid w:val="0046358B"/>
    <w:rsid w:val="004652FF"/>
    <w:rsid w:val="00466A5E"/>
    <w:rsid w:val="00470487"/>
    <w:rsid w:val="004706F6"/>
    <w:rsid w:val="00471226"/>
    <w:rsid w:val="004717C1"/>
    <w:rsid w:val="00472221"/>
    <w:rsid w:val="00474915"/>
    <w:rsid w:val="004779F4"/>
    <w:rsid w:val="00477EA4"/>
    <w:rsid w:val="00480360"/>
    <w:rsid w:val="00481604"/>
    <w:rsid w:val="0048164C"/>
    <w:rsid w:val="004816A4"/>
    <w:rsid w:val="00481C2D"/>
    <w:rsid w:val="00481F1A"/>
    <w:rsid w:val="0048472B"/>
    <w:rsid w:val="004849D7"/>
    <w:rsid w:val="00485021"/>
    <w:rsid w:val="0048572F"/>
    <w:rsid w:val="00485776"/>
    <w:rsid w:val="004874F5"/>
    <w:rsid w:val="00492182"/>
    <w:rsid w:val="00493F03"/>
    <w:rsid w:val="00494646"/>
    <w:rsid w:val="004947AA"/>
    <w:rsid w:val="00494F11"/>
    <w:rsid w:val="00495DE0"/>
    <w:rsid w:val="004A16CC"/>
    <w:rsid w:val="004A2443"/>
    <w:rsid w:val="004A51D2"/>
    <w:rsid w:val="004A570A"/>
    <w:rsid w:val="004A691F"/>
    <w:rsid w:val="004A6E22"/>
    <w:rsid w:val="004B3E0A"/>
    <w:rsid w:val="004B5512"/>
    <w:rsid w:val="004B6AF1"/>
    <w:rsid w:val="004B73EC"/>
    <w:rsid w:val="004C04ED"/>
    <w:rsid w:val="004C3E79"/>
    <w:rsid w:val="004D09C4"/>
    <w:rsid w:val="004D2A56"/>
    <w:rsid w:val="004D2EB9"/>
    <w:rsid w:val="004D498F"/>
    <w:rsid w:val="004D4B6C"/>
    <w:rsid w:val="004D52DD"/>
    <w:rsid w:val="004D58F0"/>
    <w:rsid w:val="004D5A04"/>
    <w:rsid w:val="004D6312"/>
    <w:rsid w:val="004D7683"/>
    <w:rsid w:val="004E39D2"/>
    <w:rsid w:val="004F3FEF"/>
    <w:rsid w:val="004F43AA"/>
    <w:rsid w:val="004F4C37"/>
    <w:rsid w:val="00502247"/>
    <w:rsid w:val="00502773"/>
    <w:rsid w:val="00503EEF"/>
    <w:rsid w:val="005041E4"/>
    <w:rsid w:val="00505A0D"/>
    <w:rsid w:val="00506195"/>
    <w:rsid w:val="00507290"/>
    <w:rsid w:val="00507ABC"/>
    <w:rsid w:val="00512750"/>
    <w:rsid w:val="00513382"/>
    <w:rsid w:val="0051551E"/>
    <w:rsid w:val="005170DA"/>
    <w:rsid w:val="00520BE6"/>
    <w:rsid w:val="005231BD"/>
    <w:rsid w:val="0052374E"/>
    <w:rsid w:val="00524C65"/>
    <w:rsid w:val="00526195"/>
    <w:rsid w:val="00527976"/>
    <w:rsid w:val="00527CFC"/>
    <w:rsid w:val="00527FEB"/>
    <w:rsid w:val="00530E65"/>
    <w:rsid w:val="00531A0F"/>
    <w:rsid w:val="00533210"/>
    <w:rsid w:val="00533553"/>
    <w:rsid w:val="00533E9D"/>
    <w:rsid w:val="00534B0C"/>
    <w:rsid w:val="005364C8"/>
    <w:rsid w:val="00536F7C"/>
    <w:rsid w:val="00537403"/>
    <w:rsid w:val="00540771"/>
    <w:rsid w:val="00543B37"/>
    <w:rsid w:val="00545C7C"/>
    <w:rsid w:val="00551897"/>
    <w:rsid w:val="00551954"/>
    <w:rsid w:val="00553083"/>
    <w:rsid w:val="0055525E"/>
    <w:rsid w:val="00555515"/>
    <w:rsid w:val="00557734"/>
    <w:rsid w:val="0056304C"/>
    <w:rsid w:val="0056365B"/>
    <w:rsid w:val="00565DAE"/>
    <w:rsid w:val="00566B55"/>
    <w:rsid w:val="005671E2"/>
    <w:rsid w:val="0056767F"/>
    <w:rsid w:val="00567C3A"/>
    <w:rsid w:val="00572273"/>
    <w:rsid w:val="0057353D"/>
    <w:rsid w:val="00573996"/>
    <w:rsid w:val="00574AAC"/>
    <w:rsid w:val="00574F75"/>
    <w:rsid w:val="00576B36"/>
    <w:rsid w:val="00580D63"/>
    <w:rsid w:val="005815C7"/>
    <w:rsid w:val="00582F99"/>
    <w:rsid w:val="005830F1"/>
    <w:rsid w:val="005906F7"/>
    <w:rsid w:val="005936D8"/>
    <w:rsid w:val="005940DE"/>
    <w:rsid w:val="00594BDD"/>
    <w:rsid w:val="00594E21"/>
    <w:rsid w:val="005975D1"/>
    <w:rsid w:val="005A0161"/>
    <w:rsid w:val="005A29C1"/>
    <w:rsid w:val="005A3594"/>
    <w:rsid w:val="005A497D"/>
    <w:rsid w:val="005A586A"/>
    <w:rsid w:val="005A634C"/>
    <w:rsid w:val="005A678F"/>
    <w:rsid w:val="005A6A17"/>
    <w:rsid w:val="005A7572"/>
    <w:rsid w:val="005B0F48"/>
    <w:rsid w:val="005B21D6"/>
    <w:rsid w:val="005B6BB7"/>
    <w:rsid w:val="005B6E53"/>
    <w:rsid w:val="005C1B71"/>
    <w:rsid w:val="005C1EE8"/>
    <w:rsid w:val="005C2192"/>
    <w:rsid w:val="005C308C"/>
    <w:rsid w:val="005C3B43"/>
    <w:rsid w:val="005C5046"/>
    <w:rsid w:val="005D18AF"/>
    <w:rsid w:val="005D1B34"/>
    <w:rsid w:val="005D3536"/>
    <w:rsid w:val="005D4A2A"/>
    <w:rsid w:val="005D6C6E"/>
    <w:rsid w:val="005E00B6"/>
    <w:rsid w:val="005E115F"/>
    <w:rsid w:val="005E22F0"/>
    <w:rsid w:val="005E37C8"/>
    <w:rsid w:val="005E4548"/>
    <w:rsid w:val="005E4A84"/>
    <w:rsid w:val="005E4D96"/>
    <w:rsid w:val="005E52EC"/>
    <w:rsid w:val="005E53D6"/>
    <w:rsid w:val="005F3710"/>
    <w:rsid w:val="005F4101"/>
    <w:rsid w:val="005F52EE"/>
    <w:rsid w:val="005F62E3"/>
    <w:rsid w:val="005F75B3"/>
    <w:rsid w:val="0060185F"/>
    <w:rsid w:val="00602F24"/>
    <w:rsid w:val="006043B0"/>
    <w:rsid w:val="00604DFF"/>
    <w:rsid w:val="00605441"/>
    <w:rsid w:val="00607911"/>
    <w:rsid w:val="00607A33"/>
    <w:rsid w:val="00607F5A"/>
    <w:rsid w:val="0061214A"/>
    <w:rsid w:val="006126B9"/>
    <w:rsid w:val="006129C2"/>
    <w:rsid w:val="0061318B"/>
    <w:rsid w:val="00613E3C"/>
    <w:rsid w:val="006149C0"/>
    <w:rsid w:val="00615FAC"/>
    <w:rsid w:val="00616681"/>
    <w:rsid w:val="006167BF"/>
    <w:rsid w:val="006170C0"/>
    <w:rsid w:val="0062148E"/>
    <w:rsid w:val="00622FE6"/>
    <w:rsid w:val="00624196"/>
    <w:rsid w:val="0062772E"/>
    <w:rsid w:val="00630481"/>
    <w:rsid w:val="0063075A"/>
    <w:rsid w:val="00631C9E"/>
    <w:rsid w:val="00632497"/>
    <w:rsid w:val="006334B4"/>
    <w:rsid w:val="00633B66"/>
    <w:rsid w:val="00633BEB"/>
    <w:rsid w:val="00633F7F"/>
    <w:rsid w:val="006358C8"/>
    <w:rsid w:val="00635D12"/>
    <w:rsid w:val="006364E9"/>
    <w:rsid w:val="006404A3"/>
    <w:rsid w:val="00641E6C"/>
    <w:rsid w:val="00642A87"/>
    <w:rsid w:val="006432F6"/>
    <w:rsid w:val="00643AA9"/>
    <w:rsid w:val="006508CD"/>
    <w:rsid w:val="0065108C"/>
    <w:rsid w:val="006526DF"/>
    <w:rsid w:val="006533E3"/>
    <w:rsid w:val="00654C05"/>
    <w:rsid w:val="00655B51"/>
    <w:rsid w:val="006567BA"/>
    <w:rsid w:val="00657246"/>
    <w:rsid w:val="006601DA"/>
    <w:rsid w:val="00661BEF"/>
    <w:rsid w:val="00662133"/>
    <w:rsid w:val="00662BB5"/>
    <w:rsid w:val="00663147"/>
    <w:rsid w:val="00664DDB"/>
    <w:rsid w:val="00664F17"/>
    <w:rsid w:val="00665885"/>
    <w:rsid w:val="00666229"/>
    <w:rsid w:val="006666F4"/>
    <w:rsid w:val="006669B5"/>
    <w:rsid w:val="00666DE6"/>
    <w:rsid w:val="00670A6A"/>
    <w:rsid w:val="006712ED"/>
    <w:rsid w:val="00673795"/>
    <w:rsid w:val="0067496E"/>
    <w:rsid w:val="006753CB"/>
    <w:rsid w:val="00676F8B"/>
    <w:rsid w:val="00682A38"/>
    <w:rsid w:val="0068477B"/>
    <w:rsid w:val="00684B51"/>
    <w:rsid w:val="00684C0E"/>
    <w:rsid w:val="00691FAB"/>
    <w:rsid w:val="006928A5"/>
    <w:rsid w:val="00694420"/>
    <w:rsid w:val="006949A9"/>
    <w:rsid w:val="00695CBC"/>
    <w:rsid w:val="00696447"/>
    <w:rsid w:val="006A1920"/>
    <w:rsid w:val="006A31B9"/>
    <w:rsid w:val="006A6680"/>
    <w:rsid w:val="006A6B6D"/>
    <w:rsid w:val="006B195F"/>
    <w:rsid w:val="006B32D0"/>
    <w:rsid w:val="006B40B8"/>
    <w:rsid w:val="006B554A"/>
    <w:rsid w:val="006B7A8B"/>
    <w:rsid w:val="006C03DF"/>
    <w:rsid w:val="006C097D"/>
    <w:rsid w:val="006C09DC"/>
    <w:rsid w:val="006C2469"/>
    <w:rsid w:val="006C3591"/>
    <w:rsid w:val="006C4234"/>
    <w:rsid w:val="006C4716"/>
    <w:rsid w:val="006D16AE"/>
    <w:rsid w:val="006D2C1D"/>
    <w:rsid w:val="006D45C2"/>
    <w:rsid w:val="006D4815"/>
    <w:rsid w:val="006D5115"/>
    <w:rsid w:val="006D6945"/>
    <w:rsid w:val="006E1B89"/>
    <w:rsid w:val="006E1E4B"/>
    <w:rsid w:val="006E2873"/>
    <w:rsid w:val="006E3AEA"/>
    <w:rsid w:val="006E3EC2"/>
    <w:rsid w:val="006E54E4"/>
    <w:rsid w:val="006F0091"/>
    <w:rsid w:val="006F04A1"/>
    <w:rsid w:val="006F11B5"/>
    <w:rsid w:val="006F1D73"/>
    <w:rsid w:val="006F20B3"/>
    <w:rsid w:val="006F2362"/>
    <w:rsid w:val="006F2D69"/>
    <w:rsid w:val="007011FB"/>
    <w:rsid w:val="0071000B"/>
    <w:rsid w:val="0071051E"/>
    <w:rsid w:val="00712540"/>
    <w:rsid w:val="00712FE7"/>
    <w:rsid w:val="00714DCF"/>
    <w:rsid w:val="00716791"/>
    <w:rsid w:val="00716CB6"/>
    <w:rsid w:val="00717C52"/>
    <w:rsid w:val="00726B64"/>
    <w:rsid w:val="00726C9D"/>
    <w:rsid w:val="00727DFE"/>
    <w:rsid w:val="00730E59"/>
    <w:rsid w:val="00731ABD"/>
    <w:rsid w:val="00731B28"/>
    <w:rsid w:val="007328F7"/>
    <w:rsid w:val="00733373"/>
    <w:rsid w:val="00734256"/>
    <w:rsid w:val="007350BC"/>
    <w:rsid w:val="00735C79"/>
    <w:rsid w:val="00736418"/>
    <w:rsid w:val="00737FC9"/>
    <w:rsid w:val="0074057D"/>
    <w:rsid w:val="00740712"/>
    <w:rsid w:val="00740FDD"/>
    <w:rsid w:val="007411E0"/>
    <w:rsid w:val="007415DB"/>
    <w:rsid w:val="00741B50"/>
    <w:rsid w:val="007421C2"/>
    <w:rsid w:val="00743B64"/>
    <w:rsid w:val="00743D0F"/>
    <w:rsid w:val="00743F70"/>
    <w:rsid w:val="007459F7"/>
    <w:rsid w:val="007460E3"/>
    <w:rsid w:val="00747C66"/>
    <w:rsid w:val="00750444"/>
    <w:rsid w:val="0075175A"/>
    <w:rsid w:val="00752A1C"/>
    <w:rsid w:val="00753644"/>
    <w:rsid w:val="00753653"/>
    <w:rsid w:val="00754696"/>
    <w:rsid w:val="00754B36"/>
    <w:rsid w:val="00756E3D"/>
    <w:rsid w:val="00761838"/>
    <w:rsid w:val="0076184E"/>
    <w:rsid w:val="00762880"/>
    <w:rsid w:val="00763BEF"/>
    <w:rsid w:val="0076471F"/>
    <w:rsid w:val="00764D06"/>
    <w:rsid w:val="00771A11"/>
    <w:rsid w:val="00772077"/>
    <w:rsid w:val="00773B53"/>
    <w:rsid w:val="00773E5A"/>
    <w:rsid w:val="007762C5"/>
    <w:rsid w:val="00776919"/>
    <w:rsid w:val="00777F0B"/>
    <w:rsid w:val="00783A7F"/>
    <w:rsid w:val="00783EBE"/>
    <w:rsid w:val="00786E71"/>
    <w:rsid w:val="00787AED"/>
    <w:rsid w:val="00787BEB"/>
    <w:rsid w:val="00787C36"/>
    <w:rsid w:val="00790A80"/>
    <w:rsid w:val="00790F17"/>
    <w:rsid w:val="00792751"/>
    <w:rsid w:val="00792B06"/>
    <w:rsid w:val="00794DF9"/>
    <w:rsid w:val="00796A2F"/>
    <w:rsid w:val="00797615"/>
    <w:rsid w:val="00797C23"/>
    <w:rsid w:val="007A2216"/>
    <w:rsid w:val="007A3B67"/>
    <w:rsid w:val="007A3B6C"/>
    <w:rsid w:val="007A4259"/>
    <w:rsid w:val="007A4FAA"/>
    <w:rsid w:val="007A73B8"/>
    <w:rsid w:val="007B075A"/>
    <w:rsid w:val="007B0BB0"/>
    <w:rsid w:val="007B7CBE"/>
    <w:rsid w:val="007C0262"/>
    <w:rsid w:val="007C0762"/>
    <w:rsid w:val="007C0E96"/>
    <w:rsid w:val="007C3C22"/>
    <w:rsid w:val="007C4292"/>
    <w:rsid w:val="007C4A7B"/>
    <w:rsid w:val="007C6518"/>
    <w:rsid w:val="007D1394"/>
    <w:rsid w:val="007D28D8"/>
    <w:rsid w:val="007D3580"/>
    <w:rsid w:val="007D4282"/>
    <w:rsid w:val="007E1640"/>
    <w:rsid w:val="007E256E"/>
    <w:rsid w:val="007E3EEE"/>
    <w:rsid w:val="007E4BD1"/>
    <w:rsid w:val="007E5021"/>
    <w:rsid w:val="007E6801"/>
    <w:rsid w:val="007F018B"/>
    <w:rsid w:val="007F210B"/>
    <w:rsid w:val="007F228C"/>
    <w:rsid w:val="007F281B"/>
    <w:rsid w:val="007F5007"/>
    <w:rsid w:val="007F674D"/>
    <w:rsid w:val="007F779D"/>
    <w:rsid w:val="007F7CA3"/>
    <w:rsid w:val="0080077B"/>
    <w:rsid w:val="008009E9"/>
    <w:rsid w:val="008017DE"/>
    <w:rsid w:val="0080224E"/>
    <w:rsid w:val="00802E59"/>
    <w:rsid w:val="00803EE1"/>
    <w:rsid w:val="0080528E"/>
    <w:rsid w:val="0080547F"/>
    <w:rsid w:val="008142A9"/>
    <w:rsid w:val="00815AFA"/>
    <w:rsid w:val="00823606"/>
    <w:rsid w:val="00827D3C"/>
    <w:rsid w:val="008306C4"/>
    <w:rsid w:val="00832905"/>
    <w:rsid w:val="00834750"/>
    <w:rsid w:val="00834BFF"/>
    <w:rsid w:val="00835808"/>
    <w:rsid w:val="00836F9D"/>
    <w:rsid w:val="00837079"/>
    <w:rsid w:val="008429E4"/>
    <w:rsid w:val="00842F29"/>
    <w:rsid w:val="00844FDE"/>
    <w:rsid w:val="00844FE5"/>
    <w:rsid w:val="008450E8"/>
    <w:rsid w:val="00845575"/>
    <w:rsid w:val="0084575E"/>
    <w:rsid w:val="0084616F"/>
    <w:rsid w:val="00850374"/>
    <w:rsid w:val="008513E9"/>
    <w:rsid w:val="008525F3"/>
    <w:rsid w:val="00854110"/>
    <w:rsid w:val="0085441D"/>
    <w:rsid w:val="00854FB3"/>
    <w:rsid w:val="008554FA"/>
    <w:rsid w:val="008566ED"/>
    <w:rsid w:val="00861A58"/>
    <w:rsid w:val="0086209C"/>
    <w:rsid w:val="008632B2"/>
    <w:rsid w:val="008644F7"/>
    <w:rsid w:val="0086508C"/>
    <w:rsid w:val="00865D47"/>
    <w:rsid w:val="008703E0"/>
    <w:rsid w:val="00871240"/>
    <w:rsid w:val="00873212"/>
    <w:rsid w:val="008737B5"/>
    <w:rsid w:val="0087402C"/>
    <w:rsid w:val="008744B0"/>
    <w:rsid w:val="0087500B"/>
    <w:rsid w:val="008764EE"/>
    <w:rsid w:val="00876947"/>
    <w:rsid w:val="00876E0D"/>
    <w:rsid w:val="0088057C"/>
    <w:rsid w:val="008822A4"/>
    <w:rsid w:val="00882CB1"/>
    <w:rsid w:val="00884258"/>
    <w:rsid w:val="0088502A"/>
    <w:rsid w:val="00885B27"/>
    <w:rsid w:val="00885EB5"/>
    <w:rsid w:val="00885EF8"/>
    <w:rsid w:val="008865D4"/>
    <w:rsid w:val="008917A0"/>
    <w:rsid w:val="00891A1E"/>
    <w:rsid w:val="00892ED5"/>
    <w:rsid w:val="008932A6"/>
    <w:rsid w:val="008A14FA"/>
    <w:rsid w:val="008A1A6F"/>
    <w:rsid w:val="008A1E74"/>
    <w:rsid w:val="008A445B"/>
    <w:rsid w:val="008A5B70"/>
    <w:rsid w:val="008A5EB1"/>
    <w:rsid w:val="008A65BC"/>
    <w:rsid w:val="008A71B5"/>
    <w:rsid w:val="008B00D5"/>
    <w:rsid w:val="008B20F8"/>
    <w:rsid w:val="008B223A"/>
    <w:rsid w:val="008B235F"/>
    <w:rsid w:val="008B3066"/>
    <w:rsid w:val="008B39FF"/>
    <w:rsid w:val="008B4660"/>
    <w:rsid w:val="008C1C02"/>
    <w:rsid w:val="008C1D83"/>
    <w:rsid w:val="008C1DA3"/>
    <w:rsid w:val="008C212F"/>
    <w:rsid w:val="008C23E9"/>
    <w:rsid w:val="008C26DE"/>
    <w:rsid w:val="008C684B"/>
    <w:rsid w:val="008C721E"/>
    <w:rsid w:val="008C7384"/>
    <w:rsid w:val="008C795E"/>
    <w:rsid w:val="008C7EA5"/>
    <w:rsid w:val="008D2FA4"/>
    <w:rsid w:val="008D4562"/>
    <w:rsid w:val="008D5BCC"/>
    <w:rsid w:val="008D6EBD"/>
    <w:rsid w:val="008D7DB1"/>
    <w:rsid w:val="008E2085"/>
    <w:rsid w:val="008E28AB"/>
    <w:rsid w:val="008E3F34"/>
    <w:rsid w:val="008E7508"/>
    <w:rsid w:val="008F08F2"/>
    <w:rsid w:val="008F4676"/>
    <w:rsid w:val="008F54B1"/>
    <w:rsid w:val="00900E0C"/>
    <w:rsid w:val="00902360"/>
    <w:rsid w:val="00902A3F"/>
    <w:rsid w:val="009047AE"/>
    <w:rsid w:val="009047E4"/>
    <w:rsid w:val="00904F2B"/>
    <w:rsid w:val="00905B42"/>
    <w:rsid w:val="00905FE9"/>
    <w:rsid w:val="00906CA5"/>
    <w:rsid w:val="00906ED9"/>
    <w:rsid w:val="00907010"/>
    <w:rsid w:val="00907398"/>
    <w:rsid w:val="00907C01"/>
    <w:rsid w:val="009102A5"/>
    <w:rsid w:val="0091243E"/>
    <w:rsid w:val="00912D4E"/>
    <w:rsid w:val="00914743"/>
    <w:rsid w:val="00915470"/>
    <w:rsid w:val="009155FA"/>
    <w:rsid w:val="0091616D"/>
    <w:rsid w:val="009161EA"/>
    <w:rsid w:val="00916A25"/>
    <w:rsid w:val="00916F9A"/>
    <w:rsid w:val="00917C48"/>
    <w:rsid w:val="00920EF1"/>
    <w:rsid w:val="0092376E"/>
    <w:rsid w:val="00924358"/>
    <w:rsid w:val="00924C0E"/>
    <w:rsid w:val="00926240"/>
    <w:rsid w:val="00926AC0"/>
    <w:rsid w:val="00931D9E"/>
    <w:rsid w:val="00932AC0"/>
    <w:rsid w:val="00932D52"/>
    <w:rsid w:val="00933B80"/>
    <w:rsid w:val="00935BB2"/>
    <w:rsid w:val="00937BBE"/>
    <w:rsid w:val="0094035D"/>
    <w:rsid w:val="00940DE4"/>
    <w:rsid w:val="00941337"/>
    <w:rsid w:val="00943971"/>
    <w:rsid w:val="00946081"/>
    <w:rsid w:val="00946816"/>
    <w:rsid w:val="00946D7D"/>
    <w:rsid w:val="009520D9"/>
    <w:rsid w:val="009559C4"/>
    <w:rsid w:val="0095713A"/>
    <w:rsid w:val="009611C5"/>
    <w:rsid w:val="0096150D"/>
    <w:rsid w:val="00962196"/>
    <w:rsid w:val="0096309E"/>
    <w:rsid w:val="00965252"/>
    <w:rsid w:val="00970ACB"/>
    <w:rsid w:val="00972225"/>
    <w:rsid w:val="009722D0"/>
    <w:rsid w:val="00973168"/>
    <w:rsid w:val="009749B6"/>
    <w:rsid w:val="00975411"/>
    <w:rsid w:val="00975F0F"/>
    <w:rsid w:val="0097781F"/>
    <w:rsid w:val="00977EEA"/>
    <w:rsid w:val="009810AF"/>
    <w:rsid w:val="00983CCD"/>
    <w:rsid w:val="00984476"/>
    <w:rsid w:val="00984C04"/>
    <w:rsid w:val="009855AA"/>
    <w:rsid w:val="00985F28"/>
    <w:rsid w:val="009919F1"/>
    <w:rsid w:val="009941AA"/>
    <w:rsid w:val="00995015"/>
    <w:rsid w:val="00995695"/>
    <w:rsid w:val="0099721D"/>
    <w:rsid w:val="009A02F1"/>
    <w:rsid w:val="009A0563"/>
    <w:rsid w:val="009A1D3E"/>
    <w:rsid w:val="009A2962"/>
    <w:rsid w:val="009A361A"/>
    <w:rsid w:val="009A36B5"/>
    <w:rsid w:val="009B2882"/>
    <w:rsid w:val="009B2B78"/>
    <w:rsid w:val="009B352E"/>
    <w:rsid w:val="009B4714"/>
    <w:rsid w:val="009B63C9"/>
    <w:rsid w:val="009B67C3"/>
    <w:rsid w:val="009C2FC1"/>
    <w:rsid w:val="009C342C"/>
    <w:rsid w:val="009C41B6"/>
    <w:rsid w:val="009D09B5"/>
    <w:rsid w:val="009D22AB"/>
    <w:rsid w:val="009D3A87"/>
    <w:rsid w:val="009D53B0"/>
    <w:rsid w:val="009D646D"/>
    <w:rsid w:val="009D668F"/>
    <w:rsid w:val="009E0A0C"/>
    <w:rsid w:val="009E19B9"/>
    <w:rsid w:val="009E3C8E"/>
    <w:rsid w:val="009E417E"/>
    <w:rsid w:val="009E5BD7"/>
    <w:rsid w:val="009E5C41"/>
    <w:rsid w:val="009E75E5"/>
    <w:rsid w:val="009F05B1"/>
    <w:rsid w:val="009F1B9C"/>
    <w:rsid w:val="009F230F"/>
    <w:rsid w:val="009F235A"/>
    <w:rsid w:val="009F4599"/>
    <w:rsid w:val="009F5337"/>
    <w:rsid w:val="00A03775"/>
    <w:rsid w:val="00A03F34"/>
    <w:rsid w:val="00A04460"/>
    <w:rsid w:val="00A04CDA"/>
    <w:rsid w:val="00A07059"/>
    <w:rsid w:val="00A0795E"/>
    <w:rsid w:val="00A07C9F"/>
    <w:rsid w:val="00A10A27"/>
    <w:rsid w:val="00A11EAF"/>
    <w:rsid w:val="00A14157"/>
    <w:rsid w:val="00A149A2"/>
    <w:rsid w:val="00A15313"/>
    <w:rsid w:val="00A15CF4"/>
    <w:rsid w:val="00A161E6"/>
    <w:rsid w:val="00A16522"/>
    <w:rsid w:val="00A17C02"/>
    <w:rsid w:val="00A203E1"/>
    <w:rsid w:val="00A209DE"/>
    <w:rsid w:val="00A220F7"/>
    <w:rsid w:val="00A23318"/>
    <w:rsid w:val="00A23F51"/>
    <w:rsid w:val="00A30022"/>
    <w:rsid w:val="00A30659"/>
    <w:rsid w:val="00A30AF6"/>
    <w:rsid w:val="00A32B1F"/>
    <w:rsid w:val="00A3639D"/>
    <w:rsid w:val="00A3676E"/>
    <w:rsid w:val="00A37A8A"/>
    <w:rsid w:val="00A40070"/>
    <w:rsid w:val="00A41A6F"/>
    <w:rsid w:val="00A438C2"/>
    <w:rsid w:val="00A449C1"/>
    <w:rsid w:val="00A44D74"/>
    <w:rsid w:val="00A457C2"/>
    <w:rsid w:val="00A45AB4"/>
    <w:rsid w:val="00A51029"/>
    <w:rsid w:val="00A563C3"/>
    <w:rsid w:val="00A5651D"/>
    <w:rsid w:val="00A570C3"/>
    <w:rsid w:val="00A57A9E"/>
    <w:rsid w:val="00A603F2"/>
    <w:rsid w:val="00A60639"/>
    <w:rsid w:val="00A611C0"/>
    <w:rsid w:val="00A61769"/>
    <w:rsid w:val="00A64FA5"/>
    <w:rsid w:val="00A67325"/>
    <w:rsid w:val="00A67D77"/>
    <w:rsid w:val="00A714AF"/>
    <w:rsid w:val="00A716C8"/>
    <w:rsid w:val="00A725F9"/>
    <w:rsid w:val="00A73994"/>
    <w:rsid w:val="00A73CD3"/>
    <w:rsid w:val="00A760DC"/>
    <w:rsid w:val="00A77B50"/>
    <w:rsid w:val="00A80A0C"/>
    <w:rsid w:val="00A81150"/>
    <w:rsid w:val="00A82580"/>
    <w:rsid w:val="00A82878"/>
    <w:rsid w:val="00A82C46"/>
    <w:rsid w:val="00A830CA"/>
    <w:rsid w:val="00A83AAD"/>
    <w:rsid w:val="00A8448A"/>
    <w:rsid w:val="00A84B43"/>
    <w:rsid w:val="00A84B53"/>
    <w:rsid w:val="00A84BFD"/>
    <w:rsid w:val="00A85359"/>
    <w:rsid w:val="00A877DE"/>
    <w:rsid w:val="00A92682"/>
    <w:rsid w:val="00A9340E"/>
    <w:rsid w:val="00A93D1E"/>
    <w:rsid w:val="00A96711"/>
    <w:rsid w:val="00A96943"/>
    <w:rsid w:val="00A97542"/>
    <w:rsid w:val="00A97F3D"/>
    <w:rsid w:val="00AA1150"/>
    <w:rsid w:val="00AA2934"/>
    <w:rsid w:val="00AA2C56"/>
    <w:rsid w:val="00AA49D7"/>
    <w:rsid w:val="00AA4C80"/>
    <w:rsid w:val="00AA663C"/>
    <w:rsid w:val="00AA6D40"/>
    <w:rsid w:val="00AB239D"/>
    <w:rsid w:val="00AB2DB4"/>
    <w:rsid w:val="00AB3090"/>
    <w:rsid w:val="00AB31C3"/>
    <w:rsid w:val="00AB452A"/>
    <w:rsid w:val="00AB587D"/>
    <w:rsid w:val="00AB61FF"/>
    <w:rsid w:val="00AC096E"/>
    <w:rsid w:val="00AC1ED2"/>
    <w:rsid w:val="00AC3429"/>
    <w:rsid w:val="00AC4293"/>
    <w:rsid w:val="00AC4967"/>
    <w:rsid w:val="00AC598C"/>
    <w:rsid w:val="00AD1B95"/>
    <w:rsid w:val="00AD2937"/>
    <w:rsid w:val="00AD5079"/>
    <w:rsid w:val="00AD5F47"/>
    <w:rsid w:val="00AD73CB"/>
    <w:rsid w:val="00AD7889"/>
    <w:rsid w:val="00AE00A0"/>
    <w:rsid w:val="00AE089B"/>
    <w:rsid w:val="00AE246B"/>
    <w:rsid w:val="00AE3C69"/>
    <w:rsid w:val="00AE5927"/>
    <w:rsid w:val="00AE6815"/>
    <w:rsid w:val="00AF0715"/>
    <w:rsid w:val="00AF1661"/>
    <w:rsid w:val="00AF2987"/>
    <w:rsid w:val="00AF2DD0"/>
    <w:rsid w:val="00AF6115"/>
    <w:rsid w:val="00AF6D12"/>
    <w:rsid w:val="00AF7D1A"/>
    <w:rsid w:val="00B00AA3"/>
    <w:rsid w:val="00B02139"/>
    <w:rsid w:val="00B032A9"/>
    <w:rsid w:val="00B03D44"/>
    <w:rsid w:val="00B044A4"/>
    <w:rsid w:val="00B04557"/>
    <w:rsid w:val="00B06C3B"/>
    <w:rsid w:val="00B0711E"/>
    <w:rsid w:val="00B07C71"/>
    <w:rsid w:val="00B1104C"/>
    <w:rsid w:val="00B12B7A"/>
    <w:rsid w:val="00B15999"/>
    <w:rsid w:val="00B15DB1"/>
    <w:rsid w:val="00B1676B"/>
    <w:rsid w:val="00B20160"/>
    <w:rsid w:val="00B20F51"/>
    <w:rsid w:val="00B2742E"/>
    <w:rsid w:val="00B30EB3"/>
    <w:rsid w:val="00B31887"/>
    <w:rsid w:val="00B3382A"/>
    <w:rsid w:val="00B34C5F"/>
    <w:rsid w:val="00B40282"/>
    <w:rsid w:val="00B403CC"/>
    <w:rsid w:val="00B40931"/>
    <w:rsid w:val="00B43B04"/>
    <w:rsid w:val="00B43CCB"/>
    <w:rsid w:val="00B452A8"/>
    <w:rsid w:val="00B476F3"/>
    <w:rsid w:val="00B50D6E"/>
    <w:rsid w:val="00B515F2"/>
    <w:rsid w:val="00B525F5"/>
    <w:rsid w:val="00B54931"/>
    <w:rsid w:val="00B5797C"/>
    <w:rsid w:val="00B60B51"/>
    <w:rsid w:val="00B61122"/>
    <w:rsid w:val="00B61CA0"/>
    <w:rsid w:val="00B635E4"/>
    <w:rsid w:val="00B65CD6"/>
    <w:rsid w:val="00B677E0"/>
    <w:rsid w:val="00B728E1"/>
    <w:rsid w:val="00B72B4D"/>
    <w:rsid w:val="00B73BB5"/>
    <w:rsid w:val="00B7708D"/>
    <w:rsid w:val="00B77B2C"/>
    <w:rsid w:val="00B80509"/>
    <w:rsid w:val="00B80E84"/>
    <w:rsid w:val="00B816E4"/>
    <w:rsid w:val="00B83CBA"/>
    <w:rsid w:val="00B83F36"/>
    <w:rsid w:val="00B84AEF"/>
    <w:rsid w:val="00B84F4F"/>
    <w:rsid w:val="00B86712"/>
    <w:rsid w:val="00B86C53"/>
    <w:rsid w:val="00B87409"/>
    <w:rsid w:val="00B87FFE"/>
    <w:rsid w:val="00B92881"/>
    <w:rsid w:val="00B93251"/>
    <w:rsid w:val="00B944F3"/>
    <w:rsid w:val="00B95B95"/>
    <w:rsid w:val="00B96B1A"/>
    <w:rsid w:val="00BA0E25"/>
    <w:rsid w:val="00BA118F"/>
    <w:rsid w:val="00BA4D1D"/>
    <w:rsid w:val="00BA7405"/>
    <w:rsid w:val="00BB00B9"/>
    <w:rsid w:val="00BB2426"/>
    <w:rsid w:val="00BB26BC"/>
    <w:rsid w:val="00BB2D05"/>
    <w:rsid w:val="00BB2D69"/>
    <w:rsid w:val="00BB55A5"/>
    <w:rsid w:val="00BB6736"/>
    <w:rsid w:val="00BB6BB0"/>
    <w:rsid w:val="00BB6CD8"/>
    <w:rsid w:val="00BB784C"/>
    <w:rsid w:val="00BC002E"/>
    <w:rsid w:val="00BC2849"/>
    <w:rsid w:val="00BC2CC3"/>
    <w:rsid w:val="00BC2E95"/>
    <w:rsid w:val="00BC4387"/>
    <w:rsid w:val="00BC59FD"/>
    <w:rsid w:val="00BD20CB"/>
    <w:rsid w:val="00BD4065"/>
    <w:rsid w:val="00BD40FF"/>
    <w:rsid w:val="00BD4896"/>
    <w:rsid w:val="00BD4DF1"/>
    <w:rsid w:val="00BD50A4"/>
    <w:rsid w:val="00BD5B21"/>
    <w:rsid w:val="00BD5CDA"/>
    <w:rsid w:val="00BD61D9"/>
    <w:rsid w:val="00BD663F"/>
    <w:rsid w:val="00BE08CB"/>
    <w:rsid w:val="00BE0E9F"/>
    <w:rsid w:val="00BE294A"/>
    <w:rsid w:val="00BE46CC"/>
    <w:rsid w:val="00BE5650"/>
    <w:rsid w:val="00BE66A2"/>
    <w:rsid w:val="00BE6E80"/>
    <w:rsid w:val="00BE7021"/>
    <w:rsid w:val="00BE7302"/>
    <w:rsid w:val="00BE772C"/>
    <w:rsid w:val="00BF0616"/>
    <w:rsid w:val="00BF1DCF"/>
    <w:rsid w:val="00BF2980"/>
    <w:rsid w:val="00BF4519"/>
    <w:rsid w:val="00BF5235"/>
    <w:rsid w:val="00BF633C"/>
    <w:rsid w:val="00BF6399"/>
    <w:rsid w:val="00BF64B5"/>
    <w:rsid w:val="00BF77A2"/>
    <w:rsid w:val="00C00280"/>
    <w:rsid w:val="00C00B15"/>
    <w:rsid w:val="00C00C58"/>
    <w:rsid w:val="00C015C0"/>
    <w:rsid w:val="00C01F46"/>
    <w:rsid w:val="00C02036"/>
    <w:rsid w:val="00C02839"/>
    <w:rsid w:val="00C02BC8"/>
    <w:rsid w:val="00C06277"/>
    <w:rsid w:val="00C07684"/>
    <w:rsid w:val="00C10CD7"/>
    <w:rsid w:val="00C11488"/>
    <w:rsid w:val="00C116C6"/>
    <w:rsid w:val="00C12A84"/>
    <w:rsid w:val="00C15B54"/>
    <w:rsid w:val="00C20416"/>
    <w:rsid w:val="00C21A48"/>
    <w:rsid w:val="00C222BD"/>
    <w:rsid w:val="00C23FD6"/>
    <w:rsid w:val="00C24F5C"/>
    <w:rsid w:val="00C24F75"/>
    <w:rsid w:val="00C264ED"/>
    <w:rsid w:val="00C2793F"/>
    <w:rsid w:val="00C3003B"/>
    <w:rsid w:val="00C30870"/>
    <w:rsid w:val="00C3233B"/>
    <w:rsid w:val="00C356F2"/>
    <w:rsid w:val="00C36B1A"/>
    <w:rsid w:val="00C36C31"/>
    <w:rsid w:val="00C40683"/>
    <w:rsid w:val="00C40FC7"/>
    <w:rsid w:val="00C41363"/>
    <w:rsid w:val="00C41513"/>
    <w:rsid w:val="00C42A27"/>
    <w:rsid w:val="00C42F5B"/>
    <w:rsid w:val="00C44A6F"/>
    <w:rsid w:val="00C47D52"/>
    <w:rsid w:val="00C50FF2"/>
    <w:rsid w:val="00C513E5"/>
    <w:rsid w:val="00C5428D"/>
    <w:rsid w:val="00C54443"/>
    <w:rsid w:val="00C55DCD"/>
    <w:rsid w:val="00C60B60"/>
    <w:rsid w:val="00C618C7"/>
    <w:rsid w:val="00C61E89"/>
    <w:rsid w:val="00C61F73"/>
    <w:rsid w:val="00C6214C"/>
    <w:rsid w:val="00C62F79"/>
    <w:rsid w:val="00C667FA"/>
    <w:rsid w:val="00C6723D"/>
    <w:rsid w:val="00C703B2"/>
    <w:rsid w:val="00C71AA3"/>
    <w:rsid w:val="00C72585"/>
    <w:rsid w:val="00C72745"/>
    <w:rsid w:val="00C74FFA"/>
    <w:rsid w:val="00C75623"/>
    <w:rsid w:val="00C75859"/>
    <w:rsid w:val="00C75ABD"/>
    <w:rsid w:val="00C76517"/>
    <w:rsid w:val="00C76BFF"/>
    <w:rsid w:val="00C7778C"/>
    <w:rsid w:val="00C802B8"/>
    <w:rsid w:val="00C81745"/>
    <w:rsid w:val="00C81FF2"/>
    <w:rsid w:val="00C8409E"/>
    <w:rsid w:val="00C870E5"/>
    <w:rsid w:val="00C92A8E"/>
    <w:rsid w:val="00C93602"/>
    <w:rsid w:val="00C955C7"/>
    <w:rsid w:val="00C95B13"/>
    <w:rsid w:val="00C965F7"/>
    <w:rsid w:val="00C9795D"/>
    <w:rsid w:val="00CA0AD1"/>
    <w:rsid w:val="00CA1C5A"/>
    <w:rsid w:val="00CA22F9"/>
    <w:rsid w:val="00CA2A08"/>
    <w:rsid w:val="00CA3918"/>
    <w:rsid w:val="00CA4248"/>
    <w:rsid w:val="00CA433D"/>
    <w:rsid w:val="00CA7420"/>
    <w:rsid w:val="00CB3380"/>
    <w:rsid w:val="00CB4479"/>
    <w:rsid w:val="00CB47C9"/>
    <w:rsid w:val="00CB48DB"/>
    <w:rsid w:val="00CB4B82"/>
    <w:rsid w:val="00CB653F"/>
    <w:rsid w:val="00CC1582"/>
    <w:rsid w:val="00CC1AAB"/>
    <w:rsid w:val="00CC42D1"/>
    <w:rsid w:val="00CC59A0"/>
    <w:rsid w:val="00CC61E9"/>
    <w:rsid w:val="00CC6ABF"/>
    <w:rsid w:val="00CC6BCC"/>
    <w:rsid w:val="00CC6E74"/>
    <w:rsid w:val="00CC6F32"/>
    <w:rsid w:val="00CC7393"/>
    <w:rsid w:val="00CC7FDE"/>
    <w:rsid w:val="00CD2C62"/>
    <w:rsid w:val="00CD3848"/>
    <w:rsid w:val="00CD4096"/>
    <w:rsid w:val="00CD519E"/>
    <w:rsid w:val="00CE0E02"/>
    <w:rsid w:val="00CE10BC"/>
    <w:rsid w:val="00CE10E2"/>
    <w:rsid w:val="00CE252A"/>
    <w:rsid w:val="00CE3AC6"/>
    <w:rsid w:val="00CE3F84"/>
    <w:rsid w:val="00CE4BBE"/>
    <w:rsid w:val="00CE59A2"/>
    <w:rsid w:val="00CE5B82"/>
    <w:rsid w:val="00CF012E"/>
    <w:rsid w:val="00CF2DC3"/>
    <w:rsid w:val="00CF3066"/>
    <w:rsid w:val="00CF42A7"/>
    <w:rsid w:val="00CF6025"/>
    <w:rsid w:val="00D00B7F"/>
    <w:rsid w:val="00D017CE"/>
    <w:rsid w:val="00D02D48"/>
    <w:rsid w:val="00D04B3E"/>
    <w:rsid w:val="00D10357"/>
    <w:rsid w:val="00D155A7"/>
    <w:rsid w:val="00D159E1"/>
    <w:rsid w:val="00D15B34"/>
    <w:rsid w:val="00D16912"/>
    <w:rsid w:val="00D16DA1"/>
    <w:rsid w:val="00D1726D"/>
    <w:rsid w:val="00D2043C"/>
    <w:rsid w:val="00D22FFB"/>
    <w:rsid w:val="00D23906"/>
    <w:rsid w:val="00D247BF"/>
    <w:rsid w:val="00D30571"/>
    <w:rsid w:val="00D30D16"/>
    <w:rsid w:val="00D33558"/>
    <w:rsid w:val="00D36510"/>
    <w:rsid w:val="00D4038B"/>
    <w:rsid w:val="00D4287A"/>
    <w:rsid w:val="00D43F1D"/>
    <w:rsid w:val="00D4441A"/>
    <w:rsid w:val="00D454BC"/>
    <w:rsid w:val="00D4552E"/>
    <w:rsid w:val="00D461E6"/>
    <w:rsid w:val="00D46240"/>
    <w:rsid w:val="00D47E33"/>
    <w:rsid w:val="00D50191"/>
    <w:rsid w:val="00D50D57"/>
    <w:rsid w:val="00D51308"/>
    <w:rsid w:val="00D520E9"/>
    <w:rsid w:val="00D53050"/>
    <w:rsid w:val="00D53E23"/>
    <w:rsid w:val="00D54B2B"/>
    <w:rsid w:val="00D554AE"/>
    <w:rsid w:val="00D55AB2"/>
    <w:rsid w:val="00D56675"/>
    <w:rsid w:val="00D61854"/>
    <w:rsid w:val="00D61B06"/>
    <w:rsid w:val="00D633A2"/>
    <w:rsid w:val="00D65BCD"/>
    <w:rsid w:val="00D65FBE"/>
    <w:rsid w:val="00D66353"/>
    <w:rsid w:val="00D666D1"/>
    <w:rsid w:val="00D667C0"/>
    <w:rsid w:val="00D703B2"/>
    <w:rsid w:val="00D711C5"/>
    <w:rsid w:val="00D7124D"/>
    <w:rsid w:val="00D71458"/>
    <w:rsid w:val="00D72BF7"/>
    <w:rsid w:val="00D74367"/>
    <w:rsid w:val="00D74BD1"/>
    <w:rsid w:val="00D76D22"/>
    <w:rsid w:val="00D801F4"/>
    <w:rsid w:val="00D80E4E"/>
    <w:rsid w:val="00D810A0"/>
    <w:rsid w:val="00D81AC5"/>
    <w:rsid w:val="00D82EDD"/>
    <w:rsid w:val="00D833C0"/>
    <w:rsid w:val="00D836B3"/>
    <w:rsid w:val="00D84314"/>
    <w:rsid w:val="00D87095"/>
    <w:rsid w:val="00D9182C"/>
    <w:rsid w:val="00D91D34"/>
    <w:rsid w:val="00D92284"/>
    <w:rsid w:val="00D934AF"/>
    <w:rsid w:val="00D93A04"/>
    <w:rsid w:val="00D94705"/>
    <w:rsid w:val="00D96599"/>
    <w:rsid w:val="00D968AB"/>
    <w:rsid w:val="00D972AF"/>
    <w:rsid w:val="00D973ED"/>
    <w:rsid w:val="00DA2FC8"/>
    <w:rsid w:val="00DA4174"/>
    <w:rsid w:val="00DA50FC"/>
    <w:rsid w:val="00DA54CF"/>
    <w:rsid w:val="00DA59DD"/>
    <w:rsid w:val="00DB1D9E"/>
    <w:rsid w:val="00DB1ECF"/>
    <w:rsid w:val="00DB1FD8"/>
    <w:rsid w:val="00DB2967"/>
    <w:rsid w:val="00DB306E"/>
    <w:rsid w:val="00DB6D2F"/>
    <w:rsid w:val="00DC05ED"/>
    <w:rsid w:val="00DC0A09"/>
    <w:rsid w:val="00DC11C9"/>
    <w:rsid w:val="00DC175C"/>
    <w:rsid w:val="00DC47DD"/>
    <w:rsid w:val="00DC4C2A"/>
    <w:rsid w:val="00DC60DF"/>
    <w:rsid w:val="00DC6A9E"/>
    <w:rsid w:val="00DD06D6"/>
    <w:rsid w:val="00DD1880"/>
    <w:rsid w:val="00DD1E52"/>
    <w:rsid w:val="00DD1F3D"/>
    <w:rsid w:val="00DD356D"/>
    <w:rsid w:val="00DD4286"/>
    <w:rsid w:val="00DD4660"/>
    <w:rsid w:val="00DD50AE"/>
    <w:rsid w:val="00DD5B39"/>
    <w:rsid w:val="00DD78A7"/>
    <w:rsid w:val="00DD7DEA"/>
    <w:rsid w:val="00DE08D1"/>
    <w:rsid w:val="00DE1AFE"/>
    <w:rsid w:val="00DE4405"/>
    <w:rsid w:val="00DE64F0"/>
    <w:rsid w:val="00DE7426"/>
    <w:rsid w:val="00DF0468"/>
    <w:rsid w:val="00DF209C"/>
    <w:rsid w:val="00DF29F3"/>
    <w:rsid w:val="00DF302C"/>
    <w:rsid w:val="00DF45EF"/>
    <w:rsid w:val="00DF5C81"/>
    <w:rsid w:val="00DF7B85"/>
    <w:rsid w:val="00E018DE"/>
    <w:rsid w:val="00E01C85"/>
    <w:rsid w:val="00E02F90"/>
    <w:rsid w:val="00E031EF"/>
    <w:rsid w:val="00E06FE0"/>
    <w:rsid w:val="00E07E6A"/>
    <w:rsid w:val="00E1054A"/>
    <w:rsid w:val="00E12648"/>
    <w:rsid w:val="00E13894"/>
    <w:rsid w:val="00E1422A"/>
    <w:rsid w:val="00E14844"/>
    <w:rsid w:val="00E14A5E"/>
    <w:rsid w:val="00E14F28"/>
    <w:rsid w:val="00E15260"/>
    <w:rsid w:val="00E16ADC"/>
    <w:rsid w:val="00E16D0E"/>
    <w:rsid w:val="00E16FF5"/>
    <w:rsid w:val="00E2385B"/>
    <w:rsid w:val="00E27302"/>
    <w:rsid w:val="00E279BD"/>
    <w:rsid w:val="00E27CB7"/>
    <w:rsid w:val="00E30E58"/>
    <w:rsid w:val="00E3140C"/>
    <w:rsid w:val="00E32A8B"/>
    <w:rsid w:val="00E32D52"/>
    <w:rsid w:val="00E33E93"/>
    <w:rsid w:val="00E340D5"/>
    <w:rsid w:val="00E3417D"/>
    <w:rsid w:val="00E35E61"/>
    <w:rsid w:val="00E35F0A"/>
    <w:rsid w:val="00E37110"/>
    <w:rsid w:val="00E372E7"/>
    <w:rsid w:val="00E3766A"/>
    <w:rsid w:val="00E378A6"/>
    <w:rsid w:val="00E4084D"/>
    <w:rsid w:val="00E426C6"/>
    <w:rsid w:val="00E4299F"/>
    <w:rsid w:val="00E42AB2"/>
    <w:rsid w:val="00E43A1C"/>
    <w:rsid w:val="00E447BC"/>
    <w:rsid w:val="00E44CC0"/>
    <w:rsid w:val="00E461A5"/>
    <w:rsid w:val="00E465C5"/>
    <w:rsid w:val="00E469CF"/>
    <w:rsid w:val="00E51ED2"/>
    <w:rsid w:val="00E52DFF"/>
    <w:rsid w:val="00E6109D"/>
    <w:rsid w:val="00E61F31"/>
    <w:rsid w:val="00E63301"/>
    <w:rsid w:val="00E63740"/>
    <w:rsid w:val="00E6450E"/>
    <w:rsid w:val="00E66ACC"/>
    <w:rsid w:val="00E66E0B"/>
    <w:rsid w:val="00E6765B"/>
    <w:rsid w:val="00E6771D"/>
    <w:rsid w:val="00E677B9"/>
    <w:rsid w:val="00E74400"/>
    <w:rsid w:val="00E7510C"/>
    <w:rsid w:val="00E75E40"/>
    <w:rsid w:val="00E7654F"/>
    <w:rsid w:val="00E80756"/>
    <w:rsid w:val="00E82278"/>
    <w:rsid w:val="00E825EC"/>
    <w:rsid w:val="00E82AB0"/>
    <w:rsid w:val="00E82ABD"/>
    <w:rsid w:val="00E82DE3"/>
    <w:rsid w:val="00E86B86"/>
    <w:rsid w:val="00E87484"/>
    <w:rsid w:val="00E907DD"/>
    <w:rsid w:val="00E94C2C"/>
    <w:rsid w:val="00EA4835"/>
    <w:rsid w:val="00EB08D3"/>
    <w:rsid w:val="00EB08E5"/>
    <w:rsid w:val="00EB0B34"/>
    <w:rsid w:val="00EB101D"/>
    <w:rsid w:val="00EB2D77"/>
    <w:rsid w:val="00EB3592"/>
    <w:rsid w:val="00EB3AA3"/>
    <w:rsid w:val="00EB6C2D"/>
    <w:rsid w:val="00EC1C6B"/>
    <w:rsid w:val="00EC39B7"/>
    <w:rsid w:val="00EC5001"/>
    <w:rsid w:val="00EC7250"/>
    <w:rsid w:val="00EC75EE"/>
    <w:rsid w:val="00ED0290"/>
    <w:rsid w:val="00ED041E"/>
    <w:rsid w:val="00ED41D9"/>
    <w:rsid w:val="00ED542C"/>
    <w:rsid w:val="00ED549F"/>
    <w:rsid w:val="00ED5787"/>
    <w:rsid w:val="00ED7951"/>
    <w:rsid w:val="00EE0A05"/>
    <w:rsid w:val="00EE1421"/>
    <w:rsid w:val="00EE1D58"/>
    <w:rsid w:val="00EE28E5"/>
    <w:rsid w:val="00EE3906"/>
    <w:rsid w:val="00EE42F8"/>
    <w:rsid w:val="00EE4D69"/>
    <w:rsid w:val="00EE59A5"/>
    <w:rsid w:val="00EE6432"/>
    <w:rsid w:val="00EE68F1"/>
    <w:rsid w:val="00EF0161"/>
    <w:rsid w:val="00EF07F8"/>
    <w:rsid w:val="00EF2BC7"/>
    <w:rsid w:val="00EF5437"/>
    <w:rsid w:val="00EF5503"/>
    <w:rsid w:val="00EF6953"/>
    <w:rsid w:val="00F0140B"/>
    <w:rsid w:val="00F01594"/>
    <w:rsid w:val="00F01AA1"/>
    <w:rsid w:val="00F01BE4"/>
    <w:rsid w:val="00F0277E"/>
    <w:rsid w:val="00F02C7A"/>
    <w:rsid w:val="00F02F9F"/>
    <w:rsid w:val="00F03425"/>
    <w:rsid w:val="00F04F2A"/>
    <w:rsid w:val="00F0508C"/>
    <w:rsid w:val="00F065EE"/>
    <w:rsid w:val="00F07937"/>
    <w:rsid w:val="00F10DD0"/>
    <w:rsid w:val="00F11319"/>
    <w:rsid w:val="00F12458"/>
    <w:rsid w:val="00F12959"/>
    <w:rsid w:val="00F1488F"/>
    <w:rsid w:val="00F1607A"/>
    <w:rsid w:val="00F17A44"/>
    <w:rsid w:val="00F23180"/>
    <w:rsid w:val="00F23FC0"/>
    <w:rsid w:val="00F24DA6"/>
    <w:rsid w:val="00F259E4"/>
    <w:rsid w:val="00F25BA8"/>
    <w:rsid w:val="00F26552"/>
    <w:rsid w:val="00F30730"/>
    <w:rsid w:val="00F3190D"/>
    <w:rsid w:val="00F319DE"/>
    <w:rsid w:val="00F341B2"/>
    <w:rsid w:val="00F36030"/>
    <w:rsid w:val="00F36CEA"/>
    <w:rsid w:val="00F37570"/>
    <w:rsid w:val="00F37AB0"/>
    <w:rsid w:val="00F4135E"/>
    <w:rsid w:val="00F42543"/>
    <w:rsid w:val="00F42FFD"/>
    <w:rsid w:val="00F45A4C"/>
    <w:rsid w:val="00F467E2"/>
    <w:rsid w:val="00F477C8"/>
    <w:rsid w:val="00F47B63"/>
    <w:rsid w:val="00F52EE4"/>
    <w:rsid w:val="00F54B95"/>
    <w:rsid w:val="00F552C3"/>
    <w:rsid w:val="00F56527"/>
    <w:rsid w:val="00F569BD"/>
    <w:rsid w:val="00F5746F"/>
    <w:rsid w:val="00F57620"/>
    <w:rsid w:val="00F60576"/>
    <w:rsid w:val="00F60E30"/>
    <w:rsid w:val="00F62DE9"/>
    <w:rsid w:val="00F65798"/>
    <w:rsid w:val="00F66EAE"/>
    <w:rsid w:val="00F66F12"/>
    <w:rsid w:val="00F73061"/>
    <w:rsid w:val="00F73107"/>
    <w:rsid w:val="00F7415D"/>
    <w:rsid w:val="00F7467B"/>
    <w:rsid w:val="00F76881"/>
    <w:rsid w:val="00F81E7E"/>
    <w:rsid w:val="00F82005"/>
    <w:rsid w:val="00F83028"/>
    <w:rsid w:val="00F8592E"/>
    <w:rsid w:val="00F85D5B"/>
    <w:rsid w:val="00F868D9"/>
    <w:rsid w:val="00F86E20"/>
    <w:rsid w:val="00F90E8A"/>
    <w:rsid w:val="00F938E4"/>
    <w:rsid w:val="00F95048"/>
    <w:rsid w:val="00F958E4"/>
    <w:rsid w:val="00F97D01"/>
    <w:rsid w:val="00F97D80"/>
    <w:rsid w:val="00F97DDD"/>
    <w:rsid w:val="00FA144E"/>
    <w:rsid w:val="00FA1B64"/>
    <w:rsid w:val="00FA1C5D"/>
    <w:rsid w:val="00FA3896"/>
    <w:rsid w:val="00FA47E0"/>
    <w:rsid w:val="00FA59B5"/>
    <w:rsid w:val="00FA5AD1"/>
    <w:rsid w:val="00FA6203"/>
    <w:rsid w:val="00FA6D4D"/>
    <w:rsid w:val="00FA7FD6"/>
    <w:rsid w:val="00FB2DAB"/>
    <w:rsid w:val="00FB312F"/>
    <w:rsid w:val="00FB32C9"/>
    <w:rsid w:val="00FB5366"/>
    <w:rsid w:val="00FB541F"/>
    <w:rsid w:val="00FB6176"/>
    <w:rsid w:val="00FC0C87"/>
    <w:rsid w:val="00FC13C3"/>
    <w:rsid w:val="00FC3027"/>
    <w:rsid w:val="00FC4B09"/>
    <w:rsid w:val="00FC5E43"/>
    <w:rsid w:val="00FC7E02"/>
    <w:rsid w:val="00FD1D35"/>
    <w:rsid w:val="00FD31DA"/>
    <w:rsid w:val="00FD38CF"/>
    <w:rsid w:val="00FD3BCA"/>
    <w:rsid w:val="00FD522B"/>
    <w:rsid w:val="00FD5B26"/>
    <w:rsid w:val="00FD6023"/>
    <w:rsid w:val="00FD6CC1"/>
    <w:rsid w:val="00FD78FD"/>
    <w:rsid w:val="00FE0846"/>
    <w:rsid w:val="00FE0C37"/>
    <w:rsid w:val="00FE0D84"/>
    <w:rsid w:val="00FE18A2"/>
    <w:rsid w:val="00FE3ED7"/>
    <w:rsid w:val="00FE5FA6"/>
    <w:rsid w:val="00FE6D17"/>
    <w:rsid w:val="00FE7F4B"/>
    <w:rsid w:val="00FF066C"/>
    <w:rsid w:val="00FF0701"/>
    <w:rsid w:val="00FF0CF5"/>
    <w:rsid w:val="00FF1115"/>
    <w:rsid w:val="00FF1ABD"/>
    <w:rsid w:val="00FF3694"/>
    <w:rsid w:val="00FF4262"/>
    <w:rsid w:val="00FF5121"/>
    <w:rsid w:val="00FF51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B0C"/>
    <w:pPr>
      <w:spacing w:before="160" w:after="120" w:line="360" w:lineRule="auto"/>
      <w:ind w:firstLine="709"/>
    </w:pPr>
    <w:rPr>
      <w:rFonts w:ascii="Calibri" w:hAnsi="Calibri"/>
      <w:color w:val="000000" w:themeColor="text1"/>
      <w:sz w:val="28"/>
    </w:rPr>
  </w:style>
  <w:style w:type="paragraph" w:styleId="Ttulo1">
    <w:name w:val="heading 1"/>
    <w:basedOn w:val="Normal"/>
    <w:next w:val="Normal"/>
    <w:link w:val="Ttulo1Car"/>
    <w:autoRedefine/>
    <w:uiPriority w:val="9"/>
    <w:qFormat/>
    <w:rsid w:val="000E752C"/>
    <w:pPr>
      <w:numPr>
        <w:numId w:val="18"/>
      </w:numPr>
      <w:shd w:val="clear" w:color="auto" w:fill="FFFFFF"/>
      <w:spacing w:before="280" w:line="240" w:lineRule="auto"/>
      <w:ind w:left="357" w:hanging="357"/>
      <w:contextualSpacing/>
      <w:outlineLvl w:val="0"/>
    </w:pPr>
    <w:rPr>
      <w:rFonts w:eastAsia="Times New Roman" w:cs="Times New Roman (Títulos en alf"/>
      <w:b/>
      <w:sz w:val="36"/>
      <w:szCs w:val="32"/>
      <w:lang w:val="es-419" w:eastAsia="es-CO"/>
    </w:rPr>
  </w:style>
  <w:style w:type="paragraph" w:styleId="Ttulo2">
    <w:name w:val="heading 2"/>
    <w:basedOn w:val="Normal"/>
    <w:next w:val="Normal"/>
    <w:link w:val="Ttulo2Car"/>
    <w:autoRedefine/>
    <w:uiPriority w:val="9"/>
    <w:unhideWhenUsed/>
    <w:qFormat/>
    <w:rsid w:val="008017DE"/>
    <w:pPr>
      <w:keepNext/>
      <w:keepLines/>
      <w:numPr>
        <w:ilvl w:val="1"/>
        <w:numId w:val="18"/>
      </w:numPr>
      <w:spacing w:before="200" w:line="240" w:lineRule="auto"/>
      <w:ind w:left="567" w:hanging="567"/>
      <w:outlineLvl w:val="1"/>
    </w:pPr>
    <w:rPr>
      <w:rFonts w:eastAsiaTheme="majorEastAsia" w:cstheme="majorBidi"/>
      <w:b/>
      <w:sz w:val="32"/>
      <w:szCs w:val="26"/>
      <w:lang w:val="es-419" w:eastAsia="es-CO"/>
    </w:rPr>
  </w:style>
  <w:style w:type="paragraph" w:styleId="Ttulo3">
    <w:name w:val="heading 3"/>
    <w:basedOn w:val="Normal"/>
    <w:next w:val="Normal"/>
    <w:link w:val="Ttulo3Car"/>
    <w:autoRedefine/>
    <w:uiPriority w:val="9"/>
    <w:unhideWhenUsed/>
    <w:qFormat/>
    <w:rsid w:val="00C72745"/>
    <w:pPr>
      <w:keepNext/>
      <w:keepLines/>
      <w:numPr>
        <w:ilvl w:val="2"/>
        <w:numId w:val="18"/>
      </w:numPr>
      <w:spacing w:before="360" w:after="0" w:line="240" w:lineRule="auto"/>
      <w:ind w:left="567" w:hanging="567"/>
      <w:outlineLvl w:val="2"/>
    </w:pPr>
    <w:rPr>
      <w:rFonts w:eastAsiaTheme="majorEastAsia" w:cstheme="majorBidi"/>
      <w:b/>
      <w:iCs/>
      <w:color w:val="3B3838" w:themeColor="background2" w:themeShade="40"/>
      <w:szCs w:val="24"/>
      <w:lang w:val="es-419" w:eastAsia="es-CO"/>
    </w:rPr>
  </w:style>
  <w:style w:type="paragraph" w:styleId="Ttulo4">
    <w:name w:val="heading 4"/>
    <w:basedOn w:val="Normal"/>
    <w:next w:val="Normal"/>
    <w:link w:val="Ttulo4Car"/>
    <w:uiPriority w:val="9"/>
    <w:unhideWhenUsed/>
    <w:rsid w:val="00C72745"/>
    <w:pPr>
      <w:keepNext/>
      <w:keepLines/>
      <w:spacing w:before="360" w:after="240" w:line="240" w:lineRule="auto"/>
      <w:ind w:firstLine="0"/>
      <w:outlineLvl w:val="3"/>
    </w:pPr>
    <w:rPr>
      <w:rFonts w:eastAsiaTheme="majorEastAsia" w:cstheme="majorBidi"/>
      <w:b/>
      <w:iCs/>
    </w:rPr>
  </w:style>
  <w:style w:type="paragraph" w:styleId="Ttulo5">
    <w:name w:val="heading 5"/>
    <w:basedOn w:val="Normal"/>
    <w:next w:val="Normal"/>
    <w:link w:val="Ttulo5Car"/>
    <w:autoRedefine/>
    <w:uiPriority w:val="9"/>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C72745"/>
    <w:rPr>
      <w:rFonts w:ascii="Calibri" w:eastAsiaTheme="majorEastAsia" w:hAnsi="Calibri" w:cstheme="majorBidi"/>
      <w:b/>
      <w:iCs/>
      <w:color w:val="3B3838" w:themeColor="background2" w:themeShade="40"/>
      <w:sz w:val="28"/>
      <w:szCs w:val="24"/>
      <w:lang w:val="es-419" w:eastAsia="es-CO"/>
    </w:rPr>
  </w:style>
  <w:style w:type="character" w:customStyle="1" w:styleId="Ttulo2Car">
    <w:name w:val="Título 2 Car"/>
    <w:basedOn w:val="Fuentedeprrafopredeter"/>
    <w:link w:val="Ttulo2"/>
    <w:uiPriority w:val="9"/>
    <w:rsid w:val="008017DE"/>
    <w:rPr>
      <w:rFonts w:ascii="Calibri" w:eastAsiaTheme="majorEastAsia" w:hAnsi="Calibri" w:cstheme="majorBidi"/>
      <w:b/>
      <w:color w:val="000000" w:themeColor="text1"/>
      <w:sz w:val="32"/>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ind w:left="714" w:hanging="357"/>
      <w:contextualSpacing/>
    </w:pPr>
    <w:rPr>
      <w:lang w:val="en-US"/>
    </w:rPr>
  </w:style>
  <w:style w:type="character" w:customStyle="1" w:styleId="Ttulo5Car">
    <w:name w:val="Título 5 Car"/>
    <w:basedOn w:val="Fuentedeprrafopredeter"/>
    <w:link w:val="Ttulo5"/>
    <w:uiPriority w:val="9"/>
    <w:rsid w:val="00924358"/>
    <w:rPr>
      <w:rFonts w:ascii="Calibri" w:eastAsiaTheme="majorEastAsia" w:hAnsi="Calibri" w:cstheme="majorBidi"/>
      <w:color w:val="000000" w:themeColor="text1"/>
      <w:sz w:val="28"/>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0E752C"/>
    <w:rPr>
      <w:rFonts w:ascii="Calibri" w:eastAsia="Times New Roman" w:hAnsi="Calibri" w:cs="Times New Roman (Títulos en alf"/>
      <w:b/>
      <w:color w:val="000000" w:themeColor="text1"/>
      <w:sz w:val="36"/>
      <w:szCs w:val="32"/>
      <w:shd w:val="clear" w:color="auto" w:fill="FFFFFF"/>
      <w:lang w:val="es-419" w:eastAsia="es-CO"/>
    </w:rPr>
  </w:style>
  <w:style w:type="character" w:customStyle="1" w:styleId="Ttulo4Car">
    <w:name w:val="Título 4 Car"/>
    <w:basedOn w:val="Fuentedeprrafopredeter"/>
    <w:link w:val="Ttulo4"/>
    <w:uiPriority w:val="9"/>
    <w:rsid w:val="00C72745"/>
    <w:rPr>
      <w:rFonts w:ascii="Calibri" w:eastAsiaTheme="majorEastAsia" w:hAnsi="Calibri" w:cstheme="majorBidi"/>
      <w:b/>
      <w:iCs/>
      <w:noProof/>
      <w:color w:val="000000" w:themeColor="text1"/>
      <w:sz w:val="28"/>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8"/>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A3676E"/>
    <w:rPr>
      <w:color w:val="1F3864" w:themeColor="accent1" w:themeShade="80"/>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9E417E"/>
    <w:pPr>
      <w:numPr>
        <w:numId w:val="12"/>
      </w:numPr>
      <w:ind w:left="1701" w:hanging="992"/>
    </w:pPr>
    <w:rPr>
      <w:rFonts w:cs="Times New Roman (Cuerpo en alfa"/>
      <w:szCs w:val="24"/>
      <w:lang w:eastAsia="es-CO"/>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9E417E"/>
    <w:rPr>
      <w:rFonts w:ascii="Calibri" w:hAnsi="Calibri" w:cs="Times New Roman (Cuerpo en alfa"/>
      <w:color w:val="000000" w:themeColor="text1"/>
      <w:sz w:val="28"/>
      <w:szCs w:val="24"/>
      <w:lang w:eastAsia="es-CO"/>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Calibri" w:hAnsi="Calibri"/>
      <w:iCs/>
      <w:color w:val="000000" w:themeColor="text1"/>
      <w:sz w:val="28"/>
      <w:szCs w:val="24"/>
    </w:rPr>
  </w:style>
  <w:style w:type="paragraph" w:customStyle="1" w:styleId="Tablas">
    <w:name w:val="Tablas"/>
    <w:qFormat/>
    <w:rsid w:val="006A6680"/>
    <w:pPr>
      <w:spacing w:before="120" w:after="12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Calibri" w:hAnsi="Calibri"/>
      <w:color w:val="000000" w:themeColor="text1"/>
      <w:sz w:val="28"/>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Calibri" w:hAnsi="Calibri"/>
      <w:color w:val="000000" w:themeColor="text1"/>
      <w:sz w:val="28"/>
    </w:rPr>
  </w:style>
  <w:style w:type="character" w:customStyle="1" w:styleId="Extranjerismo">
    <w:name w:val="Extranjerismo"/>
    <w:basedOn w:val="Fuentedeprrafopredeter"/>
    <w:uiPriority w:val="1"/>
    <w:qFormat/>
    <w:rsid w:val="00390DBD"/>
    <w:rPr>
      <w:spacing w:val="20"/>
      <w:lang w:val="en-US"/>
    </w:rPr>
  </w:style>
  <w:style w:type="table" w:customStyle="1" w:styleId="Estilo4">
    <w:name w:val="Estilo4"/>
    <w:basedOn w:val="Tablanormal"/>
    <w:uiPriority w:val="99"/>
    <w:rsid w:val="00582F99"/>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ituloPortada">
    <w:name w:val="Titulo Portada"/>
    <w:basedOn w:val="Normal"/>
    <w:rsid w:val="006A6680"/>
    <w:pPr>
      <w:spacing w:after="160" w:line="240" w:lineRule="auto"/>
      <w:ind w:firstLine="0"/>
    </w:pPr>
    <w:rPr>
      <w:rFonts w:asciiTheme="minorHAnsi" w:hAnsiTheme="minorHAnsi"/>
      <w:b/>
      <w:color w:val="FFFFFF" w:themeColor="background1"/>
      <w:kern w:val="2"/>
      <w:sz w:val="72"/>
      <w:lang w:val="es-419"/>
      <w14:ligatures w14:val="standardContextual"/>
    </w:rPr>
  </w:style>
  <w:style w:type="table" w:customStyle="1" w:styleId="SENA">
    <w:name w:val="SENA"/>
    <w:basedOn w:val="Tablanormal"/>
    <w:uiPriority w:val="99"/>
    <w:rsid w:val="00D4287A"/>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extoTablas">
    <w:name w:val="Texto_Tablas"/>
    <w:basedOn w:val="Normal"/>
    <w:qFormat/>
    <w:rsid w:val="00D4287A"/>
    <w:pPr>
      <w:spacing w:line="240" w:lineRule="auto"/>
      <w:ind w:firstLine="0"/>
    </w:pPr>
    <w:rPr>
      <w:color w:val="auto"/>
      <w:sz w:val="24"/>
      <w:lang w:val="es-419" w:eastAsia="es-CO"/>
    </w:rPr>
  </w:style>
  <w:style w:type="character" w:styleId="Refdecomentario">
    <w:name w:val="annotation reference"/>
    <w:basedOn w:val="Fuentedeprrafopredeter"/>
    <w:uiPriority w:val="99"/>
    <w:semiHidden/>
    <w:unhideWhenUsed/>
    <w:rsid w:val="00604D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4957">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7420891">
      <w:bodyDiv w:val="1"/>
      <w:marLeft w:val="0"/>
      <w:marRight w:val="0"/>
      <w:marTop w:val="0"/>
      <w:marBottom w:val="0"/>
      <w:divBdr>
        <w:top w:val="none" w:sz="0" w:space="0" w:color="auto"/>
        <w:left w:val="none" w:sz="0" w:space="0" w:color="auto"/>
        <w:bottom w:val="none" w:sz="0" w:space="0" w:color="auto"/>
        <w:right w:val="none" w:sz="0" w:space="0" w:color="auto"/>
      </w:divBdr>
    </w:div>
    <w:div w:id="286938200">
      <w:bodyDiv w:val="1"/>
      <w:marLeft w:val="0"/>
      <w:marRight w:val="0"/>
      <w:marTop w:val="0"/>
      <w:marBottom w:val="0"/>
      <w:divBdr>
        <w:top w:val="none" w:sz="0" w:space="0" w:color="auto"/>
        <w:left w:val="none" w:sz="0" w:space="0" w:color="auto"/>
        <w:bottom w:val="none" w:sz="0" w:space="0" w:color="auto"/>
        <w:right w:val="none" w:sz="0" w:space="0" w:color="auto"/>
      </w:divBdr>
    </w:div>
    <w:div w:id="359085492">
      <w:bodyDiv w:val="1"/>
      <w:marLeft w:val="0"/>
      <w:marRight w:val="0"/>
      <w:marTop w:val="0"/>
      <w:marBottom w:val="0"/>
      <w:divBdr>
        <w:top w:val="none" w:sz="0" w:space="0" w:color="auto"/>
        <w:left w:val="none" w:sz="0" w:space="0" w:color="auto"/>
        <w:bottom w:val="none" w:sz="0" w:space="0" w:color="auto"/>
        <w:right w:val="none" w:sz="0" w:space="0" w:color="auto"/>
      </w:divBdr>
      <w:divsChild>
        <w:div w:id="65612884">
          <w:marLeft w:val="0"/>
          <w:marRight w:val="0"/>
          <w:marTop w:val="0"/>
          <w:marBottom w:val="0"/>
          <w:divBdr>
            <w:top w:val="none" w:sz="0" w:space="0" w:color="auto"/>
            <w:left w:val="none" w:sz="0" w:space="0" w:color="auto"/>
            <w:bottom w:val="none" w:sz="0" w:space="0" w:color="auto"/>
            <w:right w:val="none" w:sz="0" w:space="0" w:color="auto"/>
          </w:divBdr>
          <w:divsChild>
            <w:div w:id="20557636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00103449">
      <w:bodyDiv w:val="1"/>
      <w:marLeft w:val="0"/>
      <w:marRight w:val="0"/>
      <w:marTop w:val="0"/>
      <w:marBottom w:val="0"/>
      <w:divBdr>
        <w:top w:val="none" w:sz="0" w:space="0" w:color="auto"/>
        <w:left w:val="none" w:sz="0" w:space="0" w:color="auto"/>
        <w:bottom w:val="none" w:sz="0" w:space="0" w:color="auto"/>
        <w:right w:val="none" w:sz="0" w:space="0" w:color="auto"/>
      </w:divBdr>
    </w:div>
    <w:div w:id="753471892">
      <w:bodyDiv w:val="1"/>
      <w:marLeft w:val="0"/>
      <w:marRight w:val="0"/>
      <w:marTop w:val="0"/>
      <w:marBottom w:val="0"/>
      <w:divBdr>
        <w:top w:val="none" w:sz="0" w:space="0" w:color="auto"/>
        <w:left w:val="none" w:sz="0" w:space="0" w:color="auto"/>
        <w:bottom w:val="none" w:sz="0" w:space="0" w:color="auto"/>
        <w:right w:val="none" w:sz="0" w:space="0" w:color="auto"/>
      </w:divBdr>
    </w:div>
    <w:div w:id="780538640">
      <w:bodyDiv w:val="1"/>
      <w:marLeft w:val="0"/>
      <w:marRight w:val="0"/>
      <w:marTop w:val="0"/>
      <w:marBottom w:val="0"/>
      <w:divBdr>
        <w:top w:val="none" w:sz="0" w:space="0" w:color="auto"/>
        <w:left w:val="none" w:sz="0" w:space="0" w:color="auto"/>
        <w:bottom w:val="none" w:sz="0" w:space="0" w:color="auto"/>
        <w:right w:val="none" w:sz="0" w:space="0" w:color="auto"/>
      </w:divBdr>
      <w:divsChild>
        <w:div w:id="1277953877">
          <w:marLeft w:val="0"/>
          <w:marRight w:val="0"/>
          <w:marTop w:val="0"/>
          <w:marBottom w:val="720"/>
          <w:divBdr>
            <w:top w:val="none" w:sz="0" w:space="0" w:color="auto"/>
            <w:left w:val="none" w:sz="0" w:space="0" w:color="auto"/>
            <w:bottom w:val="none" w:sz="0" w:space="0" w:color="auto"/>
            <w:right w:val="none" w:sz="0" w:space="0" w:color="auto"/>
          </w:divBdr>
        </w:div>
        <w:div w:id="1528836331">
          <w:marLeft w:val="0"/>
          <w:marRight w:val="0"/>
          <w:marTop w:val="0"/>
          <w:marBottom w:val="180"/>
          <w:divBdr>
            <w:top w:val="none" w:sz="0" w:space="0" w:color="auto"/>
            <w:left w:val="none" w:sz="0" w:space="0" w:color="auto"/>
            <w:bottom w:val="none" w:sz="0" w:space="0" w:color="auto"/>
            <w:right w:val="none" w:sz="0" w:space="0" w:color="auto"/>
          </w:divBdr>
        </w:div>
        <w:div w:id="2089184749">
          <w:marLeft w:val="0"/>
          <w:marRight w:val="0"/>
          <w:marTop w:val="0"/>
          <w:marBottom w:val="0"/>
          <w:divBdr>
            <w:top w:val="none" w:sz="0" w:space="0" w:color="auto"/>
            <w:left w:val="none" w:sz="0" w:space="0" w:color="auto"/>
            <w:bottom w:val="none" w:sz="0" w:space="0" w:color="auto"/>
            <w:right w:val="none" w:sz="0" w:space="0" w:color="auto"/>
          </w:divBdr>
          <w:divsChild>
            <w:div w:id="595745745">
              <w:marLeft w:val="0"/>
              <w:marRight w:val="0"/>
              <w:marTop w:val="0"/>
              <w:marBottom w:val="0"/>
              <w:divBdr>
                <w:top w:val="none" w:sz="0" w:space="0" w:color="auto"/>
                <w:left w:val="none" w:sz="0" w:space="0" w:color="auto"/>
                <w:bottom w:val="none" w:sz="0" w:space="0" w:color="auto"/>
                <w:right w:val="none" w:sz="0" w:space="0" w:color="auto"/>
              </w:divBdr>
              <w:divsChild>
                <w:div w:id="12663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3585">
          <w:marLeft w:val="0"/>
          <w:marRight w:val="0"/>
          <w:marTop w:val="0"/>
          <w:marBottom w:val="720"/>
          <w:divBdr>
            <w:top w:val="none" w:sz="0" w:space="0" w:color="auto"/>
            <w:left w:val="none" w:sz="0" w:space="0" w:color="auto"/>
            <w:bottom w:val="none" w:sz="0" w:space="0" w:color="auto"/>
            <w:right w:val="none" w:sz="0" w:space="0" w:color="auto"/>
          </w:divBdr>
        </w:div>
        <w:div w:id="505945983">
          <w:marLeft w:val="0"/>
          <w:marRight w:val="0"/>
          <w:marTop w:val="0"/>
          <w:marBottom w:val="180"/>
          <w:divBdr>
            <w:top w:val="none" w:sz="0" w:space="0" w:color="auto"/>
            <w:left w:val="none" w:sz="0" w:space="0" w:color="auto"/>
            <w:bottom w:val="none" w:sz="0" w:space="0" w:color="auto"/>
            <w:right w:val="none" w:sz="0" w:space="0" w:color="auto"/>
          </w:divBdr>
        </w:div>
        <w:div w:id="1445467204">
          <w:marLeft w:val="0"/>
          <w:marRight w:val="0"/>
          <w:marTop w:val="0"/>
          <w:marBottom w:val="0"/>
          <w:divBdr>
            <w:top w:val="none" w:sz="0" w:space="0" w:color="auto"/>
            <w:left w:val="none" w:sz="0" w:space="0" w:color="auto"/>
            <w:bottom w:val="none" w:sz="0" w:space="0" w:color="auto"/>
            <w:right w:val="none" w:sz="0" w:space="0" w:color="auto"/>
          </w:divBdr>
          <w:divsChild>
            <w:div w:id="1039739832">
              <w:marLeft w:val="0"/>
              <w:marRight w:val="0"/>
              <w:marTop w:val="0"/>
              <w:marBottom w:val="0"/>
              <w:divBdr>
                <w:top w:val="none" w:sz="0" w:space="0" w:color="auto"/>
                <w:left w:val="none" w:sz="0" w:space="0" w:color="auto"/>
                <w:bottom w:val="none" w:sz="0" w:space="0" w:color="auto"/>
                <w:right w:val="none" w:sz="0" w:space="0" w:color="auto"/>
              </w:divBdr>
              <w:divsChild>
                <w:div w:id="814491946">
                  <w:marLeft w:val="0"/>
                  <w:marRight w:val="0"/>
                  <w:marTop w:val="0"/>
                  <w:marBottom w:val="0"/>
                  <w:divBdr>
                    <w:top w:val="none" w:sz="0" w:space="0" w:color="auto"/>
                    <w:left w:val="none" w:sz="0" w:space="0" w:color="auto"/>
                    <w:bottom w:val="none" w:sz="0" w:space="0" w:color="auto"/>
                    <w:right w:val="none" w:sz="0" w:space="0" w:color="auto"/>
                  </w:divBdr>
                  <w:divsChild>
                    <w:div w:id="487599605">
                      <w:marLeft w:val="0"/>
                      <w:marRight w:val="0"/>
                      <w:marTop w:val="0"/>
                      <w:marBottom w:val="0"/>
                      <w:divBdr>
                        <w:top w:val="none" w:sz="0" w:space="0" w:color="auto"/>
                        <w:left w:val="none" w:sz="0" w:space="0" w:color="auto"/>
                        <w:bottom w:val="none" w:sz="0" w:space="0" w:color="auto"/>
                        <w:right w:val="none" w:sz="0" w:space="0" w:color="auto"/>
                      </w:divBdr>
                      <w:divsChild>
                        <w:div w:id="2124305004">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57254797">
                                  <w:marLeft w:val="0"/>
                                  <w:marRight w:val="0"/>
                                  <w:marTop w:val="0"/>
                                  <w:marBottom w:val="0"/>
                                  <w:divBdr>
                                    <w:top w:val="none" w:sz="0" w:space="0" w:color="auto"/>
                                    <w:left w:val="none" w:sz="0" w:space="0" w:color="auto"/>
                                    <w:bottom w:val="none" w:sz="0" w:space="0" w:color="auto"/>
                                    <w:right w:val="none" w:sz="0" w:space="0" w:color="auto"/>
                                  </w:divBdr>
                                  <w:divsChild>
                                    <w:div w:id="1487479661">
                                      <w:marLeft w:val="0"/>
                                      <w:marRight w:val="0"/>
                                      <w:marTop w:val="0"/>
                                      <w:marBottom w:val="180"/>
                                      <w:divBdr>
                                        <w:top w:val="none" w:sz="0" w:space="0" w:color="auto"/>
                                        <w:left w:val="none" w:sz="0" w:space="0" w:color="auto"/>
                                        <w:bottom w:val="none" w:sz="0" w:space="0" w:color="auto"/>
                                        <w:right w:val="none" w:sz="0" w:space="0" w:color="auto"/>
                                      </w:divBdr>
                                    </w:div>
                                  </w:divsChild>
                                </w:div>
                                <w:div w:id="17437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867">
                          <w:marLeft w:val="0"/>
                          <w:marRight w:val="0"/>
                          <w:marTop w:val="0"/>
                          <w:marBottom w:val="0"/>
                          <w:divBdr>
                            <w:top w:val="none" w:sz="0" w:space="0" w:color="auto"/>
                            <w:left w:val="none" w:sz="0" w:space="0" w:color="auto"/>
                            <w:bottom w:val="none" w:sz="0" w:space="0" w:color="auto"/>
                            <w:right w:val="none" w:sz="0" w:space="0" w:color="auto"/>
                          </w:divBdr>
                          <w:divsChild>
                            <w:div w:id="518010661">
                              <w:marLeft w:val="0"/>
                              <w:marRight w:val="0"/>
                              <w:marTop w:val="0"/>
                              <w:marBottom w:val="0"/>
                              <w:divBdr>
                                <w:top w:val="none" w:sz="0" w:space="0" w:color="auto"/>
                                <w:left w:val="none" w:sz="0" w:space="0" w:color="auto"/>
                                <w:bottom w:val="none" w:sz="0" w:space="0" w:color="auto"/>
                                <w:right w:val="none" w:sz="0" w:space="0" w:color="auto"/>
                              </w:divBdr>
                              <w:divsChild>
                                <w:div w:id="2121223475">
                                  <w:marLeft w:val="0"/>
                                  <w:marRight w:val="0"/>
                                  <w:marTop w:val="0"/>
                                  <w:marBottom w:val="0"/>
                                  <w:divBdr>
                                    <w:top w:val="none" w:sz="0" w:space="0" w:color="auto"/>
                                    <w:left w:val="none" w:sz="0" w:space="0" w:color="auto"/>
                                    <w:bottom w:val="none" w:sz="0" w:space="0" w:color="auto"/>
                                    <w:right w:val="none" w:sz="0" w:space="0" w:color="auto"/>
                                  </w:divBdr>
                                  <w:divsChild>
                                    <w:div w:id="307167692">
                                      <w:marLeft w:val="0"/>
                                      <w:marRight w:val="0"/>
                                      <w:marTop w:val="0"/>
                                      <w:marBottom w:val="180"/>
                                      <w:divBdr>
                                        <w:top w:val="none" w:sz="0" w:space="0" w:color="auto"/>
                                        <w:left w:val="none" w:sz="0" w:space="0" w:color="auto"/>
                                        <w:bottom w:val="none" w:sz="0" w:space="0" w:color="auto"/>
                                        <w:right w:val="none" w:sz="0" w:space="0" w:color="auto"/>
                                      </w:divBdr>
                                    </w:div>
                                  </w:divsChild>
                                </w:div>
                                <w:div w:id="1257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3481">
                          <w:marLeft w:val="0"/>
                          <w:marRight w:val="0"/>
                          <w:marTop w:val="0"/>
                          <w:marBottom w:val="0"/>
                          <w:divBdr>
                            <w:top w:val="none" w:sz="0" w:space="0" w:color="auto"/>
                            <w:left w:val="none" w:sz="0" w:space="0" w:color="auto"/>
                            <w:bottom w:val="none" w:sz="0" w:space="0" w:color="auto"/>
                            <w:right w:val="none" w:sz="0" w:space="0" w:color="auto"/>
                          </w:divBdr>
                          <w:divsChild>
                            <w:div w:id="461071361">
                              <w:marLeft w:val="0"/>
                              <w:marRight w:val="0"/>
                              <w:marTop w:val="0"/>
                              <w:marBottom w:val="0"/>
                              <w:divBdr>
                                <w:top w:val="none" w:sz="0" w:space="0" w:color="auto"/>
                                <w:left w:val="none" w:sz="0" w:space="0" w:color="auto"/>
                                <w:bottom w:val="none" w:sz="0" w:space="0" w:color="auto"/>
                                <w:right w:val="none" w:sz="0" w:space="0" w:color="auto"/>
                              </w:divBdr>
                              <w:divsChild>
                                <w:div w:id="903836810">
                                  <w:marLeft w:val="0"/>
                                  <w:marRight w:val="0"/>
                                  <w:marTop w:val="0"/>
                                  <w:marBottom w:val="0"/>
                                  <w:divBdr>
                                    <w:top w:val="none" w:sz="0" w:space="0" w:color="auto"/>
                                    <w:left w:val="none" w:sz="0" w:space="0" w:color="auto"/>
                                    <w:bottom w:val="none" w:sz="0" w:space="0" w:color="auto"/>
                                    <w:right w:val="none" w:sz="0" w:space="0" w:color="auto"/>
                                  </w:divBdr>
                                  <w:divsChild>
                                    <w:div w:id="131142131">
                                      <w:marLeft w:val="0"/>
                                      <w:marRight w:val="0"/>
                                      <w:marTop w:val="0"/>
                                      <w:marBottom w:val="180"/>
                                      <w:divBdr>
                                        <w:top w:val="none" w:sz="0" w:space="0" w:color="auto"/>
                                        <w:left w:val="none" w:sz="0" w:space="0" w:color="auto"/>
                                        <w:bottom w:val="none" w:sz="0" w:space="0" w:color="auto"/>
                                        <w:right w:val="none" w:sz="0" w:space="0" w:color="auto"/>
                                      </w:divBdr>
                                    </w:div>
                                  </w:divsChild>
                                </w:div>
                                <w:div w:id="18890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84">
                          <w:marLeft w:val="0"/>
                          <w:marRight w:val="0"/>
                          <w:marTop w:val="0"/>
                          <w:marBottom w:val="0"/>
                          <w:divBdr>
                            <w:top w:val="none" w:sz="0" w:space="0" w:color="auto"/>
                            <w:left w:val="none" w:sz="0" w:space="0" w:color="auto"/>
                            <w:bottom w:val="none" w:sz="0" w:space="0" w:color="auto"/>
                            <w:right w:val="none" w:sz="0" w:space="0" w:color="auto"/>
                          </w:divBdr>
                          <w:divsChild>
                            <w:div w:id="1493333715">
                              <w:marLeft w:val="0"/>
                              <w:marRight w:val="0"/>
                              <w:marTop w:val="0"/>
                              <w:marBottom w:val="0"/>
                              <w:divBdr>
                                <w:top w:val="none" w:sz="0" w:space="0" w:color="auto"/>
                                <w:left w:val="none" w:sz="0" w:space="0" w:color="auto"/>
                                <w:bottom w:val="none" w:sz="0" w:space="0" w:color="auto"/>
                                <w:right w:val="none" w:sz="0" w:space="0" w:color="auto"/>
                              </w:divBdr>
                              <w:divsChild>
                                <w:div w:id="2031683225">
                                  <w:marLeft w:val="0"/>
                                  <w:marRight w:val="0"/>
                                  <w:marTop w:val="0"/>
                                  <w:marBottom w:val="0"/>
                                  <w:divBdr>
                                    <w:top w:val="none" w:sz="0" w:space="0" w:color="auto"/>
                                    <w:left w:val="none" w:sz="0" w:space="0" w:color="auto"/>
                                    <w:bottom w:val="none" w:sz="0" w:space="0" w:color="auto"/>
                                    <w:right w:val="none" w:sz="0" w:space="0" w:color="auto"/>
                                  </w:divBdr>
                                  <w:divsChild>
                                    <w:div w:id="1147666582">
                                      <w:marLeft w:val="0"/>
                                      <w:marRight w:val="0"/>
                                      <w:marTop w:val="0"/>
                                      <w:marBottom w:val="180"/>
                                      <w:divBdr>
                                        <w:top w:val="none" w:sz="0" w:space="0" w:color="auto"/>
                                        <w:left w:val="none" w:sz="0" w:space="0" w:color="auto"/>
                                        <w:bottom w:val="none" w:sz="0" w:space="0" w:color="auto"/>
                                        <w:right w:val="none" w:sz="0" w:space="0" w:color="auto"/>
                                      </w:divBdr>
                                    </w:div>
                                  </w:divsChild>
                                </w:div>
                                <w:div w:id="3955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770">
                          <w:marLeft w:val="0"/>
                          <w:marRight w:val="0"/>
                          <w:marTop w:val="0"/>
                          <w:marBottom w:val="0"/>
                          <w:divBdr>
                            <w:top w:val="none" w:sz="0" w:space="0" w:color="auto"/>
                            <w:left w:val="none" w:sz="0" w:space="0" w:color="auto"/>
                            <w:bottom w:val="none" w:sz="0" w:space="0" w:color="auto"/>
                            <w:right w:val="none" w:sz="0" w:space="0" w:color="auto"/>
                          </w:divBdr>
                          <w:divsChild>
                            <w:div w:id="1900702734">
                              <w:marLeft w:val="0"/>
                              <w:marRight w:val="0"/>
                              <w:marTop w:val="0"/>
                              <w:marBottom w:val="0"/>
                              <w:divBdr>
                                <w:top w:val="none" w:sz="0" w:space="0" w:color="auto"/>
                                <w:left w:val="none" w:sz="0" w:space="0" w:color="auto"/>
                                <w:bottom w:val="none" w:sz="0" w:space="0" w:color="auto"/>
                                <w:right w:val="none" w:sz="0" w:space="0" w:color="auto"/>
                              </w:divBdr>
                              <w:divsChild>
                                <w:div w:id="37240665">
                                  <w:marLeft w:val="0"/>
                                  <w:marRight w:val="0"/>
                                  <w:marTop w:val="0"/>
                                  <w:marBottom w:val="0"/>
                                  <w:divBdr>
                                    <w:top w:val="none" w:sz="0" w:space="0" w:color="auto"/>
                                    <w:left w:val="none" w:sz="0" w:space="0" w:color="auto"/>
                                    <w:bottom w:val="none" w:sz="0" w:space="0" w:color="auto"/>
                                    <w:right w:val="none" w:sz="0" w:space="0" w:color="auto"/>
                                  </w:divBdr>
                                  <w:divsChild>
                                    <w:div w:id="106630402">
                                      <w:marLeft w:val="0"/>
                                      <w:marRight w:val="0"/>
                                      <w:marTop w:val="0"/>
                                      <w:marBottom w:val="180"/>
                                      <w:divBdr>
                                        <w:top w:val="none" w:sz="0" w:space="0" w:color="auto"/>
                                        <w:left w:val="none" w:sz="0" w:space="0" w:color="auto"/>
                                        <w:bottom w:val="none" w:sz="0" w:space="0" w:color="auto"/>
                                        <w:right w:val="none" w:sz="0" w:space="0" w:color="auto"/>
                                      </w:divBdr>
                                    </w:div>
                                  </w:divsChild>
                                </w:div>
                                <w:div w:id="13714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275331">
          <w:marLeft w:val="0"/>
          <w:marRight w:val="0"/>
          <w:marTop w:val="0"/>
          <w:marBottom w:val="720"/>
          <w:divBdr>
            <w:top w:val="none" w:sz="0" w:space="0" w:color="auto"/>
            <w:left w:val="none" w:sz="0" w:space="0" w:color="auto"/>
            <w:bottom w:val="none" w:sz="0" w:space="0" w:color="auto"/>
            <w:right w:val="none" w:sz="0" w:space="0" w:color="auto"/>
          </w:divBdr>
        </w:div>
      </w:divsChild>
    </w:div>
    <w:div w:id="943003343">
      <w:bodyDiv w:val="1"/>
      <w:marLeft w:val="0"/>
      <w:marRight w:val="0"/>
      <w:marTop w:val="0"/>
      <w:marBottom w:val="0"/>
      <w:divBdr>
        <w:top w:val="none" w:sz="0" w:space="0" w:color="auto"/>
        <w:left w:val="none" w:sz="0" w:space="0" w:color="auto"/>
        <w:bottom w:val="none" w:sz="0" w:space="0" w:color="auto"/>
        <w:right w:val="none" w:sz="0" w:space="0" w:color="auto"/>
      </w:divBdr>
    </w:div>
    <w:div w:id="1173765094">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5582135">
      <w:bodyDiv w:val="1"/>
      <w:marLeft w:val="0"/>
      <w:marRight w:val="0"/>
      <w:marTop w:val="0"/>
      <w:marBottom w:val="0"/>
      <w:divBdr>
        <w:top w:val="none" w:sz="0" w:space="0" w:color="auto"/>
        <w:left w:val="none" w:sz="0" w:space="0" w:color="auto"/>
        <w:bottom w:val="none" w:sz="0" w:space="0" w:color="auto"/>
        <w:right w:val="none" w:sz="0" w:space="0" w:color="auto"/>
      </w:divBdr>
      <w:divsChild>
        <w:div w:id="241914501">
          <w:marLeft w:val="0"/>
          <w:marRight w:val="0"/>
          <w:marTop w:val="0"/>
          <w:marBottom w:val="0"/>
          <w:divBdr>
            <w:top w:val="none" w:sz="0" w:space="0" w:color="auto"/>
            <w:left w:val="none" w:sz="0" w:space="0" w:color="auto"/>
            <w:bottom w:val="none" w:sz="0" w:space="0" w:color="auto"/>
            <w:right w:val="none" w:sz="0" w:space="0" w:color="auto"/>
          </w:divBdr>
          <w:divsChild>
            <w:div w:id="1898280740">
              <w:marLeft w:val="0"/>
              <w:marRight w:val="0"/>
              <w:marTop w:val="0"/>
              <w:marBottom w:val="0"/>
              <w:divBdr>
                <w:top w:val="none" w:sz="0" w:space="0" w:color="auto"/>
                <w:left w:val="none" w:sz="0" w:space="0" w:color="auto"/>
                <w:bottom w:val="none" w:sz="0" w:space="0" w:color="auto"/>
                <w:right w:val="none" w:sz="0" w:space="0" w:color="auto"/>
              </w:divBdr>
            </w:div>
            <w:div w:id="5848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9406">
      <w:bodyDiv w:val="1"/>
      <w:marLeft w:val="0"/>
      <w:marRight w:val="0"/>
      <w:marTop w:val="0"/>
      <w:marBottom w:val="0"/>
      <w:divBdr>
        <w:top w:val="none" w:sz="0" w:space="0" w:color="auto"/>
        <w:left w:val="none" w:sz="0" w:space="0" w:color="auto"/>
        <w:bottom w:val="none" w:sz="0" w:space="0" w:color="auto"/>
        <w:right w:val="none" w:sz="0" w:space="0" w:color="auto"/>
      </w:divBdr>
    </w:div>
    <w:div w:id="1666787381">
      <w:bodyDiv w:val="1"/>
      <w:marLeft w:val="0"/>
      <w:marRight w:val="0"/>
      <w:marTop w:val="0"/>
      <w:marBottom w:val="0"/>
      <w:divBdr>
        <w:top w:val="none" w:sz="0" w:space="0" w:color="auto"/>
        <w:left w:val="none" w:sz="0" w:space="0" w:color="auto"/>
        <w:bottom w:val="none" w:sz="0" w:space="0" w:color="auto"/>
        <w:right w:val="none" w:sz="0" w:space="0" w:color="auto"/>
      </w:divBdr>
    </w:div>
    <w:div w:id="1820226506">
      <w:bodyDiv w:val="1"/>
      <w:marLeft w:val="0"/>
      <w:marRight w:val="0"/>
      <w:marTop w:val="0"/>
      <w:marBottom w:val="0"/>
      <w:divBdr>
        <w:top w:val="none" w:sz="0" w:space="0" w:color="auto"/>
        <w:left w:val="none" w:sz="0" w:space="0" w:color="auto"/>
        <w:bottom w:val="none" w:sz="0" w:space="0" w:color="auto"/>
        <w:right w:val="none" w:sz="0" w:space="0" w:color="auto"/>
      </w:divBdr>
    </w:div>
    <w:div w:id="1823041561">
      <w:bodyDiv w:val="1"/>
      <w:marLeft w:val="0"/>
      <w:marRight w:val="0"/>
      <w:marTop w:val="0"/>
      <w:marBottom w:val="0"/>
      <w:divBdr>
        <w:top w:val="none" w:sz="0" w:space="0" w:color="auto"/>
        <w:left w:val="none" w:sz="0" w:space="0" w:color="auto"/>
        <w:bottom w:val="none" w:sz="0" w:space="0" w:color="auto"/>
        <w:right w:val="none" w:sz="0" w:space="0" w:color="auto"/>
      </w:divBdr>
    </w:div>
    <w:div w:id="1887453408">
      <w:bodyDiv w:val="1"/>
      <w:marLeft w:val="0"/>
      <w:marRight w:val="0"/>
      <w:marTop w:val="0"/>
      <w:marBottom w:val="0"/>
      <w:divBdr>
        <w:top w:val="none" w:sz="0" w:space="0" w:color="auto"/>
        <w:left w:val="none" w:sz="0" w:space="0" w:color="auto"/>
        <w:bottom w:val="none" w:sz="0" w:space="0" w:color="auto"/>
        <w:right w:val="none" w:sz="0" w:space="0" w:color="auto"/>
      </w:divBdr>
      <w:divsChild>
        <w:div w:id="19353951">
          <w:marLeft w:val="0"/>
          <w:marRight w:val="0"/>
          <w:marTop w:val="0"/>
          <w:marBottom w:val="0"/>
          <w:divBdr>
            <w:top w:val="none" w:sz="0" w:space="0" w:color="auto"/>
            <w:left w:val="none" w:sz="0" w:space="0" w:color="auto"/>
            <w:bottom w:val="none" w:sz="0" w:space="0" w:color="auto"/>
            <w:right w:val="none" w:sz="0" w:space="0" w:color="auto"/>
          </w:divBdr>
          <w:divsChild>
            <w:div w:id="575671517">
              <w:marLeft w:val="0"/>
              <w:marRight w:val="0"/>
              <w:marTop w:val="0"/>
              <w:marBottom w:val="0"/>
              <w:divBdr>
                <w:top w:val="none" w:sz="0" w:space="0" w:color="auto"/>
                <w:left w:val="none" w:sz="0" w:space="0" w:color="auto"/>
                <w:bottom w:val="none" w:sz="0" w:space="0" w:color="auto"/>
                <w:right w:val="none" w:sz="0" w:space="0" w:color="auto"/>
              </w:divBdr>
              <w:divsChild>
                <w:div w:id="668600544">
                  <w:marLeft w:val="0"/>
                  <w:marRight w:val="0"/>
                  <w:marTop w:val="0"/>
                  <w:marBottom w:val="0"/>
                  <w:divBdr>
                    <w:top w:val="none" w:sz="0" w:space="0" w:color="auto"/>
                    <w:left w:val="none" w:sz="0" w:space="0" w:color="auto"/>
                    <w:bottom w:val="none" w:sz="0" w:space="0" w:color="auto"/>
                    <w:right w:val="none" w:sz="0" w:space="0" w:color="auto"/>
                  </w:divBdr>
                  <w:divsChild>
                    <w:div w:id="1141267298">
                      <w:marLeft w:val="0"/>
                      <w:marRight w:val="0"/>
                      <w:marTop w:val="0"/>
                      <w:marBottom w:val="0"/>
                      <w:divBdr>
                        <w:top w:val="none" w:sz="0" w:space="0" w:color="auto"/>
                        <w:left w:val="none" w:sz="0" w:space="0" w:color="auto"/>
                        <w:bottom w:val="none" w:sz="0" w:space="0" w:color="auto"/>
                        <w:right w:val="none" w:sz="0" w:space="0" w:color="auto"/>
                      </w:divBdr>
                    </w:div>
                    <w:div w:id="1878546656">
                      <w:marLeft w:val="0"/>
                      <w:marRight w:val="0"/>
                      <w:marTop w:val="0"/>
                      <w:marBottom w:val="0"/>
                      <w:divBdr>
                        <w:top w:val="none" w:sz="0" w:space="0" w:color="auto"/>
                        <w:left w:val="none" w:sz="0" w:space="0" w:color="auto"/>
                        <w:bottom w:val="none" w:sz="0" w:space="0" w:color="auto"/>
                        <w:right w:val="none" w:sz="0" w:space="0" w:color="auto"/>
                      </w:divBdr>
                    </w:div>
                  </w:divsChild>
                </w:div>
                <w:div w:id="267660976">
                  <w:marLeft w:val="0"/>
                  <w:marRight w:val="0"/>
                  <w:marTop w:val="0"/>
                  <w:marBottom w:val="0"/>
                  <w:divBdr>
                    <w:top w:val="none" w:sz="0" w:space="0" w:color="auto"/>
                    <w:left w:val="none" w:sz="0" w:space="0" w:color="auto"/>
                    <w:bottom w:val="none" w:sz="0" w:space="0" w:color="auto"/>
                    <w:right w:val="none" w:sz="0" w:space="0" w:color="auto"/>
                  </w:divBdr>
                  <w:divsChild>
                    <w:div w:id="2073039013">
                      <w:marLeft w:val="0"/>
                      <w:marRight w:val="0"/>
                      <w:marTop w:val="0"/>
                      <w:marBottom w:val="0"/>
                      <w:divBdr>
                        <w:top w:val="none" w:sz="0" w:space="0" w:color="auto"/>
                        <w:left w:val="none" w:sz="0" w:space="0" w:color="auto"/>
                        <w:bottom w:val="none" w:sz="0" w:space="0" w:color="auto"/>
                        <w:right w:val="none" w:sz="0" w:space="0" w:color="auto"/>
                      </w:divBdr>
                    </w:div>
                    <w:div w:id="3380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91171">
          <w:marLeft w:val="0"/>
          <w:marRight w:val="0"/>
          <w:marTop w:val="0"/>
          <w:marBottom w:val="0"/>
          <w:divBdr>
            <w:top w:val="none" w:sz="0" w:space="0" w:color="auto"/>
            <w:left w:val="none" w:sz="0" w:space="0" w:color="auto"/>
            <w:bottom w:val="none" w:sz="0" w:space="0" w:color="auto"/>
            <w:right w:val="none" w:sz="0" w:space="0" w:color="auto"/>
          </w:divBdr>
        </w:div>
      </w:divsChild>
    </w:div>
    <w:div w:id="214519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SebOccXJZm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gif"/><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hyperlink" Target="http://dspace.ups.edu.ec/handle/123456789/12424" TargetMode="External"/><Relationship Id="rId89"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7.gif"/><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hyperlink" Target="https://oa.upm.es/41062/"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material.io/design"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www.tutorialesprogramacionya.com/javascriptya/nodejsya/"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nodejs.org/es/download"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gi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hvalls.dev/posts/polling-long-polling-push" TargetMode="External"/><Relationship Id="rId78" Type="http://schemas.openxmlformats.org/officeDocument/2006/relationships/image" Target="media/image64.png"/><Relationship Id="rId81" Type="http://schemas.openxmlformats.org/officeDocument/2006/relationships/hyperlink" Target="http://localhost:3000" TargetMode="External"/><Relationship Id="rId86" Type="http://schemas.openxmlformats.org/officeDocument/2006/relationships/hyperlink" Target="https://dialnet.unirioja.es/servlet/articulo?codigo=6702430"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footer2.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69.svg"/><Relationship Id="rId1"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ED2C8-C6B3-4A2A-B9E6-7E9DF1B685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6820</TotalTime>
  <Pages>64</Pages>
  <Words>7072</Words>
  <Characters>38902</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Aplicaciones web en tiempo real con JavaScript</vt:lpstr>
    </vt:vector>
  </TitlesOfParts>
  <Company/>
  <LinksUpToDate>false</LinksUpToDate>
  <CharactersWithSpaces>45883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web en tiempo real con JavaScript</dc:title>
  <dc:subject/>
  <dc:creator>SENA</dc:creator>
  <cp:keywords/>
  <dc:description/>
  <cp:lastModifiedBy>PAR Academico</cp:lastModifiedBy>
  <cp:revision>1393</cp:revision>
  <cp:lastPrinted>2023-10-10T19:35:00Z</cp:lastPrinted>
  <dcterms:created xsi:type="dcterms:W3CDTF">2022-11-18T03:42:00Z</dcterms:created>
  <dcterms:modified xsi:type="dcterms:W3CDTF">2023-10-11T14:46:00Z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ies>
</file>